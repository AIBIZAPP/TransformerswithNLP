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EDD2" w14:textId="43C7EE9E" w:rsidR="00803320" w:rsidRPr="00803320" w:rsidRDefault="00803320" w:rsidP="00C7481D">
      <w:pPr>
        <w:pStyle w:val="HS-Heading1PACKT"/>
      </w:pPr>
      <w:proofErr w:type="spellStart"/>
      <w:r w:rsidRPr="00803320">
        <w:t>ChatGPT</w:t>
      </w:r>
      <w:proofErr w:type="spellEnd"/>
      <w:r w:rsidRPr="00803320">
        <w:t xml:space="preserve"> as a </w:t>
      </w:r>
      <w:proofErr w:type="spellStart"/>
      <w:r w:rsidRPr="00803320">
        <w:t>Cobot</w:t>
      </w:r>
      <w:proofErr w:type="spellEnd"/>
      <w:r w:rsidRPr="00803320">
        <w:t xml:space="preserve">: </w:t>
      </w:r>
      <w:proofErr w:type="spellStart"/>
      <w:r w:rsidRPr="00803320">
        <w:t>ChatGPT</w:t>
      </w:r>
      <w:proofErr w:type="spellEnd"/>
      <w:r w:rsidRPr="00803320">
        <w:t xml:space="preserve"> versus </w:t>
      </w:r>
      <w:proofErr w:type="spellStart"/>
      <w:r w:rsidRPr="00803320">
        <w:t>davinci</w:t>
      </w:r>
      <w:proofErr w:type="spellEnd"/>
      <w:r w:rsidRPr="00803320">
        <w:t>-instruct</w:t>
      </w:r>
    </w:p>
    <w:p w14:paraId="09CC496A" w14:textId="77777777" w:rsidR="00803320" w:rsidRPr="002E1398" w:rsidRDefault="00803320" w:rsidP="00C7481D">
      <w:pPr>
        <w:pStyle w:val="P0-NormalPACKT"/>
        <w:rPr>
          <w:rStyle w:val="CS-ItalicPACKT"/>
        </w:rPr>
      </w:pPr>
      <w:r w:rsidRPr="002E1398">
        <w:rPr>
          <w:rStyle w:val="CS-ItalicPACKT"/>
        </w:rPr>
        <w:t xml:space="preserve">by Denis Rothman and </w:t>
      </w:r>
      <w:proofErr w:type="spellStart"/>
      <w:r w:rsidRPr="002E1398">
        <w:rPr>
          <w:rStyle w:val="CS-ItalicPACKT"/>
        </w:rPr>
        <w:t>ChatGPT</w:t>
      </w:r>
      <w:proofErr w:type="spellEnd"/>
    </w:p>
    <w:p w14:paraId="7D291CDA" w14:textId="564A5886" w:rsidR="00803320" w:rsidRPr="00C7481D" w:rsidRDefault="00803320" w:rsidP="00C7481D">
      <w:pPr>
        <w:pStyle w:val="P0-NormalPACKT"/>
      </w:pPr>
      <w:r w:rsidRPr="00C7481D">
        <w:t xml:space="preserve">In this </w:t>
      </w:r>
      <w:r w:rsidR="004515C8" w:rsidRPr="00C7481D">
        <w:t>article</w:t>
      </w:r>
      <w:r w:rsidRPr="00C7481D">
        <w:t xml:space="preserve">, I used </w:t>
      </w:r>
      <w:proofErr w:type="spellStart"/>
      <w:r w:rsidRPr="00C7481D">
        <w:t>ChatGPT</w:t>
      </w:r>
      <w:proofErr w:type="spellEnd"/>
      <w:r w:rsidRPr="00C7481D">
        <w:t xml:space="preserve"> as a </w:t>
      </w:r>
      <w:proofErr w:type="spellStart"/>
      <w:r w:rsidR="000B1712" w:rsidRPr="00C7481D">
        <w:t>cobot</w:t>
      </w:r>
      <w:proofErr w:type="spellEnd"/>
      <w:r w:rsidRPr="00C7481D">
        <w:t xml:space="preserve"> </w:t>
      </w:r>
      <w:r w:rsidR="004515C8" w:rsidRPr="00C7481D">
        <w:t>(</w:t>
      </w:r>
      <w:r w:rsidRPr="00C7481D">
        <w:t>a collaborative bot</w:t>
      </w:r>
      <w:r w:rsidR="004515C8" w:rsidRPr="00C7481D">
        <w:t>)</w:t>
      </w:r>
      <w:r w:rsidRPr="00C7481D">
        <w:t xml:space="preserve">. </w:t>
      </w:r>
      <w:r w:rsidR="004515C8" w:rsidRPr="00C7481D">
        <w:t xml:space="preserve">Essentially, </w:t>
      </w:r>
      <w:proofErr w:type="spellStart"/>
      <w:r w:rsidRPr="00C7481D">
        <w:t>ChatGPT</w:t>
      </w:r>
      <w:proofErr w:type="spellEnd"/>
      <w:r w:rsidRPr="00C7481D">
        <w:t xml:space="preserve"> was my co-w</w:t>
      </w:r>
      <w:r w:rsidR="00D15D7D" w:rsidRPr="00C7481D">
        <w:t>riter</w:t>
      </w:r>
      <w:r w:rsidRPr="00C7481D">
        <w:t xml:space="preserve"> for this </w:t>
      </w:r>
      <w:r w:rsidR="004515C8" w:rsidRPr="00C7481D">
        <w:t>article</w:t>
      </w:r>
      <w:r w:rsidRPr="00C7481D">
        <w:t>.</w:t>
      </w:r>
    </w:p>
    <w:p w14:paraId="6B323007" w14:textId="78339B2E" w:rsidR="38AD64E1" w:rsidRDefault="00803320" w:rsidP="38AD64E1">
      <w:pPr>
        <w:pStyle w:val="P0-NormalPACKT"/>
      </w:pPr>
      <w:r w:rsidRPr="00C7481D">
        <w:t>We</w:t>
      </w:r>
      <w:r w:rsidR="004515C8" w:rsidRPr="00C7481D">
        <w:t xml:space="preserve"> </w:t>
      </w:r>
      <w:r w:rsidRPr="00C7481D">
        <w:t>(</w:t>
      </w:r>
      <w:proofErr w:type="spellStart"/>
      <w:r w:rsidRPr="00C7481D">
        <w:t>ChatGPT</w:t>
      </w:r>
      <w:proofErr w:type="spellEnd"/>
      <w:r w:rsidRPr="00C7481D">
        <w:t xml:space="preserve"> and I) will go through </w:t>
      </w:r>
      <w:proofErr w:type="spellStart"/>
      <w:r w:rsidRPr="00C7481D">
        <w:t>OpenAI</w:t>
      </w:r>
      <w:proofErr w:type="spellEnd"/>
      <w:r w:rsidRPr="00C7481D">
        <w:t xml:space="preserve"> </w:t>
      </w:r>
      <w:proofErr w:type="spellStart"/>
      <w:r w:rsidRPr="00C7481D">
        <w:t>davin</w:t>
      </w:r>
      <w:r w:rsidR="004515C8" w:rsidRPr="00C7481D">
        <w:t>c</w:t>
      </w:r>
      <w:r w:rsidRPr="00C7481D">
        <w:t>i</w:t>
      </w:r>
      <w:proofErr w:type="spellEnd"/>
      <w:r w:rsidRPr="00C7481D">
        <w:t xml:space="preserve">-instruct beta, </w:t>
      </w:r>
      <w:proofErr w:type="spellStart"/>
      <w:r w:rsidRPr="00C7481D">
        <w:t>ChatGPT</w:t>
      </w:r>
      <w:proofErr w:type="spellEnd"/>
      <w:r w:rsidRPr="00C7481D">
        <w:t xml:space="preserve"> versus </w:t>
      </w:r>
      <w:proofErr w:type="spellStart"/>
      <w:r w:rsidRPr="00C7481D">
        <w:t>davinci</w:t>
      </w:r>
      <w:proofErr w:type="spellEnd"/>
      <w:r w:rsidRPr="00C7481D">
        <w:t>-instruct,</w:t>
      </w:r>
      <w:r w:rsidR="004515C8" w:rsidRPr="00C7481D">
        <w:t xml:space="preserve"> </w:t>
      </w:r>
      <w:r w:rsidRPr="00C7481D">
        <w:t>and</w:t>
      </w:r>
      <w:r w:rsidR="00DA3855" w:rsidRPr="00C7481D">
        <w:t xml:space="preserve"> explore</w:t>
      </w:r>
      <w:r w:rsidRPr="00C7481D">
        <w:t xml:space="preserve"> the length</w:t>
      </w:r>
      <w:r w:rsidR="00DA3855" w:rsidRPr="00C7481D">
        <w:t>s</w:t>
      </w:r>
      <w:r w:rsidRPr="00C7481D">
        <w:t xml:space="preserve"> of conversational responses.</w:t>
      </w:r>
    </w:p>
    <w:p w14:paraId="027ED1A4" w14:textId="56824BDA" w:rsidR="4DF7762D" w:rsidRDefault="4DF7762D" w:rsidP="43C533B7">
      <w:pPr>
        <w:pStyle w:val="P0-NormalPACKT"/>
      </w:pPr>
      <w:r>
        <w:t xml:space="preserve">Before we explore how </w:t>
      </w:r>
      <w:proofErr w:type="spellStart"/>
      <w:r>
        <w:t>ChatGPT</w:t>
      </w:r>
      <w:proofErr w:type="spellEnd"/>
      <w:r>
        <w:t xml:space="preserve"> can be used as a </w:t>
      </w:r>
      <w:proofErr w:type="spellStart"/>
      <w:r>
        <w:t>cobot</w:t>
      </w:r>
      <w:proofErr w:type="spellEnd"/>
      <w:r>
        <w:t xml:space="preserve">, we'd love your thoughts on </w:t>
      </w:r>
      <w:r w:rsidR="00E613D9">
        <w:t xml:space="preserve">how we can improve your </w:t>
      </w:r>
      <w:r w:rsidR="00A256BB">
        <w:t>learning experience</w:t>
      </w:r>
      <w:r>
        <w:t xml:space="preserve">. As a token of appreciation, we're offering a free preview of our exciting new product to 25 participants </w:t>
      </w:r>
      <w:bookmarkStart w:id="0" w:name="_Int_szam7Xc4"/>
      <w:r>
        <w:t>of</w:t>
      </w:r>
      <w:bookmarkEnd w:id="0"/>
      <w:r>
        <w:t xml:space="preserve"> the survey.</w:t>
      </w:r>
    </w:p>
    <w:commentRangeStart w:id="1"/>
    <w:p w14:paraId="2255CB83" w14:textId="3FA6612A" w:rsidR="2A18D106" w:rsidRDefault="00000000" w:rsidP="48B9A2E4">
      <w:pPr>
        <w:pStyle w:val="P0-NormalPACKT"/>
        <w:jc w:val="center"/>
        <w:rPr>
          <w:b/>
          <w:bCs/>
          <w:color w:val="ED7D31" w:themeColor="accent2"/>
          <w:sz w:val="24"/>
        </w:rPr>
      </w:pPr>
      <w:r>
        <w:fldChar w:fldCharType="begin"/>
      </w:r>
      <w:r>
        <w:instrText>HYPERLINK "https://forms.office.com/pages/responsepage.aspx?id=Dmauk5VIE0SnXsWk3kKcDgGChSA9CgBIjStDVdNraGFUNVJEWDA5VkY3WDdKQUtHSEpST1VTRTRYVC4u&amp;utm_source=all+updates&amp;utm_campaign=c6c3758e23-EMAIL_CAMPAIGN_2023_04_04_04_59&amp;utm_medium=email&amp;utm_term=0_-c6c3758e23-%5bLIST_EMAIL_ID%5d&amp;mc_cid=c6c3758e23&amp;mc_eid=UNIQID." \h</w:instrText>
      </w:r>
      <w:r>
        <w:fldChar w:fldCharType="separate"/>
      </w:r>
      <w:r w:rsidR="184D832E" w:rsidRPr="48B9A2E4">
        <w:rPr>
          <w:rStyle w:val="Hyperlink"/>
          <w:b/>
          <w:bCs/>
          <w:color w:val="F97141"/>
          <w:sz w:val="24"/>
        </w:rPr>
        <w:t xml:space="preserve">Register </w:t>
      </w:r>
      <w:r w:rsidR="184D832E" w:rsidRPr="48B9A2E4">
        <w:rPr>
          <w:rStyle w:val="Hyperlink"/>
          <w:b/>
          <w:bCs/>
          <w:color w:val="F97141"/>
          <w:sz w:val="24"/>
        </w:rPr>
        <w:t>m</w:t>
      </w:r>
      <w:r w:rsidR="184D832E" w:rsidRPr="48B9A2E4">
        <w:rPr>
          <w:rStyle w:val="Hyperlink"/>
          <w:b/>
          <w:bCs/>
          <w:color w:val="F97141"/>
          <w:sz w:val="24"/>
        </w:rPr>
        <w:t>e for the FREE preview</w:t>
      </w:r>
      <w:r>
        <w:rPr>
          <w:rStyle w:val="Hyperlink"/>
          <w:b/>
          <w:bCs/>
          <w:color w:val="F97141"/>
          <w:sz w:val="24"/>
        </w:rPr>
        <w:fldChar w:fldCharType="end"/>
      </w:r>
      <w:commentRangeEnd w:id="1"/>
      <w:r w:rsidR="184D832E">
        <w:rPr>
          <w:rStyle w:val="CommentReference"/>
        </w:rPr>
        <w:commentReference w:id="1"/>
      </w:r>
    </w:p>
    <w:p w14:paraId="4B017B24" w14:textId="52C877F3" w:rsidR="184D832E" w:rsidRDefault="184D832E" w:rsidP="6C4E0431">
      <w:pPr>
        <w:pStyle w:val="P0-NormalPACKT"/>
      </w:pPr>
      <w:r>
        <w:t xml:space="preserve">Let’s get started. </w:t>
      </w:r>
    </w:p>
    <w:p w14:paraId="453A5776" w14:textId="49831777" w:rsidR="00803320" w:rsidRPr="00803320" w:rsidRDefault="00803320" w:rsidP="00C7481D">
      <w:pPr>
        <w:pStyle w:val="P0-NormalPACKT"/>
      </w:pPr>
      <w:r w:rsidRPr="00C7481D">
        <w:rPr>
          <w:rStyle w:val="CS-KeyWordPACKT"/>
        </w:rPr>
        <w:t>Denis Rothman</w:t>
      </w:r>
      <w:r w:rsidRPr="0089720C">
        <w:t>:</w:t>
      </w:r>
      <w:r w:rsidRPr="00803320">
        <w:t xml:space="preserve"> How can </w:t>
      </w:r>
      <w:proofErr w:type="spellStart"/>
      <w:r w:rsidRPr="00803320">
        <w:t>ChatGPT</w:t>
      </w:r>
      <w:proofErr w:type="spellEnd"/>
      <w:r w:rsidRPr="00803320">
        <w:t xml:space="preserve"> be a </w:t>
      </w:r>
      <w:proofErr w:type="spellStart"/>
      <w:r w:rsidR="00A122AE">
        <w:t>c</w:t>
      </w:r>
      <w:r w:rsidRPr="00803320">
        <w:t>obot</w:t>
      </w:r>
      <w:proofErr w:type="spellEnd"/>
      <w:r w:rsidRPr="00803320">
        <w:t xml:space="preserve"> for programmers?</w:t>
      </w:r>
    </w:p>
    <w:p w14:paraId="6A3A2C8C" w14:textId="075E021C" w:rsidR="00803320" w:rsidRPr="00803320" w:rsidRDefault="00803320" w:rsidP="00C7481D">
      <w:pPr>
        <w:pStyle w:val="P0-NormalPACKT"/>
      </w:pPr>
      <w:proofErr w:type="spellStart"/>
      <w:r w:rsidRPr="00C7481D">
        <w:rPr>
          <w:rStyle w:val="CS-KeyWordPACKT"/>
        </w:rPr>
        <w:t>ChatGPT</w:t>
      </w:r>
      <w:proofErr w:type="spellEnd"/>
      <w:r w:rsidRPr="0089720C">
        <w:t>:</w:t>
      </w:r>
      <w:r w:rsidRPr="00803320">
        <w:t xml:space="preserve"> As an AI language model, </w:t>
      </w:r>
      <w:proofErr w:type="spellStart"/>
      <w:r w:rsidRPr="00803320">
        <w:t>ChatGPT</w:t>
      </w:r>
      <w:proofErr w:type="spellEnd"/>
      <w:r w:rsidRPr="00803320">
        <w:t xml:space="preserve"> can be a useful tool for programmers in a number of ways. Here are some examples:</w:t>
      </w:r>
    </w:p>
    <w:p w14:paraId="54CBD92A" w14:textId="77777777" w:rsidR="00803320" w:rsidRPr="00803320" w:rsidRDefault="00803320" w:rsidP="00C7481D">
      <w:pPr>
        <w:pStyle w:val="P0-NormalPACKT"/>
      </w:pPr>
      <w:r w:rsidRPr="00803320">
        <w:t xml:space="preserve">Code assistance: </w:t>
      </w:r>
      <w:proofErr w:type="spellStart"/>
      <w:r w:rsidRPr="00803320">
        <w:t>ChatGPT</w:t>
      </w:r>
      <w:proofErr w:type="spellEnd"/>
      <w:r w:rsidRPr="00803320">
        <w:t xml:space="preserve"> can be trained on a vast amount of programming language and syntax, which makes it an ideal companion for programmers who need assistance with coding tasks. It can provide suggestions on code structure, syntax, and even point out errors in code, which can save programmers time and improve the quality of their code.</w:t>
      </w:r>
    </w:p>
    <w:p w14:paraId="2B570616" w14:textId="77777777" w:rsidR="00803320" w:rsidRPr="00803320" w:rsidRDefault="00803320" w:rsidP="00C7481D">
      <w:pPr>
        <w:pStyle w:val="P0-NormalPACKT"/>
      </w:pPr>
      <w:r w:rsidRPr="00803320">
        <w:t xml:space="preserve">Learning: </w:t>
      </w:r>
      <w:proofErr w:type="spellStart"/>
      <w:r w:rsidRPr="00803320">
        <w:t>ChatGPT</w:t>
      </w:r>
      <w:proofErr w:type="spellEnd"/>
      <w:r w:rsidRPr="00803320">
        <w:t xml:space="preserve"> can also be trained on educational materials related to programming, making it a valuable resource for programmers who want to learn new languages, frameworks, or programming concepts. Programmers can ask </w:t>
      </w:r>
      <w:proofErr w:type="spellStart"/>
      <w:r w:rsidRPr="00803320">
        <w:t>ChatGPT</w:t>
      </w:r>
      <w:proofErr w:type="spellEnd"/>
      <w:r w:rsidRPr="00803320">
        <w:t xml:space="preserve"> questions, receive explanations, and even practice coding in a safe and controlled environment.</w:t>
      </w:r>
    </w:p>
    <w:p w14:paraId="44914E10" w14:textId="77777777" w:rsidR="00803320" w:rsidRPr="00803320" w:rsidRDefault="00803320" w:rsidP="00C7481D">
      <w:pPr>
        <w:pStyle w:val="P0-NormalPACKT"/>
      </w:pPr>
      <w:r w:rsidRPr="00803320">
        <w:t xml:space="preserve">Collaboration: </w:t>
      </w:r>
      <w:proofErr w:type="spellStart"/>
      <w:r w:rsidRPr="00803320">
        <w:t>ChatGPT</w:t>
      </w:r>
      <w:proofErr w:type="spellEnd"/>
      <w:r w:rsidRPr="00803320">
        <w:t xml:space="preserve"> can be used as a collaborative tool for programmers, helping them to communicate and work together more effectively. Programmers can ask </w:t>
      </w:r>
      <w:proofErr w:type="spellStart"/>
      <w:r w:rsidRPr="00803320">
        <w:t>ChatGPT</w:t>
      </w:r>
      <w:proofErr w:type="spellEnd"/>
      <w:r w:rsidRPr="00803320">
        <w:t xml:space="preserve"> to facilitate discussions, share code snippets, and even translate between languages to bridge the gap between different teams or cultures.</w:t>
      </w:r>
    </w:p>
    <w:p w14:paraId="156C8E03" w14:textId="4616BFCE" w:rsidR="00803320" w:rsidRPr="00803320" w:rsidRDefault="00803320" w:rsidP="00C7481D">
      <w:pPr>
        <w:pStyle w:val="P0-NormalPACKT"/>
      </w:pPr>
      <w:r w:rsidRPr="00803320">
        <w:t xml:space="preserve">Overall, </w:t>
      </w:r>
      <w:proofErr w:type="spellStart"/>
      <w:r w:rsidRPr="00803320">
        <w:t>ChatGPT</w:t>
      </w:r>
      <w:proofErr w:type="spellEnd"/>
      <w:r w:rsidRPr="00803320">
        <w:t xml:space="preserve"> can be a valuable </w:t>
      </w:r>
      <w:proofErr w:type="spellStart"/>
      <w:r w:rsidRPr="00803320">
        <w:t>Cobot</w:t>
      </w:r>
      <w:proofErr w:type="spellEnd"/>
      <w:r w:rsidRPr="00803320">
        <w:t xml:space="preserve"> for programmers, helping them to work more efficiently, learn more effectively, and collaborate more seamlessly.</w:t>
      </w:r>
    </w:p>
    <w:p w14:paraId="4D1D2726" w14:textId="422421AC" w:rsidR="00803320" w:rsidRPr="00803320" w:rsidRDefault="00803320" w:rsidP="00C7481D">
      <w:pPr>
        <w:pStyle w:val="BS-InfoBoxNormalPACKT"/>
      </w:pPr>
      <w:r w:rsidRPr="00C7481D">
        <w:rPr>
          <w:rStyle w:val="CS-KeyWordPACKT"/>
        </w:rPr>
        <w:t>Note</w:t>
      </w:r>
      <w:r w:rsidRPr="00803320">
        <w:t xml:space="preserve">: </w:t>
      </w:r>
      <w:r w:rsidRPr="00B310FF">
        <w:rPr>
          <w:rStyle w:val="CS-ItalicPACKT"/>
        </w:rPr>
        <w:t>Transformers for N</w:t>
      </w:r>
      <w:r w:rsidR="007159EC" w:rsidRPr="00B310FF">
        <w:rPr>
          <w:rStyle w:val="CS-ItalicPACKT"/>
        </w:rPr>
        <w:t xml:space="preserve">atural </w:t>
      </w:r>
      <w:r w:rsidRPr="00B310FF">
        <w:rPr>
          <w:rStyle w:val="CS-ItalicPACKT"/>
        </w:rPr>
        <w:t>L</w:t>
      </w:r>
      <w:r w:rsidR="007159EC" w:rsidRPr="00B310FF">
        <w:rPr>
          <w:rStyle w:val="CS-ItalicPACKT"/>
        </w:rPr>
        <w:t xml:space="preserve">anguage </w:t>
      </w:r>
      <w:r w:rsidRPr="00B310FF">
        <w:rPr>
          <w:rStyle w:val="CS-ItalicPACKT"/>
        </w:rPr>
        <w:t>P</w:t>
      </w:r>
      <w:r w:rsidR="007159EC" w:rsidRPr="00B310FF">
        <w:rPr>
          <w:rStyle w:val="CS-ItalicPACKT"/>
        </w:rPr>
        <w:t>rocessing</w:t>
      </w:r>
      <w:r w:rsidRPr="00B310FF">
        <w:rPr>
          <w:rStyle w:val="CS-ItalicPACKT"/>
        </w:rPr>
        <w:t>, 2nd Edition</w:t>
      </w:r>
      <w:r w:rsidRPr="00803320">
        <w:t xml:space="preserve">, </w:t>
      </w:r>
      <w:r w:rsidRPr="00B310FF">
        <w:rPr>
          <w:rStyle w:val="CS-ChapterReferencePACKT"/>
        </w:rPr>
        <w:t>Chapter 7</w:t>
      </w:r>
      <w:r w:rsidRPr="00B310FF">
        <w:t xml:space="preserve">, </w:t>
      </w:r>
      <w:r w:rsidRPr="00C7481D">
        <w:rPr>
          <w:rStyle w:val="CS-ItalicPACKT"/>
        </w:rPr>
        <w:t xml:space="preserve">The Rise of </w:t>
      </w:r>
      <w:proofErr w:type="spellStart"/>
      <w:r w:rsidRPr="00C7481D">
        <w:rPr>
          <w:rStyle w:val="CS-ItalicPACKT"/>
        </w:rPr>
        <w:t>Suprahuman</w:t>
      </w:r>
      <w:proofErr w:type="spellEnd"/>
      <w:r w:rsidRPr="00C7481D">
        <w:rPr>
          <w:rStyle w:val="CS-ItalicPACKT"/>
        </w:rPr>
        <w:t xml:space="preserve"> Transformers with GPT-3 Engines </w:t>
      </w:r>
      <w:r w:rsidRPr="00803320">
        <w:t>describes how to use GPT-3.</w:t>
      </w:r>
    </w:p>
    <w:p w14:paraId="7273AB2E" w14:textId="18337272" w:rsidR="00803320" w:rsidRPr="00803320" w:rsidRDefault="006844FF" w:rsidP="00C7481D">
      <w:pPr>
        <w:pStyle w:val="P0-NormalPACKT"/>
      </w:pPr>
      <w:r>
        <w:t>Let’s</w:t>
      </w:r>
      <w:r w:rsidR="00CB0654">
        <w:t xml:space="preserve"> </w:t>
      </w:r>
      <w:r w:rsidR="005D021F">
        <w:t>import</w:t>
      </w:r>
      <w:r w:rsidR="00787AF8">
        <w:t xml:space="preserve"> </w:t>
      </w:r>
      <w:proofErr w:type="spellStart"/>
      <w:r w:rsidR="00787AF8" w:rsidRPr="00C7481D">
        <w:rPr>
          <w:rStyle w:val="CS-InlineCodePACKT"/>
        </w:rPr>
        <w:t>openai</w:t>
      </w:r>
      <w:proofErr w:type="spellEnd"/>
      <w:r w:rsidR="00787AF8">
        <w:t xml:space="preserve"> and use our API key </w:t>
      </w:r>
      <w:r w:rsidR="0014765D">
        <w:t xml:space="preserve">to use </w:t>
      </w:r>
      <w:proofErr w:type="spellStart"/>
      <w:r w:rsidR="0014765D">
        <w:t>davinci</w:t>
      </w:r>
      <w:proofErr w:type="spellEnd"/>
      <w:r w:rsidR="0014765D">
        <w:t>-instruct:</w:t>
      </w:r>
    </w:p>
    <w:p w14:paraId="3E382341" w14:textId="77777777" w:rsidR="00C7481D" w:rsidRDefault="00C7481D" w:rsidP="00C7481D">
      <w:pPr>
        <w:pStyle w:val="C0-SHCodePACKT"/>
        <w:divId w:val="376392917"/>
      </w:pPr>
      <w:r>
        <w:rPr>
          <w:rStyle w:val="hljs-comment"/>
        </w:rPr>
        <w:t xml:space="preserve">#Importing </w:t>
      </w:r>
      <w:proofErr w:type="spellStart"/>
      <w:r>
        <w:rPr>
          <w:rStyle w:val="hljs-comment"/>
        </w:rPr>
        <w:t>openai</w:t>
      </w:r>
      <w:proofErr w:type="spellEnd"/>
    </w:p>
    <w:p w14:paraId="0AAD501B" w14:textId="77777777" w:rsidR="00C7481D" w:rsidRDefault="00C7481D" w:rsidP="00C7481D">
      <w:pPr>
        <w:pStyle w:val="C0-SHCodePACKT"/>
        <w:divId w:val="376392917"/>
      </w:pPr>
      <w:r>
        <w:rPr>
          <w:rStyle w:val="hljs-keyword"/>
        </w:rPr>
        <w:t>try</w:t>
      </w:r>
      <w:r>
        <w:t>:</w:t>
      </w:r>
    </w:p>
    <w:p w14:paraId="35E6C6F8" w14:textId="77777777" w:rsidR="00C7481D" w:rsidRDefault="00C7481D" w:rsidP="00C7481D">
      <w:pPr>
        <w:pStyle w:val="C0-SHCodePACKT"/>
        <w:divId w:val="376392917"/>
      </w:pPr>
      <w:r>
        <w:t xml:space="preserve">  </w:t>
      </w:r>
      <w:r>
        <w:rPr>
          <w:rStyle w:val="hljs-keyword"/>
        </w:rPr>
        <w:t>import</w:t>
      </w:r>
      <w:r>
        <w:t xml:space="preserve"> </w:t>
      </w:r>
      <w:proofErr w:type="spellStart"/>
      <w:r>
        <w:t>openai</w:t>
      </w:r>
      <w:proofErr w:type="spellEnd"/>
    </w:p>
    <w:p w14:paraId="716BE38B" w14:textId="77777777" w:rsidR="00C7481D" w:rsidRDefault="00C7481D" w:rsidP="00C7481D">
      <w:pPr>
        <w:pStyle w:val="C0-SHCodePACKT"/>
        <w:divId w:val="376392917"/>
      </w:pPr>
      <w:r>
        <w:rPr>
          <w:rStyle w:val="hljs-keyword"/>
        </w:rPr>
        <w:t>except</w:t>
      </w:r>
      <w:r>
        <w:t>:</w:t>
      </w:r>
    </w:p>
    <w:p w14:paraId="53054853" w14:textId="77777777" w:rsidR="00C7481D" w:rsidRDefault="00C7481D" w:rsidP="00C7481D">
      <w:pPr>
        <w:pStyle w:val="C0-SHCodePACKT"/>
        <w:divId w:val="376392917"/>
      </w:pPr>
      <w:r>
        <w:t xml:space="preserve">  !pip install </w:t>
      </w:r>
      <w:proofErr w:type="spellStart"/>
      <w:r>
        <w:t>openai</w:t>
      </w:r>
      <w:proofErr w:type="spellEnd"/>
    </w:p>
    <w:p w14:paraId="0CB489AC" w14:textId="77777777" w:rsidR="00C7481D" w:rsidRDefault="00C7481D" w:rsidP="00C7481D">
      <w:pPr>
        <w:pStyle w:val="C0-SHCodePACKT"/>
        <w:divId w:val="376392917"/>
      </w:pPr>
      <w:r>
        <w:t xml:space="preserve">  </w:t>
      </w:r>
      <w:r>
        <w:rPr>
          <w:rStyle w:val="hljs-keyword"/>
        </w:rPr>
        <w:t>import</w:t>
      </w:r>
      <w:r>
        <w:t xml:space="preserve"> </w:t>
      </w:r>
      <w:proofErr w:type="spellStart"/>
      <w:r>
        <w:t>openai</w:t>
      </w:r>
      <w:proofErr w:type="spellEnd"/>
    </w:p>
    <w:p w14:paraId="05124615" w14:textId="77777777" w:rsidR="00C7481D" w:rsidRDefault="00C7481D" w:rsidP="00C7481D">
      <w:pPr>
        <w:pStyle w:val="C0-SHCodePACKT"/>
        <w:divId w:val="376392917"/>
      </w:pPr>
    </w:p>
    <w:p w14:paraId="291748C1" w14:textId="77777777" w:rsidR="00C7481D" w:rsidRDefault="00C7481D" w:rsidP="00C7481D">
      <w:pPr>
        <w:pStyle w:val="C0-SHCodePACKT"/>
        <w:divId w:val="376392917"/>
      </w:pPr>
    </w:p>
    <w:p w14:paraId="7D4EE5A2" w14:textId="77777777" w:rsidR="00C7481D" w:rsidRDefault="00C7481D" w:rsidP="00C7481D">
      <w:pPr>
        <w:pStyle w:val="C0-SHCodePACKT"/>
        <w:divId w:val="376392917"/>
      </w:pPr>
      <w:r>
        <w:rPr>
          <w:rStyle w:val="hljs-comment"/>
        </w:rPr>
        <w:lastRenderedPageBreak/>
        <w:t>#Store you key in a file and read it(you can type it directly in the notebook but it will be visible for somebody next to you)</w:t>
      </w:r>
    </w:p>
    <w:p w14:paraId="56CC69AB" w14:textId="77777777" w:rsidR="00C7481D" w:rsidRDefault="00C7481D" w:rsidP="00C7481D">
      <w:pPr>
        <w:pStyle w:val="C0-SHCodePACKT"/>
        <w:divId w:val="376392917"/>
      </w:pPr>
      <w:r>
        <w:rPr>
          <w:rStyle w:val="hljs-keyword"/>
        </w:rPr>
        <w:t>from</w:t>
      </w:r>
      <w:r>
        <w:t xml:space="preserve"> </w:t>
      </w:r>
      <w:proofErr w:type="spellStart"/>
      <w:r>
        <w:t>google.colab</w:t>
      </w:r>
      <w:proofErr w:type="spellEnd"/>
      <w:r>
        <w:t xml:space="preserve"> </w:t>
      </w:r>
      <w:r>
        <w:rPr>
          <w:rStyle w:val="hljs-keyword"/>
        </w:rPr>
        <w:t>import</w:t>
      </w:r>
      <w:r>
        <w:t xml:space="preserve"> drive</w:t>
      </w:r>
    </w:p>
    <w:p w14:paraId="7AFE9BA9" w14:textId="77777777" w:rsidR="00C7481D" w:rsidRDefault="00C7481D" w:rsidP="00C7481D">
      <w:pPr>
        <w:pStyle w:val="C0-SHCodePACKT"/>
        <w:divId w:val="376392917"/>
      </w:pPr>
      <w:proofErr w:type="spellStart"/>
      <w:r>
        <w:t>drive.mount</w:t>
      </w:r>
      <w:proofErr w:type="spellEnd"/>
      <w:r>
        <w:t>(</w:t>
      </w:r>
      <w:r>
        <w:rPr>
          <w:rStyle w:val="hljs-string"/>
        </w:rPr>
        <w:t>'/content/drive'</w:t>
      </w:r>
      <w:r>
        <w:t>)</w:t>
      </w:r>
    </w:p>
    <w:p w14:paraId="14A69ABB" w14:textId="77777777" w:rsidR="00C7481D" w:rsidRDefault="00C7481D" w:rsidP="00C7481D">
      <w:pPr>
        <w:pStyle w:val="C0-SHCodePACKT"/>
        <w:divId w:val="376392917"/>
      </w:pPr>
      <w:r>
        <w:t xml:space="preserve">f = </w:t>
      </w:r>
      <w:r>
        <w:rPr>
          <w:rStyle w:val="hljs-builtin"/>
        </w:rPr>
        <w:t>open</w:t>
      </w:r>
      <w:r>
        <w:t>(</w:t>
      </w:r>
      <w:r>
        <w:rPr>
          <w:rStyle w:val="hljs-string"/>
        </w:rPr>
        <w:t>"drive/</w:t>
      </w:r>
      <w:proofErr w:type="spellStart"/>
      <w:r>
        <w:rPr>
          <w:rStyle w:val="hljs-string"/>
        </w:rPr>
        <w:t>MyDrive</w:t>
      </w:r>
      <w:proofErr w:type="spellEnd"/>
      <w:r>
        <w:rPr>
          <w:rStyle w:val="hljs-string"/>
        </w:rPr>
        <w:t>/files/api_key.txt"</w:t>
      </w:r>
      <w:r>
        <w:t xml:space="preserve">, </w:t>
      </w:r>
      <w:r>
        <w:rPr>
          <w:rStyle w:val="hljs-string"/>
        </w:rPr>
        <w:t>"r"</w:t>
      </w:r>
      <w:r>
        <w:t>)</w:t>
      </w:r>
    </w:p>
    <w:p w14:paraId="568AC6FB" w14:textId="77777777" w:rsidR="00C7481D" w:rsidRDefault="00C7481D" w:rsidP="00C7481D">
      <w:pPr>
        <w:pStyle w:val="C0-SHCodePACKT"/>
        <w:divId w:val="376392917"/>
      </w:pPr>
      <w:r>
        <w:t>API_KEY=</w:t>
      </w:r>
      <w:proofErr w:type="spellStart"/>
      <w:r>
        <w:t>f.readline</w:t>
      </w:r>
      <w:proofErr w:type="spellEnd"/>
      <w:r>
        <w:t>()</w:t>
      </w:r>
    </w:p>
    <w:p w14:paraId="25007D3A" w14:textId="77777777" w:rsidR="00C7481D" w:rsidRDefault="00C7481D" w:rsidP="00C7481D">
      <w:pPr>
        <w:pStyle w:val="C0-SHCodePACKT"/>
        <w:divId w:val="376392917"/>
      </w:pPr>
      <w:proofErr w:type="spellStart"/>
      <w:r>
        <w:t>f.close</w:t>
      </w:r>
      <w:proofErr w:type="spellEnd"/>
      <w:r>
        <w:t>()</w:t>
      </w:r>
    </w:p>
    <w:p w14:paraId="1ED0DF15" w14:textId="77777777" w:rsidR="00C7481D" w:rsidRDefault="00C7481D" w:rsidP="00C7481D">
      <w:pPr>
        <w:pStyle w:val="C0-SHCodePACKT"/>
        <w:divId w:val="376392917"/>
      </w:pPr>
    </w:p>
    <w:p w14:paraId="4E0AE745" w14:textId="77777777" w:rsidR="00C7481D" w:rsidRDefault="00C7481D" w:rsidP="00C7481D">
      <w:pPr>
        <w:pStyle w:val="C0-SHCodePACKT"/>
        <w:divId w:val="376392917"/>
      </w:pPr>
      <w:r>
        <w:rPr>
          <w:rStyle w:val="hljs-comment"/>
        </w:rPr>
        <w:t>#OpenAI Key</w:t>
      </w:r>
    </w:p>
    <w:p w14:paraId="13571637" w14:textId="77777777" w:rsidR="00C7481D" w:rsidRDefault="00C7481D" w:rsidP="00C7481D">
      <w:pPr>
        <w:pStyle w:val="C0-SHCodePACKT"/>
        <w:divId w:val="376392917"/>
      </w:pPr>
      <w:r>
        <w:rPr>
          <w:rStyle w:val="hljs-keyword"/>
        </w:rPr>
        <w:t>import</w:t>
      </w:r>
      <w:r>
        <w:t xml:space="preserve"> </w:t>
      </w:r>
      <w:proofErr w:type="spellStart"/>
      <w:r>
        <w:t>os</w:t>
      </w:r>
      <w:proofErr w:type="spellEnd"/>
    </w:p>
    <w:p w14:paraId="0EFBEEC9" w14:textId="77777777" w:rsidR="00C7481D" w:rsidRDefault="00C7481D" w:rsidP="00C7481D">
      <w:pPr>
        <w:pStyle w:val="C0-SHCodePACKT"/>
        <w:divId w:val="376392917"/>
      </w:pPr>
      <w:proofErr w:type="spellStart"/>
      <w:r>
        <w:t>os.environ</w:t>
      </w:r>
      <w:proofErr w:type="spellEnd"/>
      <w:r>
        <w:t>[</w:t>
      </w:r>
      <w:r>
        <w:rPr>
          <w:rStyle w:val="hljs-string"/>
        </w:rPr>
        <w:t>'OPENAI_API_KEY'</w:t>
      </w:r>
      <w:r>
        <w:t>] =API_KEY</w:t>
      </w:r>
    </w:p>
    <w:p w14:paraId="72044E56" w14:textId="77777777" w:rsidR="00C7481D" w:rsidRDefault="00C7481D" w:rsidP="00C7481D">
      <w:pPr>
        <w:pStyle w:val="C0-SHCodePACKT"/>
        <w:divId w:val="376392917"/>
      </w:pPr>
      <w:proofErr w:type="spellStart"/>
      <w:r>
        <w:t>openai.api_key</w:t>
      </w:r>
      <w:proofErr w:type="spellEnd"/>
      <w:r>
        <w:t xml:space="preserve"> = </w:t>
      </w:r>
      <w:proofErr w:type="spellStart"/>
      <w:r>
        <w:t>os.getenv</w:t>
      </w:r>
      <w:proofErr w:type="spellEnd"/>
      <w:r>
        <w:t>(</w:t>
      </w:r>
      <w:r>
        <w:rPr>
          <w:rStyle w:val="hljs-string"/>
        </w:rPr>
        <w:t>"OPENAI_API_KEY"</w:t>
      </w:r>
      <w:r>
        <w:t>)</w:t>
      </w:r>
    </w:p>
    <w:p w14:paraId="2A3E37B9" w14:textId="77777777" w:rsidR="00C7481D" w:rsidRDefault="00C7481D" w:rsidP="00C7481D">
      <w:pPr>
        <w:pStyle w:val="C0-SHCodePACKT"/>
        <w:divId w:val="376392917"/>
      </w:pPr>
      <w:r>
        <w:t xml:space="preserve">     </w:t>
      </w:r>
    </w:p>
    <w:p w14:paraId="2FEC7F10" w14:textId="77777777" w:rsidR="00C7481D" w:rsidRDefault="00C7481D" w:rsidP="00C7481D">
      <w:pPr>
        <w:pStyle w:val="C0-SHCodePACKT"/>
        <w:divId w:val="376392917"/>
      </w:pPr>
      <w:r>
        <w:t xml:space="preserve">Drive already mounted at /content/drive; to attempt to forcibly remount, call </w:t>
      </w:r>
      <w:proofErr w:type="spellStart"/>
      <w:r>
        <w:t>drive.mount</w:t>
      </w:r>
      <w:proofErr w:type="spellEnd"/>
      <w:r>
        <w:t>(</w:t>
      </w:r>
      <w:r>
        <w:rPr>
          <w:rStyle w:val="hljs-string"/>
        </w:rPr>
        <w:t>"/content/drive"</w:t>
      </w:r>
      <w:r>
        <w:t xml:space="preserve">, </w:t>
      </w:r>
      <w:proofErr w:type="spellStart"/>
      <w:r>
        <w:t>force_remount</w:t>
      </w:r>
      <w:proofErr w:type="spellEnd"/>
      <w:r>
        <w:t>=</w:t>
      </w:r>
      <w:r>
        <w:rPr>
          <w:rStyle w:val="hljs-literal"/>
        </w:rPr>
        <w:t>True</w:t>
      </w:r>
      <w:r>
        <w:t>).</w:t>
      </w:r>
    </w:p>
    <w:p w14:paraId="6B51ACAE" w14:textId="0F20B5A4" w:rsidR="00727D7A" w:rsidRPr="00803320" w:rsidRDefault="00B241BA" w:rsidP="00C7481D">
      <w:pPr>
        <w:pStyle w:val="P0-NormalPACKT"/>
      </w:pPr>
      <w:r>
        <w:t>Now let’s begin</w:t>
      </w:r>
      <w:r w:rsidR="00270A24">
        <w:t xml:space="preserve"> working with </w:t>
      </w:r>
      <w:proofErr w:type="spellStart"/>
      <w:r w:rsidR="00270A24">
        <w:t>davinci</w:t>
      </w:r>
      <w:proofErr w:type="spellEnd"/>
      <w:r w:rsidR="00270A24">
        <w:t>-instruct.</w:t>
      </w:r>
    </w:p>
    <w:p w14:paraId="1B7E7A99" w14:textId="0F3CAFA6" w:rsidR="00803320" w:rsidRPr="00626C28" w:rsidRDefault="00270A24" w:rsidP="00C7481D">
      <w:pPr>
        <w:pStyle w:val="HS-Heading1PACKT"/>
      </w:pPr>
      <w:r w:rsidRPr="00270A24">
        <w:t>1.</w:t>
      </w:r>
      <w:r>
        <w:t xml:space="preserve"> </w:t>
      </w:r>
      <w:proofErr w:type="spellStart"/>
      <w:r w:rsidR="00803320" w:rsidRPr="00626C28">
        <w:t>OpenAI</w:t>
      </w:r>
      <w:proofErr w:type="spellEnd"/>
      <w:r w:rsidR="00803320" w:rsidRPr="00626C28">
        <w:t xml:space="preserve"> </w:t>
      </w:r>
      <w:proofErr w:type="spellStart"/>
      <w:r w:rsidR="00803320" w:rsidRPr="00626C28">
        <w:t>davinci</w:t>
      </w:r>
      <w:proofErr w:type="spellEnd"/>
      <w:r w:rsidR="00803320" w:rsidRPr="00626C28">
        <w:t>-instruct-beta</w:t>
      </w:r>
    </w:p>
    <w:p w14:paraId="5E321200" w14:textId="62E2BCA7" w:rsidR="00803320" w:rsidRPr="00803320" w:rsidRDefault="00803320" w:rsidP="00C7481D">
      <w:pPr>
        <w:pStyle w:val="P0-NormalPACKT"/>
      </w:pPr>
      <w:r w:rsidRPr="00803320">
        <w:t xml:space="preserve">At this point, I wanted more information on the </w:t>
      </w:r>
      <w:proofErr w:type="spellStart"/>
      <w:r w:rsidRPr="00C7481D">
        <w:rPr>
          <w:rStyle w:val="CS-InlineCodePACKT"/>
        </w:rPr>
        <w:t>max_tokens</w:t>
      </w:r>
      <w:proofErr w:type="spellEnd"/>
      <w:r w:rsidRPr="00803320">
        <w:t xml:space="preserve"> parameter which controls the length of the prompt </w:t>
      </w:r>
      <w:r w:rsidR="0089720C">
        <w:t>and</w:t>
      </w:r>
      <w:r w:rsidRPr="00803320">
        <w:t xml:space="preserve"> the response.</w:t>
      </w:r>
    </w:p>
    <w:p w14:paraId="36484B7F" w14:textId="48D10CCC" w:rsidR="00803320" w:rsidRPr="00803320" w:rsidRDefault="00803320" w:rsidP="00C7481D">
      <w:pPr>
        <w:pStyle w:val="P0-NormalPACKT"/>
      </w:pPr>
      <w:r w:rsidRPr="00803320">
        <w:t>I used</w:t>
      </w:r>
      <w:r w:rsidR="00C7481D">
        <w:t xml:space="preserve"> </w:t>
      </w:r>
      <w:proofErr w:type="spellStart"/>
      <w:r w:rsidRPr="00C7481D">
        <w:rPr>
          <w:rStyle w:val="CS-KeyWordPACKT"/>
        </w:rPr>
        <w:t>ChatGPT</w:t>
      </w:r>
      <w:proofErr w:type="spellEnd"/>
      <w:r w:rsidR="00C7481D">
        <w:t xml:space="preserve"> </w:t>
      </w:r>
      <w:r w:rsidRPr="00803320">
        <w:t>as a</w:t>
      </w:r>
      <w:r w:rsidR="00C7481D">
        <w:t xml:space="preserve"> </w:t>
      </w:r>
      <w:proofErr w:type="spellStart"/>
      <w:r w:rsidR="0089720C">
        <w:t>cobot</w:t>
      </w:r>
      <w:proofErr w:type="spellEnd"/>
      <w:r w:rsidR="0089720C">
        <w:t xml:space="preserve">. </w:t>
      </w:r>
      <w:r w:rsidRPr="00803320">
        <w:t xml:space="preserve">A dialog with </w:t>
      </w:r>
      <w:proofErr w:type="spellStart"/>
      <w:r w:rsidRPr="00803320">
        <w:t>ChatGPT</w:t>
      </w:r>
      <w:proofErr w:type="spellEnd"/>
      <w:r w:rsidRPr="00803320">
        <w:t xml:space="preserve"> on this topic provided the following insights and tips.</w:t>
      </w:r>
    </w:p>
    <w:p w14:paraId="0E8516A4" w14:textId="77777777" w:rsidR="00803320" w:rsidRPr="00803320" w:rsidRDefault="00803320" w:rsidP="00C7481D">
      <w:pPr>
        <w:pStyle w:val="P0-NormalPACKT"/>
      </w:pPr>
      <w:r w:rsidRPr="00C7481D">
        <w:rPr>
          <w:rStyle w:val="CS-KeyWordPACKT"/>
        </w:rPr>
        <w:t>Denis</w:t>
      </w:r>
      <w:r w:rsidRPr="00803320">
        <w:t xml:space="preserve">: What is the maximum number of tokens for the </w:t>
      </w:r>
      <w:proofErr w:type="spellStart"/>
      <w:r w:rsidRPr="00803320">
        <w:t>davinci</w:t>
      </w:r>
      <w:proofErr w:type="spellEnd"/>
      <w:r w:rsidRPr="00803320">
        <w:t>-instruct model?</w:t>
      </w:r>
    </w:p>
    <w:p w14:paraId="22C23A57" w14:textId="022584D9" w:rsidR="00803320" w:rsidRPr="00803320" w:rsidRDefault="00803320" w:rsidP="00C7481D">
      <w:pPr>
        <w:pStyle w:val="P0-NormalPACKT"/>
      </w:pPr>
      <w:proofErr w:type="spellStart"/>
      <w:r w:rsidRPr="00C7481D">
        <w:rPr>
          <w:rStyle w:val="CS-KeyWordPACKT"/>
        </w:rPr>
        <w:t>ChatGPT</w:t>
      </w:r>
      <w:proofErr w:type="spellEnd"/>
      <w:r w:rsidRPr="00803320">
        <w:t>:</w:t>
      </w:r>
      <w:r w:rsidR="004515C8">
        <w:t xml:space="preserve"> </w:t>
      </w:r>
      <w:r w:rsidRPr="00803320">
        <w:t xml:space="preserve">As of my knowledge cutoff date of September 2021, the maximum number of tokens for the </w:t>
      </w:r>
      <w:proofErr w:type="spellStart"/>
      <w:r w:rsidRPr="00803320">
        <w:t>davinci</w:t>
      </w:r>
      <w:proofErr w:type="spellEnd"/>
      <w:r w:rsidRPr="00803320">
        <w:t xml:space="preserve">-instruct model of </w:t>
      </w:r>
      <w:proofErr w:type="spellStart"/>
      <w:r w:rsidRPr="00803320">
        <w:t>OpenAI's</w:t>
      </w:r>
      <w:proofErr w:type="spellEnd"/>
      <w:r w:rsidRPr="00803320">
        <w:t xml:space="preserve"> GPT-3 language model was 2048 tokens. This means that the model can take in a sequence of up to 2048 tokens as input, with each token representing a word, symbol, or punctuation mark.</w:t>
      </w:r>
    </w:p>
    <w:p w14:paraId="1044EE41" w14:textId="77777777" w:rsidR="00803320" w:rsidRPr="00803320" w:rsidRDefault="00803320" w:rsidP="00C7481D">
      <w:pPr>
        <w:pStyle w:val="P0-NormalPACKT"/>
      </w:pPr>
      <w:r w:rsidRPr="00803320">
        <w:t xml:space="preserve">However, it's worth noting that the exact specifications and capabilities of </w:t>
      </w:r>
      <w:proofErr w:type="spellStart"/>
      <w:r w:rsidRPr="00803320">
        <w:t>OpenAI's</w:t>
      </w:r>
      <w:proofErr w:type="spellEnd"/>
      <w:r w:rsidRPr="00803320">
        <w:t xml:space="preserve"> models can change over time, so it's possible that the maximum number of tokens for the </w:t>
      </w:r>
      <w:proofErr w:type="spellStart"/>
      <w:r w:rsidRPr="00803320">
        <w:t>davinci</w:t>
      </w:r>
      <w:proofErr w:type="spellEnd"/>
      <w:r w:rsidRPr="00803320">
        <w:t xml:space="preserve">-instruct model may have been updated since my knowledge cutoff. It's always best to consult the most up-to-date documentation from </w:t>
      </w:r>
      <w:proofErr w:type="spellStart"/>
      <w:r w:rsidRPr="00803320">
        <w:t>OpenAI</w:t>
      </w:r>
      <w:proofErr w:type="spellEnd"/>
      <w:r w:rsidRPr="00803320">
        <w:t xml:space="preserve"> for the latest information.</w:t>
      </w:r>
    </w:p>
    <w:p w14:paraId="3F74F480" w14:textId="26DA98B8" w:rsidR="00803320" w:rsidRPr="00803320" w:rsidRDefault="00803320" w:rsidP="00C7481D">
      <w:pPr>
        <w:pStyle w:val="P0-NormalPACKT"/>
      </w:pPr>
      <w:r w:rsidRPr="00C7481D">
        <w:rPr>
          <w:rStyle w:val="CS-KeyWordPACKT"/>
        </w:rPr>
        <w:t>Denis</w:t>
      </w:r>
      <w:r w:rsidRPr="00803320">
        <w:t>:</w:t>
      </w:r>
      <w:r w:rsidR="004515C8">
        <w:t xml:space="preserve"> </w:t>
      </w:r>
      <w:r w:rsidRPr="00803320">
        <w:t xml:space="preserve">When I set up </w:t>
      </w:r>
      <w:proofErr w:type="spellStart"/>
      <w:r w:rsidRPr="00803320">
        <w:t>davinci</w:t>
      </w:r>
      <w:proofErr w:type="spellEnd"/>
      <w:r w:rsidRPr="00803320">
        <w:t xml:space="preserve">-instruct for 2000 tokens, it only replies with a very short answer. How can I force </w:t>
      </w:r>
      <w:proofErr w:type="spellStart"/>
      <w:r w:rsidRPr="00803320">
        <w:t>davinci</w:t>
      </w:r>
      <w:proofErr w:type="spellEnd"/>
      <w:r w:rsidRPr="00803320">
        <w:t>-instruct to provide longer responses?</w:t>
      </w:r>
    </w:p>
    <w:p w14:paraId="04D4B7E2" w14:textId="77777777" w:rsidR="00803320" w:rsidRPr="00803320" w:rsidRDefault="00803320" w:rsidP="00C7481D">
      <w:pPr>
        <w:pStyle w:val="P0-NormalPACKT"/>
      </w:pPr>
      <w:proofErr w:type="spellStart"/>
      <w:r w:rsidRPr="00C7481D">
        <w:rPr>
          <w:rStyle w:val="CS-KeyWordPACKT"/>
        </w:rPr>
        <w:t>ChatGPT</w:t>
      </w:r>
      <w:proofErr w:type="spellEnd"/>
      <w:r w:rsidRPr="00803320">
        <w:t xml:space="preserve">: While the </w:t>
      </w:r>
      <w:proofErr w:type="spellStart"/>
      <w:r w:rsidRPr="00803320">
        <w:t>davinci</w:t>
      </w:r>
      <w:proofErr w:type="spellEnd"/>
      <w:r w:rsidRPr="00803320">
        <w:t>-instruct model can accept input sequences of up to 2048 tokens, the length of the response you receive may depend on a variety of factors, such as the complexity of the input prompt, the specific task or prompt you are using, and the level of detail required in the response.</w:t>
      </w:r>
    </w:p>
    <w:p w14:paraId="6F9F035C" w14:textId="77777777" w:rsidR="00803320" w:rsidRPr="00803320" w:rsidRDefault="00803320" w:rsidP="00C7481D">
      <w:pPr>
        <w:pStyle w:val="P0-NormalPACKT"/>
      </w:pPr>
      <w:r w:rsidRPr="00803320">
        <w:t>If you are finding that the model is only providing very short answers to your prompts, there are a few strategies you can try to encourage it to provide longer responses:</w:t>
      </w:r>
    </w:p>
    <w:p w14:paraId="4250CB58" w14:textId="77777777" w:rsidR="00803320" w:rsidRPr="00803320" w:rsidRDefault="00803320" w:rsidP="00C7481D">
      <w:pPr>
        <w:pStyle w:val="P0-NormalPACKT"/>
      </w:pPr>
      <w:r w:rsidRPr="00803320">
        <w:t xml:space="preserve">Provide more detailed input: The </w:t>
      </w:r>
      <w:proofErr w:type="spellStart"/>
      <w:r w:rsidRPr="00803320">
        <w:t>davinci</w:t>
      </w:r>
      <w:proofErr w:type="spellEnd"/>
      <w:r w:rsidRPr="00803320">
        <w:t>-instruct model works by predicting the most likely next word in a given sequence based on the context and content of the input it has received. If you provide more detailed input that gives the model a clearer idea of what you are looking for, it may be more likely to generate a longer, more informative response.</w:t>
      </w:r>
    </w:p>
    <w:p w14:paraId="3095D09A" w14:textId="77777777" w:rsidR="00803320" w:rsidRPr="00803320" w:rsidRDefault="00803320" w:rsidP="00C7481D">
      <w:pPr>
        <w:pStyle w:val="P0-NormalPACKT"/>
      </w:pPr>
      <w:r w:rsidRPr="00803320">
        <w:t xml:space="preserve">Increase the temperature: The temperature parameter controls the level of randomness and creativity in the model's responses. If you increase the temperature, the model may be more likely </w:t>
      </w:r>
      <w:r w:rsidRPr="00803320">
        <w:lastRenderedPageBreak/>
        <w:t>to generate longer and more diverse responses. However, be aware that increasing the temperature can also lead to more nonsensical or irrelevant responses.</w:t>
      </w:r>
    </w:p>
    <w:p w14:paraId="7E70716B" w14:textId="77777777" w:rsidR="00803320" w:rsidRPr="00803320" w:rsidRDefault="00803320" w:rsidP="00C7481D">
      <w:pPr>
        <w:pStyle w:val="P0-NormalPACKT"/>
      </w:pPr>
      <w:r w:rsidRPr="00803320">
        <w:t>Use a different prompt or task: If you are consistently getting very short answers from the model, it may be helpful to experiment with different prompts or tasks to see if you can get a more robust response. For example, you might try asking the model to generate a longer piece of text, or to answer a series of related questions rather than a single prompt.</w:t>
      </w:r>
    </w:p>
    <w:p w14:paraId="3ABC0F08" w14:textId="77777777" w:rsidR="00803320" w:rsidRPr="00803320" w:rsidRDefault="00803320" w:rsidP="00C7481D">
      <w:pPr>
        <w:pStyle w:val="P0-NormalPACKT"/>
      </w:pPr>
      <w:r w:rsidRPr="00C7481D">
        <w:rPr>
          <w:rStyle w:val="CS-KeyWordPACKT"/>
        </w:rPr>
        <w:t xml:space="preserve">It's worth noting that the </w:t>
      </w:r>
      <w:proofErr w:type="spellStart"/>
      <w:r w:rsidRPr="00C7481D">
        <w:rPr>
          <w:rStyle w:val="CS-KeyWordPACKT"/>
        </w:rPr>
        <w:t>davinci</w:t>
      </w:r>
      <w:proofErr w:type="spellEnd"/>
      <w:r w:rsidRPr="00C7481D">
        <w:rPr>
          <w:rStyle w:val="CS-KeyWordPACKT"/>
        </w:rPr>
        <w:t>-instruct model is a highly complex and sophisticated language model</w:t>
      </w:r>
      <w:r w:rsidRPr="00803320">
        <w:t>, and there is no guaranteed way to force it to generate longer or more detailed responses. However, by experimenting with different input strategies and parameters, you may be able to find a configuration that works better for your specific needs.</w:t>
      </w:r>
    </w:p>
    <w:p w14:paraId="0623029E" w14:textId="64B485F8" w:rsidR="004515C8" w:rsidRDefault="00803320" w:rsidP="00C7481D">
      <w:pPr>
        <w:pStyle w:val="P0-NormalPACKT"/>
      </w:pPr>
      <w:r w:rsidRPr="00C7481D">
        <w:rPr>
          <w:rStyle w:val="CS-KeyWordPACKT"/>
        </w:rPr>
        <w:t>Denis:</w:t>
      </w:r>
      <w:r w:rsidR="00C7481D">
        <w:t xml:space="preserve"> </w:t>
      </w:r>
      <w:r w:rsidR="004515C8">
        <w:t>T</w:t>
      </w:r>
      <w:r w:rsidRPr="00803320">
        <w:t>hank you</w:t>
      </w:r>
      <w:r w:rsidR="00E319FA">
        <w:t>.</w:t>
      </w:r>
    </w:p>
    <w:p w14:paraId="5B9974CE" w14:textId="18848FA4" w:rsidR="00803320" w:rsidRDefault="00803320" w:rsidP="00C7481D">
      <w:pPr>
        <w:pStyle w:val="P0-NormalPACKT"/>
      </w:pPr>
      <w:proofErr w:type="spellStart"/>
      <w:r w:rsidRPr="00C7481D">
        <w:rPr>
          <w:rStyle w:val="CS-KeyWordPACKT"/>
        </w:rPr>
        <w:t>ChatGPT</w:t>
      </w:r>
      <w:proofErr w:type="spellEnd"/>
      <w:r w:rsidRPr="00803320">
        <w:t>: You're welcome! If you have any more questions, feel free to ask.</w:t>
      </w:r>
    </w:p>
    <w:p w14:paraId="48EB91DC" w14:textId="20219D99" w:rsidR="00BB0676" w:rsidRPr="00803320" w:rsidRDefault="008F3221" w:rsidP="00C7481D">
      <w:pPr>
        <w:pStyle w:val="P0-NormalPACKT"/>
      </w:pPr>
      <w:r>
        <w:t>Now, l</w:t>
      </w:r>
      <w:r w:rsidR="00BB0676">
        <w:t>et’</w:t>
      </w:r>
      <w:r w:rsidR="003E0264">
        <w:t xml:space="preserve">s </w:t>
      </w:r>
      <w:r w:rsidR="00DA297F">
        <w:t>set the parameters for the model, including the prompt:</w:t>
      </w:r>
    </w:p>
    <w:p w14:paraId="12BF77C3" w14:textId="77777777" w:rsidR="00C7481D" w:rsidRDefault="00C7481D" w:rsidP="00C7481D">
      <w:pPr>
        <w:pStyle w:val="C0-SHCodePACKT"/>
        <w:divId w:val="1044675834"/>
      </w:pPr>
      <w:r>
        <w:rPr>
          <w:rStyle w:val="hljs-comment"/>
        </w:rPr>
        <w:t xml:space="preserve">#GPT-3 parameters, p2=the prompt as for </w:t>
      </w:r>
      <w:proofErr w:type="spellStart"/>
      <w:r>
        <w:rPr>
          <w:rStyle w:val="hljs-comment"/>
        </w:rPr>
        <w:t>ChatGPT</w:t>
      </w:r>
      <w:proofErr w:type="spellEnd"/>
    </w:p>
    <w:p w14:paraId="56622BA9" w14:textId="77777777" w:rsidR="00C7481D" w:rsidRDefault="00C7481D" w:rsidP="00C7481D">
      <w:pPr>
        <w:pStyle w:val="C0-SHCodePACKT"/>
        <w:divId w:val="1044675834"/>
      </w:pPr>
      <w:r>
        <w:t>p1=</w:t>
      </w:r>
      <w:r>
        <w:rPr>
          <w:rStyle w:val="hljs-string"/>
        </w:rPr>
        <w:t>"</w:t>
      </w:r>
      <w:proofErr w:type="spellStart"/>
      <w:r>
        <w:rPr>
          <w:rStyle w:val="hljs-string"/>
        </w:rPr>
        <w:t>davinci</w:t>
      </w:r>
      <w:proofErr w:type="spellEnd"/>
      <w:r>
        <w:rPr>
          <w:rStyle w:val="hljs-string"/>
        </w:rPr>
        <w:t>-instruct-beta"</w:t>
      </w:r>
    </w:p>
    <w:p w14:paraId="0F31D89A" w14:textId="77777777" w:rsidR="00C7481D" w:rsidRDefault="00C7481D" w:rsidP="00C7481D">
      <w:pPr>
        <w:pStyle w:val="C0-SHCodePACKT"/>
        <w:divId w:val="1044675834"/>
      </w:pPr>
      <w:r>
        <w:t>p2=</w:t>
      </w:r>
      <w:r>
        <w:rPr>
          <w:rStyle w:val="hljs-string"/>
        </w:rPr>
        <w:t>"Summarize the Critique of Pure Reason:"</w:t>
      </w:r>
    </w:p>
    <w:p w14:paraId="064F3622" w14:textId="77777777" w:rsidR="00C7481D" w:rsidRDefault="00C7481D" w:rsidP="00C7481D">
      <w:pPr>
        <w:pStyle w:val="C0-SHCodePACKT"/>
        <w:divId w:val="1044675834"/>
      </w:pPr>
      <w:r>
        <w:t>p3=</w:t>
      </w:r>
      <w:r>
        <w:rPr>
          <w:rStyle w:val="hljs-number"/>
        </w:rPr>
        <w:t>0</w:t>
      </w:r>
    </w:p>
    <w:p w14:paraId="27DC73F2" w14:textId="77777777" w:rsidR="00C7481D" w:rsidRDefault="00C7481D" w:rsidP="00C7481D">
      <w:pPr>
        <w:pStyle w:val="C0-SHCodePACKT"/>
        <w:divId w:val="1044675834"/>
      </w:pPr>
      <w:r>
        <w:t>p4=</w:t>
      </w:r>
      <w:r>
        <w:rPr>
          <w:rStyle w:val="hljs-number"/>
        </w:rPr>
        <w:t>2000</w:t>
      </w:r>
    </w:p>
    <w:p w14:paraId="4F58CA3A" w14:textId="77777777" w:rsidR="00C7481D" w:rsidRDefault="00C7481D" w:rsidP="00C7481D">
      <w:pPr>
        <w:pStyle w:val="C0-SHCodePACKT"/>
        <w:divId w:val="1044675834"/>
      </w:pPr>
      <w:r>
        <w:t>p5=</w:t>
      </w:r>
      <w:r>
        <w:rPr>
          <w:rStyle w:val="hljs-number"/>
        </w:rPr>
        <w:t>1</w:t>
      </w:r>
    </w:p>
    <w:p w14:paraId="1C52FF92" w14:textId="77777777" w:rsidR="00C7481D" w:rsidRDefault="00C7481D" w:rsidP="00C7481D">
      <w:pPr>
        <w:pStyle w:val="C0-SHCodePACKT"/>
        <w:divId w:val="1044675834"/>
      </w:pPr>
      <w:r>
        <w:t>p6=</w:t>
      </w:r>
      <w:r>
        <w:rPr>
          <w:rStyle w:val="hljs-number"/>
        </w:rPr>
        <w:t>0</w:t>
      </w:r>
    </w:p>
    <w:p w14:paraId="3723381D" w14:textId="77777777" w:rsidR="00C7481D" w:rsidRDefault="00C7481D" w:rsidP="00C7481D">
      <w:pPr>
        <w:pStyle w:val="C0-SHCodePACKT"/>
        <w:divId w:val="1044675834"/>
      </w:pPr>
      <w:r>
        <w:t>p7=</w:t>
      </w:r>
      <w:r>
        <w:rPr>
          <w:rStyle w:val="hljs-number"/>
        </w:rPr>
        <w:t>0</w:t>
      </w:r>
    </w:p>
    <w:p w14:paraId="5D2C9397" w14:textId="77777777" w:rsidR="00C7481D" w:rsidRDefault="00C7481D" w:rsidP="00C7481D">
      <w:pPr>
        <w:pStyle w:val="C0-SHCodePACKT"/>
        <w:divId w:val="1044675834"/>
      </w:pPr>
    </w:p>
    <w:p w14:paraId="1226E6A5" w14:textId="77777777" w:rsidR="00C7481D" w:rsidRDefault="00C7481D" w:rsidP="00C7481D">
      <w:pPr>
        <w:pStyle w:val="C0-SHCodePACKT"/>
        <w:divId w:val="1044675834"/>
      </w:pPr>
      <w:r>
        <w:t>response = openai.Completion.create(engine=p1,prompt=p2,temperature=p3,max_tokens=p4,top_p=p5,frequency_penalty=p6,presence_penalty=p7)</w:t>
      </w:r>
    </w:p>
    <w:p w14:paraId="796AF2CC" w14:textId="77777777" w:rsidR="00C7481D" w:rsidRDefault="00C7481D" w:rsidP="00C7481D">
      <w:pPr>
        <w:pStyle w:val="C0-SHCodePACKT"/>
        <w:divId w:val="1044675834"/>
      </w:pPr>
      <w:r>
        <w:t>r = (response[</w:t>
      </w:r>
      <w:r>
        <w:rPr>
          <w:rStyle w:val="hljs-string"/>
        </w:rPr>
        <w:t>"choices"</w:t>
      </w:r>
      <w:r>
        <w:t>][</w:t>
      </w:r>
      <w:r>
        <w:rPr>
          <w:rStyle w:val="hljs-number"/>
        </w:rPr>
        <w:t>0</w:t>
      </w:r>
      <w:r>
        <w:t>])</w:t>
      </w:r>
    </w:p>
    <w:p w14:paraId="16F1786B" w14:textId="77777777" w:rsidR="00C7481D" w:rsidRDefault="00C7481D" w:rsidP="00C7481D">
      <w:pPr>
        <w:pStyle w:val="C0-SHCodePACKT"/>
        <w:divId w:val="1044675834"/>
      </w:pPr>
      <w:r>
        <w:rPr>
          <w:rStyle w:val="hljs-builtin"/>
        </w:rPr>
        <w:t>print</w:t>
      </w:r>
      <w:r>
        <w:t>(r[</w:t>
      </w:r>
      <w:r>
        <w:rPr>
          <w:rStyle w:val="hljs-string"/>
        </w:rPr>
        <w:t>"text"</w:t>
      </w:r>
      <w:r>
        <w:t>])</w:t>
      </w:r>
    </w:p>
    <w:p w14:paraId="48A56189" w14:textId="77777777" w:rsidR="00C7481D" w:rsidRDefault="00C7481D" w:rsidP="00C7481D">
      <w:pPr>
        <w:pStyle w:val="C0-SHCodePACKT"/>
        <w:divId w:val="1044675834"/>
      </w:pPr>
      <w:r>
        <w:t xml:space="preserve">     </w:t>
      </w:r>
    </w:p>
    <w:p w14:paraId="0B9B953F" w14:textId="77777777" w:rsidR="00C7481D" w:rsidRDefault="00C7481D" w:rsidP="00C7481D">
      <w:pPr>
        <w:pStyle w:val="C0-SHCodePACKT"/>
        <w:divId w:val="1044675834"/>
      </w:pPr>
    </w:p>
    <w:p w14:paraId="6AB94882" w14:textId="77777777" w:rsidR="00C7481D" w:rsidRDefault="00C7481D" w:rsidP="00C7481D">
      <w:pPr>
        <w:pStyle w:val="C0-SHCodePACKT"/>
        <w:divId w:val="1044675834"/>
      </w:pPr>
      <w:r>
        <w:t xml:space="preserve">The Critique of Pure Reason </w:t>
      </w:r>
      <w:r>
        <w:rPr>
          <w:rStyle w:val="hljs-keyword"/>
        </w:rPr>
        <w:t>is</w:t>
      </w:r>
      <w:r>
        <w:t xml:space="preserve"> a book by Immanuel Kant that </w:t>
      </w:r>
      <w:r>
        <w:rPr>
          <w:rStyle w:val="hljs-keyword"/>
        </w:rPr>
        <w:t>is</w:t>
      </w:r>
      <w:r>
        <w:t xml:space="preserve"> a critique of the limits of human understanding. Kant argues that the human mind </w:t>
      </w:r>
      <w:r>
        <w:rPr>
          <w:rStyle w:val="hljs-keyword"/>
        </w:rPr>
        <w:t>is</w:t>
      </w:r>
      <w:r>
        <w:t xml:space="preserve"> limited </w:t>
      </w:r>
      <w:r>
        <w:rPr>
          <w:rStyle w:val="hljs-keyword"/>
        </w:rPr>
        <w:t>in</w:t>
      </w:r>
      <w:r>
        <w:t xml:space="preserve"> its ability to know the world </w:t>
      </w:r>
      <w:r>
        <w:rPr>
          <w:rStyle w:val="hljs-keyword"/>
        </w:rPr>
        <w:t>as</w:t>
      </w:r>
      <w:r>
        <w:t xml:space="preserve"> it really </w:t>
      </w:r>
      <w:r>
        <w:rPr>
          <w:rStyle w:val="hljs-keyword"/>
        </w:rPr>
        <w:t>is</w:t>
      </w:r>
      <w:r>
        <w:t>.</w:t>
      </w:r>
    </w:p>
    <w:p w14:paraId="58C609EA" w14:textId="31E860C9" w:rsidR="00803320" w:rsidRPr="00803320" w:rsidRDefault="00D46E1A" w:rsidP="00C7481D">
      <w:pPr>
        <w:pStyle w:val="P0-NormalPACKT"/>
      </w:pPr>
      <w:r>
        <w:t>You can continue the conversation</w:t>
      </w:r>
      <w:r w:rsidR="008B33F2">
        <w:t xml:space="preserve"> by </w:t>
      </w:r>
      <w:r w:rsidR="00200444">
        <w:t>adding a new</w:t>
      </w:r>
      <w:r w:rsidR="008B33F2">
        <w:t xml:space="preserve"> </w:t>
      </w:r>
      <w:r w:rsidR="00EE689E">
        <w:t>prompt</w:t>
      </w:r>
      <w:r w:rsidR="00A07FEE">
        <w:t>. This time we’ve reduced the number of tokens from 2,000 to</w:t>
      </w:r>
      <w:r w:rsidR="00EE689E">
        <w:t xml:space="preserve"> 120</w:t>
      </w:r>
      <w:r w:rsidR="00200444">
        <w:t>:</w:t>
      </w:r>
    </w:p>
    <w:p w14:paraId="0E644702" w14:textId="77777777" w:rsidR="00C7481D" w:rsidRDefault="00C7481D" w:rsidP="00C7481D">
      <w:pPr>
        <w:pStyle w:val="C0-SHCodePACKT"/>
        <w:divId w:val="1278217907"/>
      </w:pPr>
      <w:r>
        <w:rPr>
          <w:rStyle w:val="hljs-comment"/>
        </w:rPr>
        <w:t>#We continue the dialog</w:t>
      </w:r>
    </w:p>
    <w:p w14:paraId="3804D385" w14:textId="77777777" w:rsidR="00C7481D" w:rsidRDefault="00C7481D" w:rsidP="00C7481D">
      <w:pPr>
        <w:pStyle w:val="C0-SHCodePACKT"/>
        <w:divId w:val="1278217907"/>
      </w:pPr>
      <w:r>
        <w:t>p1=</w:t>
      </w:r>
      <w:r>
        <w:rPr>
          <w:rStyle w:val="hljs-string"/>
        </w:rPr>
        <w:t>"</w:t>
      </w:r>
      <w:proofErr w:type="spellStart"/>
      <w:r>
        <w:rPr>
          <w:rStyle w:val="hljs-string"/>
        </w:rPr>
        <w:t>davinci</w:t>
      </w:r>
      <w:proofErr w:type="spellEnd"/>
      <w:r>
        <w:rPr>
          <w:rStyle w:val="hljs-string"/>
        </w:rPr>
        <w:t>-instruct-beta"</w:t>
      </w:r>
    </w:p>
    <w:p w14:paraId="2C336D35" w14:textId="77777777" w:rsidR="00C7481D" w:rsidRDefault="00C7481D" w:rsidP="00C7481D">
      <w:pPr>
        <w:pStyle w:val="C0-SHCodePACKT"/>
        <w:divId w:val="1278217907"/>
      </w:pPr>
      <w:r>
        <w:t>p2=</w:t>
      </w:r>
      <w:r>
        <w:rPr>
          <w:rStyle w:val="hljs-string"/>
        </w:rPr>
        <w:t>" In the Critique of Pure Reason Kant argues that the human mind is limited in its ability to know the world as it really is. Explain what the limits of the human mind are:"</w:t>
      </w:r>
    </w:p>
    <w:p w14:paraId="4BF16691" w14:textId="77777777" w:rsidR="00C7481D" w:rsidRDefault="00C7481D" w:rsidP="00C7481D">
      <w:pPr>
        <w:pStyle w:val="C0-SHCodePACKT"/>
        <w:divId w:val="1278217907"/>
      </w:pPr>
      <w:r>
        <w:t>p3=</w:t>
      </w:r>
      <w:r>
        <w:rPr>
          <w:rStyle w:val="hljs-number"/>
        </w:rPr>
        <w:t>0</w:t>
      </w:r>
    </w:p>
    <w:p w14:paraId="06F89A20" w14:textId="77777777" w:rsidR="00C7481D" w:rsidRDefault="00C7481D" w:rsidP="00C7481D">
      <w:pPr>
        <w:pStyle w:val="C0-SHCodePACKT"/>
        <w:divId w:val="1278217907"/>
      </w:pPr>
      <w:r>
        <w:t>p4=</w:t>
      </w:r>
      <w:r>
        <w:rPr>
          <w:rStyle w:val="hljs-number"/>
        </w:rPr>
        <w:t>120</w:t>
      </w:r>
    </w:p>
    <w:p w14:paraId="0A3D821D" w14:textId="77777777" w:rsidR="00C7481D" w:rsidRDefault="00C7481D" w:rsidP="00C7481D">
      <w:pPr>
        <w:pStyle w:val="C0-SHCodePACKT"/>
        <w:divId w:val="1278217907"/>
      </w:pPr>
      <w:r>
        <w:t>p5=</w:t>
      </w:r>
      <w:r>
        <w:rPr>
          <w:rStyle w:val="hljs-number"/>
        </w:rPr>
        <w:t>1</w:t>
      </w:r>
    </w:p>
    <w:p w14:paraId="74B546C2" w14:textId="77777777" w:rsidR="00C7481D" w:rsidRDefault="00C7481D" w:rsidP="00C7481D">
      <w:pPr>
        <w:pStyle w:val="C0-SHCodePACKT"/>
        <w:divId w:val="1278217907"/>
      </w:pPr>
      <w:r>
        <w:t>p6=</w:t>
      </w:r>
      <w:r>
        <w:rPr>
          <w:rStyle w:val="hljs-number"/>
        </w:rPr>
        <w:t>0</w:t>
      </w:r>
    </w:p>
    <w:p w14:paraId="69687177" w14:textId="77777777" w:rsidR="00C7481D" w:rsidRDefault="00C7481D" w:rsidP="00C7481D">
      <w:pPr>
        <w:pStyle w:val="C0-SHCodePACKT"/>
        <w:divId w:val="1278217907"/>
      </w:pPr>
      <w:r>
        <w:t>p7=</w:t>
      </w:r>
      <w:r>
        <w:rPr>
          <w:rStyle w:val="hljs-number"/>
        </w:rPr>
        <w:t>0</w:t>
      </w:r>
    </w:p>
    <w:p w14:paraId="66D5DF22" w14:textId="77777777" w:rsidR="00C7481D" w:rsidRDefault="00C7481D" w:rsidP="00C7481D">
      <w:pPr>
        <w:pStyle w:val="C0-SHCodePACKT"/>
        <w:divId w:val="1278217907"/>
      </w:pPr>
    </w:p>
    <w:p w14:paraId="35DE13B0" w14:textId="77777777" w:rsidR="00C7481D" w:rsidRDefault="00C7481D" w:rsidP="00C7481D">
      <w:pPr>
        <w:pStyle w:val="C0-SHCodePACKT"/>
        <w:divId w:val="1278217907"/>
      </w:pPr>
      <w:r>
        <w:t>response = openai.Completion.create(engine=p1,prompt=p2,temperature=p3,max_tokens=p4,top_p=p5,frequency_penalty=p6,presence_penalty=p7)</w:t>
      </w:r>
    </w:p>
    <w:p w14:paraId="23A615D7" w14:textId="77777777" w:rsidR="00C7481D" w:rsidRDefault="00C7481D" w:rsidP="00C7481D">
      <w:pPr>
        <w:pStyle w:val="C0-SHCodePACKT"/>
        <w:divId w:val="1278217907"/>
      </w:pPr>
      <w:r>
        <w:t>r = (response[</w:t>
      </w:r>
      <w:r>
        <w:rPr>
          <w:rStyle w:val="hljs-string"/>
        </w:rPr>
        <w:t>"choices"</w:t>
      </w:r>
      <w:r>
        <w:t>][</w:t>
      </w:r>
      <w:r>
        <w:rPr>
          <w:rStyle w:val="hljs-number"/>
        </w:rPr>
        <w:t>0</w:t>
      </w:r>
      <w:r>
        <w:t>])</w:t>
      </w:r>
    </w:p>
    <w:p w14:paraId="35A096D9" w14:textId="77777777" w:rsidR="00C7481D" w:rsidRDefault="00C7481D" w:rsidP="00C7481D">
      <w:pPr>
        <w:pStyle w:val="C0-SHCodePACKT"/>
        <w:divId w:val="1278217907"/>
      </w:pPr>
      <w:r>
        <w:rPr>
          <w:rStyle w:val="hljs-builtin"/>
        </w:rPr>
        <w:lastRenderedPageBreak/>
        <w:t>print</w:t>
      </w:r>
      <w:r>
        <w:t>(r[</w:t>
      </w:r>
      <w:r>
        <w:rPr>
          <w:rStyle w:val="hljs-string"/>
        </w:rPr>
        <w:t>"text"</w:t>
      </w:r>
      <w:r>
        <w:t>])</w:t>
      </w:r>
    </w:p>
    <w:p w14:paraId="6CC7D015" w14:textId="77777777" w:rsidR="00C7481D" w:rsidRDefault="00C7481D" w:rsidP="00C7481D">
      <w:pPr>
        <w:pStyle w:val="C0-SHCodePACKT"/>
        <w:divId w:val="1278217907"/>
      </w:pPr>
      <w:r>
        <w:t xml:space="preserve">     </w:t>
      </w:r>
    </w:p>
    <w:p w14:paraId="488699E2" w14:textId="77777777" w:rsidR="00C7481D" w:rsidRDefault="00C7481D" w:rsidP="00C7481D">
      <w:pPr>
        <w:pStyle w:val="C0-SHCodePACKT"/>
        <w:divId w:val="1278217907"/>
      </w:pPr>
    </w:p>
    <w:p w14:paraId="6ECA4E70" w14:textId="77777777" w:rsidR="00C7481D" w:rsidRDefault="00C7481D" w:rsidP="00C7481D">
      <w:pPr>
        <w:pStyle w:val="C0-SHCodePACKT"/>
        <w:divId w:val="1278217907"/>
      </w:pPr>
      <w:r>
        <w:t xml:space="preserve">The human mind </w:t>
      </w:r>
      <w:r>
        <w:rPr>
          <w:rStyle w:val="hljs-keyword"/>
        </w:rPr>
        <w:t>is</w:t>
      </w:r>
      <w:r>
        <w:t xml:space="preserve"> limited </w:t>
      </w:r>
      <w:r>
        <w:rPr>
          <w:rStyle w:val="hljs-keyword"/>
        </w:rPr>
        <w:t>in</w:t>
      </w:r>
      <w:r>
        <w:t xml:space="preserve"> its ability to know the world </w:t>
      </w:r>
      <w:r>
        <w:rPr>
          <w:rStyle w:val="hljs-keyword"/>
        </w:rPr>
        <w:t>as</w:t>
      </w:r>
      <w:r>
        <w:t xml:space="preserve"> it really </w:t>
      </w:r>
      <w:r>
        <w:rPr>
          <w:rStyle w:val="hljs-keyword"/>
        </w:rPr>
        <w:t>is</w:t>
      </w:r>
      <w:r>
        <w:t>.</w:t>
      </w:r>
    </w:p>
    <w:p w14:paraId="5ABC5EE4" w14:textId="3C434395" w:rsidR="005D00A3" w:rsidRPr="00803320" w:rsidRDefault="00427C4B" w:rsidP="00C7481D">
      <w:pPr>
        <w:pStyle w:val="P0-NormalPACKT"/>
      </w:pPr>
      <w:r>
        <w:t>Impressive results! Now let’s com</w:t>
      </w:r>
      <w:r w:rsidR="00613C8A">
        <w:t>pare th</w:t>
      </w:r>
      <w:r w:rsidR="00BD575E">
        <w:t xml:space="preserve">is with what </w:t>
      </w:r>
      <w:proofErr w:type="spellStart"/>
      <w:r w:rsidR="00BD575E">
        <w:t>ChatGPT</w:t>
      </w:r>
      <w:proofErr w:type="spellEnd"/>
      <w:r w:rsidR="00BD575E">
        <w:t xml:space="preserve"> can do.</w:t>
      </w:r>
    </w:p>
    <w:p w14:paraId="389E539A" w14:textId="203D3A41" w:rsidR="00803320" w:rsidRPr="00803320" w:rsidRDefault="00803320" w:rsidP="00C7481D">
      <w:pPr>
        <w:pStyle w:val="HS-Heading1PACKT"/>
      </w:pPr>
      <w:r w:rsidRPr="00803320">
        <w:t>2.</w:t>
      </w:r>
      <w:r w:rsidR="00BD575E">
        <w:t xml:space="preserve"> </w:t>
      </w:r>
      <w:proofErr w:type="spellStart"/>
      <w:r w:rsidRPr="00803320">
        <w:t>ChatGPT</w:t>
      </w:r>
      <w:proofErr w:type="spellEnd"/>
      <w:r w:rsidRPr="00803320">
        <w:t xml:space="preserve"> versus </w:t>
      </w:r>
      <w:proofErr w:type="spellStart"/>
      <w:r w:rsidRPr="00803320">
        <w:t>davinci</w:t>
      </w:r>
      <w:proofErr w:type="spellEnd"/>
      <w:r w:rsidRPr="00803320">
        <w:t>-instruct-beta</w:t>
      </w:r>
    </w:p>
    <w:p w14:paraId="2CFA0FB1" w14:textId="7F27DF0C" w:rsidR="00803320" w:rsidRPr="00803320" w:rsidRDefault="00E17D42" w:rsidP="00C7481D">
      <w:pPr>
        <w:pStyle w:val="P0-NormalPACKT"/>
      </w:pPr>
      <w:r>
        <w:t>The following</w:t>
      </w:r>
      <w:r w:rsidRPr="00803320">
        <w:t xml:space="preserve"> </w:t>
      </w:r>
      <w:r w:rsidR="00803320" w:rsidRPr="00803320">
        <w:t>is the output of</w:t>
      </w:r>
      <w:r>
        <w:t xml:space="preserve"> </w:t>
      </w:r>
      <w:proofErr w:type="spellStart"/>
      <w:r>
        <w:t>ChatGPT</w:t>
      </w:r>
      <w:proofErr w:type="spellEnd"/>
      <w:r w:rsidR="00C7481D">
        <w:t xml:space="preserve"> </w:t>
      </w:r>
      <w:r w:rsidR="00803320" w:rsidRPr="00803320">
        <w:t xml:space="preserve">for the prompt in this </w:t>
      </w:r>
      <w:r w:rsidR="00990B83">
        <w:t>article</w:t>
      </w:r>
      <w:r w:rsidR="00803320" w:rsidRPr="00803320">
        <w:t>.</w:t>
      </w:r>
    </w:p>
    <w:p w14:paraId="1038BD7D" w14:textId="2C47B2C5" w:rsidR="00803320" w:rsidRPr="00803320" w:rsidRDefault="00803320" w:rsidP="00C7481D">
      <w:pPr>
        <w:pStyle w:val="P0-NormalPACKT"/>
      </w:pPr>
      <w:r w:rsidRPr="00C7481D">
        <w:rPr>
          <w:rStyle w:val="CS-KeyWordPACKT"/>
        </w:rPr>
        <w:t>Denis</w:t>
      </w:r>
      <w:r w:rsidRPr="00803320">
        <w:t>: Summarize the Critique of Pure Reason by Kant</w:t>
      </w:r>
    </w:p>
    <w:p w14:paraId="6BCA231F" w14:textId="38EC584F" w:rsidR="00803320" w:rsidRPr="00803320" w:rsidRDefault="00803320" w:rsidP="00C7481D">
      <w:pPr>
        <w:pStyle w:val="P0-NormalPACKT"/>
      </w:pPr>
      <w:proofErr w:type="spellStart"/>
      <w:r w:rsidRPr="00C7481D">
        <w:rPr>
          <w:rStyle w:val="CS-KeyWordPACKT"/>
        </w:rPr>
        <w:t>ChatGPT</w:t>
      </w:r>
      <w:proofErr w:type="spellEnd"/>
      <w:r w:rsidRPr="00C7481D">
        <w:rPr>
          <w:rStyle w:val="CS-KeyWordPACKT"/>
        </w:rPr>
        <w:t>(excerpt of the response)</w:t>
      </w:r>
      <w:r w:rsidRPr="00803320">
        <w:t>:</w:t>
      </w:r>
      <w:r w:rsidR="00990B83">
        <w:t xml:space="preserve"> </w:t>
      </w:r>
      <w:r w:rsidRPr="00803320">
        <w:t>Immanuel Kant's Critique of Pure Reason is a complex and influential philosophical work that aimed to establish the limits of human knowledge and understanding.</w:t>
      </w:r>
    </w:p>
    <w:p w14:paraId="44B25DBD" w14:textId="77777777" w:rsidR="00803320" w:rsidRPr="00803320" w:rsidRDefault="00803320" w:rsidP="00C7481D">
      <w:pPr>
        <w:pStyle w:val="P0-NormalPACKT"/>
      </w:pPr>
      <w:r w:rsidRPr="00803320">
        <w:t>Kant's central argument in the Critique of Pure Reason is that our understanding of the world is not solely derived from experience but is also shaped by the inherent structure and organization of our minds. He claimed that our minds impose categories and concepts onto the raw data of experience, which allows us to make sense of it but also limits our knowledge to what we can conceptualize.</w:t>
      </w:r>
    </w:p>
    <w:p w14:paraId="09C2F0B5" w14:textId="77777777" w:rsidR="00803320" w:rsidRPr="00803320" w:rsidRDefault="00803320" w:rsidP="00C7481D">
      <w:pPr>
        <w:pStyle w:val="P0-NormalPACKT"/>
      </w:pPr>
      <w:r w:rsidRPr="00803320">
        <w:t>.../...</w:t>
      </w:r>
    </w:p>
    <w:p w14:paraId="16990974" w14:textId="77777777" w:rsidR="00803320" w:rsidRDefault="00803320" w:rsidP="00C7481D">
      <w:pPr>
        <w:pStyle w:val="P0-NormalPACKT"/>
      </w:pPr>
      <w:r w:rsidRPr="00803320">
        <w:t>Overall, the Critique of Pure Reason is a complex and influential work that established many of the key ideas of modern philosophy, including the limits of human knowledge, the importance of empirical investigation, and the role of reason in ethical principles.</w:t>
      </w:r>
    </w:p>
    <w:p w14:paraId="1D0AC90B" w14:textId="34A266AA" w:rsidR="00C02739" w:rsidRPr="00803320" w:rsidRDefault="0045686F" w:rsidP="00C7481D">
      <w:pPr>
        <w:pStyle w:val="P0-NormalPACKT"/>
      </w:pPr>
      <w:proofErr w:type="spellStart"/>
      <w:r>
        <w:t>ChatGPT</w:t>
      </w:r>
      <w:proofErr w:type="spellEnd"/>
      <w:r>
        <w:t xml:space="preserve"> provides a</w:t>
      </w:r>
      <w:r w:rsidR="00F13B78">
        <w:t xml:space="preserve"> more detailed answer. But why?</w:t>
      </w:r>
    </w:p>
    <w:p w14:paraId="080C5560" w14:textId="74E22F99" w:rsidR="00803320" w:rsidRPr="00803320" w:rsidRDefault="00803320" w:rsidP="00C7481D">
      <w:pPr>
        <w:pStyle w:val="HS-Heading1PACKT"/>
      </w:pPr>
      <w:r w:rsidRPr="00803320">
        <w:t>3.</w:t>
      </w:r>
      <w:r w:rsidR="00A925B9">
        <w:t xml:space="preserve"> </w:t>
      </w:r>
      <w:proofErr w:type="spellStart"/>
      <w:r w:rsidRPr="00803320">
        <w:t>ChatGPT</w:t>
      </w:r>
      <w:proofErr w:type="spellEnd"/>
      <w:r w:rsidRPr="00803320">
        <w:t xml:space="preserve"> </w:t>
      </w:r>
      <w:proofErr w:type="spellStart"/>
      <w:r w:rsidR="00F13B78">
        <w:t>cobot</w:t>
      </w:r>
      <w:proofErr w:type="spellEnd"/>
      <w:r w:rsidRPr="00803320">
        <w:t xml:space="preserve"> on the length of responses</w:t>
      </w:r>
    </w:p>
    <w:p w14:paraId="5C33FA1F" w14:textId="29B79D9F" w:rsidR="00803320" w:rsidRPr="00803320" w:rsidRDefault="00990B83" w:rsidP="00C7481D">
      <w:pPr>
        <w:pStyle w:val="P0-NormalPACKT"/>
      </w:pPr>
      <w:r>
        <w:t>D</w:t>
      </w:r>
      <w:r w:rsidR="00803320" w:rsidRPr="00803320">
        <w:t xml:space="preserve">avinci-instruct-beta provided short answers, while </w:t>
      </w:r>
      <w:proofErr w:type="spellStart"/>
      <w:r w:rsidR="00803320" w:rsidRPr="00803320">
        <w:t>ChatGPT</w:t>
      </w:r>
      <w:proofErr w:type="spellEnd"/>
      <w:r w:rsidR="00803320" w:rsidRPr="00803320">
        <w:t xml:space="preserve"> provided a longer response. I</w:t>
      </w:r>
      <w:r w:rsidR="009E0A30">
        <w:t>n</w:t>
      </w:r>
      <w:r w:rsidR="00803320" w:rsidRPr="00803320">
        <w:t xml:space="preserve"> some cases, a conversational chatbot should provide </w:t>
      </w:r>
      <w:r w:rsidRPr="00C7481D">
        <w:rPr>
          <w:rStyle w:val="CS-ItalicPACKT"/>
        </w:rPr>
        <w:t>short</w:t>
      </w:r>
      <w:r w:rsidR="00803320" w:rsidRPr="00803320">
        <w:t xml:space="preserve"> answers and in other cases,</w:t>
      </w:r>
      <w:r>
        <w:t xml:space="preserve"> </w:t>
      </w:r>
      <w:r w:rsidRPr="00C7481D">
        <w:rPr>
          <w:rStyle w:val="CS-ItalicPACKT"/>
        </w:rPr>
        <w:t>long</w:t>
      </w:r>
      <w:r w:rsidRPr="00803320">
        <w:t xml:space="preserve"> </w:t>
      </w:r>
      <w:r w:rsidR="00803320" w:rsidRPr="00803320">
        <w:t>answers</w:t>
      </w:r>
      <w:r>
        <w:t xml:space="preserve"> would be better</w:t>
      </w:r>
      <w:r w:rsidR="00803320" w:rsidRPr="00803320">
        <w:t xml:space="preserve"> </w:t>
      </w:r>
      <w:r>
        <w:t>(</w:t>
      </w:r>
      <w:r w:rsidR="00803320" w:rsidRPr="00803320">
        <w:t>depending on the situation</w:t>
      </w:r>
      <w:r>
        <w:t>)</w:t>
      </w:r>
      <w:r w:rsidR="00803320" w:rsidRPr="00803320">
        <w:t xml:space="preserve">. If you're looking for the capital of a country, for example, you'll only need a short answer. If you want an explanation on a topic, you might want a longer answer. This can be controlled with the </w:t>
      </w:r>
      <w:proofErr w:type="spellStart"/>
      <w:r w:rsidR="00803320" w:rsidRPr="00C7481D">
        <w:rPr>
          <w:rStyle w:val="CS-InlineCodePACKT"/>
        </w:rPr>
        <w:t>max_tokens</w:t>
      </w:r>
      <w:proofErr w:type="spellEnd"/>
      <w:r w:rsidR="00803320" w:rsidRPr="00803320">
        <w:t xml:space="preserve"> parameter.</w:t>
      </w:r>
    </w:p>
    <w:p w14:paraId="510F6495" w14:textId="3DCE12B3" w:rsidR="00803320" w:rsidRPr="00803320" w:rsidRDefault="00803320" w:rsidP="00C7481D">
      <w:pPr>
        <w:pStyle w:val="P0-NormalPACKT"/>
      </w:pPr>
      <w:r w:rsidRPr="00803320">
        <w:t xml:space="preserve">I asked my </w:t>
      </w:r>
      <w:proofErr w:type="spellStart"/>
      <w:r w:rsidRPr="00803320">
        <w:t>ChatGPT</w:t>
      </w:r>
      <w:proofErr w:type="spellEnd"/>
      <w:r w:rsidRPr="00803320">
        <w:t xml:space="preserve"> </w:t>
      </w:r>
      <w:proofErr w:type="spellStart"/>
      <w:r w:rsidR="00461ED2">
        <w:t>cobot</w:t>
      </w:r>
      <w:proofErr w:type="spellEnd"/>
      <w:r w:rsidR="00990B83">
        <w:t xml:space="preserve"> </w:t>
      </w:r>
      <w:r w:rsidRPr="00803320">
        <w:t>about this:</w:t>
      </w:r>
    </w:p>
    <w:p w14:paraId="5692827E" w14:textId="36841FB7" w:rsidR="00803320" w:rsidRPr="00803320" w:rsidRDefault="00803320" w:rsidP="00C7481D">
      <w:pPr>
        <w:pStyle w:val="P0-NormalPACKT"/>
      </w:pPr>
      <w:r w:rsidRPr="00C7481D">
        <w:rPr>
          <w:rStyle w:val="CS-KeyWordPACKT"/>
        </w:rPr>
        <w:t>Denis</w:t>
      </w:r>
      <w:r w:rsidRPr="00803320">
        <w:t>:</w:t>
      </w:r>
      <w:r w:rsidR="00990B83">
        <w:t xml:space="preserve"> </w:t>
      </w:r>
      <w:r w:rsidRPr="00803320">
        <w:t xml:space="preserve">Why are </w:t>
      </w:r>
      <w:proofErr w:type="spellStart"/>
      <w:r w:rsidRPr="00803320">
        <w:t>ChatGPT's</w:t>
      </w:r>
      <w:proofErr w:type="spellEnd"/>
      <w:r w:rsidRPr="00803320">
        <w:t xml:space="preserve"> answers longer than </w:t>
      </w:r>
      <w:proofErr w:type="spellStart"/>
      <w:r w:rsidRPr="00803320">
        <w:t>davinci</w:t>
      </w:r>
      <w:proofErr w:type="spellEnd"/>
      <w:r w:rsidRPr="00803320">
        <w:t>-instruct responses for the same question?</w:t>
      </w:r>
    </w:p>
    <w:p w14:paraId="4DA4F7DC" w14:textId="066AB937" w:rsidR="00803320" w:rsidRPr="00803320" w:rsidRDefault="00803320" w:rsidP="00C7481D">
      <w:pPr>
        <w:pStyle w:val="P0-NormalPACKT"/>
      </w:pPr>
      <w:proofErr w:type="spellStart"/>
      <w:r w:rsidRPr="00C7481D">
        <w:rPr>
          <w:rStyle w:val="CS-KeyWordPACKT"/>
        </w:rPr>
        <w:t>ChatGPT</w:t>
      </w:r>
      <w:proofErr w:type="spellEnd"/>
      <w:r w:rsidRPr="00803320">
        <w:t>:</w:t>
      </w:r>
      <w:r w:rsidR="00990B83">
        <w:t xml:space="preserve"> </w:t>
      </w:r>
      <w:r w:rsidRPr="00803320">
        <w:t xml:space="preserve">There could be several reasons why </w:t>
      </w:r>
      <w:proofErr w:type="spellStart"/>
      <w:r w:rsidRPr="00803320">
        <w:t>ChatGPT's</w:t>
      </w:r>
      <w:proofErr w:type="spellEnd"/>
      <w:r w:rsidRPr="00803320">
        <w:t xml:space="preserve"> answers are longer than responses generated by the </w:t>
      </w:r>
      <w:proofErr w:type="spellStart"/>
      <w:r w:rsidRPr="00803320">
        <w:t>davinci</w:t>
      </w:r>
      <w:proofErr w:type="spellEnd"/>
      <w:r w:rsidRPr="00803320">
        <w:t>-instruct model for the same question.</w:t>
      </w:r>
    </w:p>
    <w:p w14:paraId="4CC595D4" w14:textId="77777777" w:rsidR="00803320" w:rsidRPr="00803320" w:rsidRDefault="00803320" w:rsidP="00C7481D">
      <w:pPr>
        <w:pStyle w:val="P0-NormalPACKT"/>
      </w:pPr>
      <w:r w:rsidRPr="00803320">
        <w:t xml:space="preserve">Firstly, it's important to note that </w:t>
      </w:r>
      <w:proofErr w:type="spellStart"/>
      <w:r w:rsidRPr="00803320">
        <w:t>ChatGPT</w:t>
      </w:r>
      <w:proofErr w:type="spellEnd"/>
      <w:r w:rsidRPr="00803320">
        <w:t xml:space="preserve"> and the </w:t>
      </w:r>
      <w:proofErr w:type="spellStart"/>
      <w:r w:rsidRPr="00803320">
        <w:t>davinci</w:t>
      </w:r>
      <w:proofErr w:type="spellEnd"/>
      <w:r w:rsidRPr="00803320">
        <w:t>-instruct model are different models with different architectures, training data, and parameters. While both models are based on the GPT family of language models, they have been trained on different datasets and have different strengths and weaknesses.</w:t>
      </w:r>
    </w:p>
    <w:p w14:paraId="5311B6DD" w14:textId="77777777" w:rsidR="00803320" w:rsidRPr="00803320" w:rsidRDefault="00803320" w:rsidP="00C7481D">
      <w:pPr>
        <w:pStyle w:val="P0-NormalPACKT"/>
      </w:pPr>
      <w:r w:rsidRPr="00803320">
        <w:t xml:space="preserve">In general, </w:t>
      </w:r>
      <w:proofErr w:type="spellStart"/>
      <w:r w:rsidRPr="00803320">
        <w:t>ChatGPT</w:t>
      </w:r>
      <w:proofErr w:type="spellEnd"/>
      <w:r w:rsidRPr="00803320">
        <w:t xml:space="preserve"> may be more focused on generating longer and more detailed responses because it has been specifically designed to generate conversational responses to a wide variety of prompts. As a language model trained for conversation, it may be more likely to generate longer and more complex responses in order to simulate a natural conversation and provide a more complete answer.</w:t>
      </w:r>
    </w:p>
    <w:p w14:paraId="69A115BF" w14:textId="77777777" w:rsidR="00803320" w:rsidRPr="00803320" w:rsidRDefault="00803320" w:rsidP="00C7481D">
      <w:pPr>
        <w:pStyle w:val="P0-NormalPACKT"/>
      </w:pPr>
      <w:r w:rsidRPr="00803320">
        <w:lastRenderedPageBreak/>
        <w:t xml:space="preserve">On the other hand, the </w:t>
      </w:r>
      <w:proofErr w:type="spellStart"/>
      <w:r w:rsidRPr="00803320">
        <w:t>davinci</w:t>
      </w:r>
      <w:proofErr w:type="spellEnd"/>
      <w:r w:rsidRPr="00803320">
        <w:t>-instruct model has been designed specifically for generating instructional content and providing step-by-step guidance for various tasks. As such, it may be more focused on generating responses that are concise and to the point, while still providing all the necessary information to complete the task at hand.</w:t>
      </w:r>
    </w:p>
    <w:p w14:paraId="63CC3BF1" w14:textId="77777777" w:rsidR="00803320" w:rsidRPr="00803320" w:rsidRDefault="00803320" w:rsidP="00C7481D">
      <w:pPr>
        <w:pStyle w:val="P0-NormalPACKT"/>
      </w:pPr>
      <w:r w:rsidRPr="00803320">
        <w:t xml:space="preserve">Additionally, the specific input prompt or question that you provide to each model can also have an impact on the length of the response you receive. If you provide a more detailed or open-ended prompt to </w:t>
      </w:r>
      <w:proofErr w:type="spellStart"/>
      <w:r w:rsidRPr="00803320">
        <w:t>ChatGPT</w:t>
      </w:r>
      <w:proofErr w:type="spellEnd"/>
      <w:r w:rsidRPr="00803320">
        <w:t xml:space="preserve">, it may generate a longer response in order to provide a more complete answer. On the other hand, if you provide a more focused or task-specific prompt to the </w:t>
      </w:r>
      <w:proofErr w:type="spellStart"/>
      <w:r w:rsidRPr="00803320">
        <w:t>davinci</w:t>
      </w:r>
      <w:proofErr w:type="spellEnd"/>
      <w:r w:rsidRPr="00803320">
        <w:t>-instruct model, it may generate a shorter response that is more directly relevant to the task at hand.</w:t>
      </w:r>
    </w:p>
    <w:p w14:paraId="2D247A8C" w14:textId="77777777" w:rsidR="00803320" w:rsidRPr="00803320" w:rsidRDefault="00803320" w:rsidP="00C7481D">
      <w:pPr>
        <w:pStyle w:val="P0-NormalPACKT"/>
      </w:pPr>
      <w:r w:rsidRPr="00803320">
        <w:t>Overall, the length and complexity of the responses generated by different language models can depend on a wide variety of factors, including the specific model architecture, training data, parameters, and input prompts.</w:t>
      </w:r>
    </w:p>
    <w:p w14:paraId="3A2F0D17" w14:textId="67F2B152" w:rsidR="00990B83" w:rsidRDefault="00803320" w:rsidP="00C7481D">
      <w:pPr>
        <w:pStyle w:val="P0-NormalPACKT"/>
      </w:pPr>
      <w:r w:rsidRPr="00C7481D">
        <w:rPr>
          <w:rStyle w:val="CS-KeyWordPACKT"/>
        </w:rPr>
        <w:t>Denis:</w:t>
      </w:r>
      <w:r w:rsidR="00C7481D">
        <w:t xml:space="preserve"> </w:t>
      </w:r>
      <w:r w:rsidR="00990B83">
        <w:t>Thanks!</w:t>
      </w:r>
    </w:p>
    <w:p w14:paraId="6B7E1935" w14:textId="0EAF82DE" w:rsidR="00803320" w:rsidRDefault="00803320" w:rsidP="00C7481D">
      <w:pPr>
        <w:pStyle w:val="P0-NormalPACKT"/>
      </w:pPr>
      <w:proofErr w:type="spellStart"/>
      <w:r w:rsidRPr="00C7481D">
        <w:rPr>
          <w:rStyle w:val="CS-KeyWordPACKT"/>
        </w:rPr>
        <w:t>ChatGPT</w:t>
      </w:r>
      <w:proofErr w:type="spellEnd"/>
      <w:r w:rsidRPr="00803320">
        <w:t>:</w:t>
      </w:r>
      <w:r w:rsidR="00990B83">
        <w:t xml:space="preserve"> </w:t>
      </w:r>
      <w:r w:rsidRPr="00803320">
        <w:t>You're welcome! Let me know if you have any more questions.</w:t>
      </w:r>
    </w:p>
    <w:p w14:paraId="04DF83F9" w14:textId="335477FB" w:rsidR="006E30D3" w:rsidRDefault="00C04BC8" w:rsidP="00C7481D">
      <w:pPr>
        <w:pStyle w:val="P0-NormalPACKT"/>
      </w:pPr>
      <w:r>
        <w:t xml:space="preserve">There we have it, how to use </w:t>
      </w:r>
      <w:proofErr w:type="spellStart"/>
      <w:r>
        <w:t>ChatGPT</w:t>
      </w:r>
      <w:proofErr w:type="spellEnd"/>
      <w:r>
        <w:t xml:space="preserve"> as a </w:t>
      </w:r>
      <w:proofErr w:type="spellStart"/>
      <w:r>
        <w:t>cobot</w:t>
      </w:r>
      <w:proofErr w:type="spellEnd"/>
      <w:r w:rsidR="00693292">
        <w:t xml:space="preserve">. </w:t>
      </w:r>
      <w:r w:rsidR="00CA3967">
        <w:t xml:space="preserve">If you’d like to learn </w:t>
      </w:r>
      <w:r w:rsidR="005204BD">
        <w:t xml:space="preserve">more </w:t>
      </w:r>
      <w:r w:rsidR="009E15B6">
        <w:t xml:space="preserve">about </w:t>
      </w:r>
      <w:proofErr w:type="spellStart"/>
      <w:r w:rsidR="009E15B6">
        <w:t>ChatGPT</w:t>
      </w:r>
      <w:proofErr w:type="spellEnd"/>
      <w:r w:rsidR="009E15B6">
        <w:t xml:space="preserve"> and GPT-4, then check out </w:t>
      </w:r>
      <w:r w:rsidR="00AB0246">
        <w:t>the</w:t>
      </w:r>
      <w:r w:rsidR="00084EFE">
        <w:t xml:space="preserve"> GitHub</w:t>
      </w:r>
      <w:r w:rsidR="00AB0246">
        <w:t xml:space="preserve"> repository</w:t>
      </w:r>
      <w:r w:rsidR="000239D2">
        <w:t xml:space="preserve"> for the </w:t>
      </w:r>
      <w:hyperlink r:id="rId9" w:history="1">
        <w:r w:rsidR="000239D2" w:rsidRPr="002E1398">
          <w:rPr>
            <w:rStyle w:val="CS-URLPACKT"/>
          </w:rPr>
          <w:t>Transformers for Natural Language Processing, 2nd Edition</w:t>
        </w:r>
      </w:hyperlink>
      <w:r w:rsidR="000239D2">
        <w:t xml:space="preserve"> book:</w:t>
      </w:r>
      <w:r w:rsidR="005D5053">
        <w:t xml:space="preserve"> </w:t>
      </w:r>
      <w:hyperlink r:id="rId10" w:history="1">
        <w:r w:rsidR="00964A0E" w:rsidRPr="002E1398">
          <w:rPr>
            <w:rStyle w:val="CS-URLPACKT"/>
          </w:rPr>
          <w:t>https://github.com/Denis2054/Transformers-for-NLP-2nd-Edition</w:t>
        </w:r>
      </w:hyperlink>
      <w:r w:rsidR="00FF1D78">
        <w:t>.</w:t>
      </w:r>
    </w:p>
    <w:p w14:paraId="382147B7" w14:textId="6B3BDAF9" w:rsidR="00A75C32" w:rsidRDefault="009918ED" w:rsidP="002E1398">
      <w:pPr>
        <w:pStyle w:val="P0-NormalPACKT"/>
        <w:rPr>
          <w:rStyle w:val="ui-provider"/>
        </w:rPr>
      </w:pPr>
      <w:r>
        <w:rPr>
          <w:rStyle w:val="ui-provider"/>
        </w:rPr>
        <w:t xml:space="preserve">Don't forget to fill in our survey, as we'd love your thoughts on our new product that we're developing. As a token of our appreciation, </w:t>
      </w:r>
      <w:r w:rsidRPr="009918ED">
        <w:rPr>
          <w:rStyle w:val="ui-provider"/>
        </w:rPr>
        <w:t xml:space="preserve">we're offering a free preview of </w:t>
      </w:r>
      <w:r>
        <w:rPr>
          <w:rStyle w:val="ui-provider"/>
        </w:rPr>
        <w:t>our</w:t>
      </w:r>
      <w:r w:rsidRPr="009918ED">
        <w:rPr>
          <w:rStyle w:val="ui-provider"/>
        </w:rPr>
        <w:t xml:space="preserve"> exciting new product to 25 participants of the survey</w:t>
      </w:r>
      <w:r>
        <w:rPr>
          <w:rStyle w:val="ui-provider"/>
        </w:rPr>
        <w:t>.</w:t>
      </w:r>
    </w:p>
    <w:p w14:paraId="2B06E6D2" w14:textId="3E502E30" w:rsidR="00044C79" w:rsidRPr="00A26A66" w:rsidRDefault="00030A71" w:rsidP="00A26A66">
      <w:pPr>
        <w:pStyle w:val="P0-NormalPACKT"/>
        <w:jc w:val="center"/>
        <w:rPr>
          <w:b/>
          <w:color w:val="ED7D31" w:themeColor="accent2"/>
        </w:rPr>
      </w:pPr>
      <w:hyperlink r:id="rId11" w:history="1">
        <w:commentRangeStart w:id="3"/>
        <w:r w:rsidR="00BF1ED9" w:rsidRPr="00030A71">
          <w:rPr>
            <w:rStyle w:val="Hyperlink"/>
            <w:b/>
          </w:rPr>
          <w:t>Register me for the FREE preview</w:t>
        </w:r>
        <w:r w:rsidR="00044C79" w:rsidRPr="00030A71">
          <w:rPr>
            <w:rStyle w:val="Hyperlink"/>
            <w:b/>
          </w:rPr>
          <w:t>!</w:t>
        </w:r>
        <w:commentRangeEnd w:id="3"/>
        <w:r w:rsidR="00104358" w:rsidRPr="00030A71">
          <w:rPr>
            <w:rStyle w:val="Hyperlink"/>
            <w:b/>
          </w:rPr>
          <w:commentReference w:id="3"/>
        </w:r>
      </w:hyperlink>
    </w:p>
    <w:sectPr w:rsidR="00044C79" w:rsidRPr="00A26A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mit Ramadas" w:date="2023-04-17T12:44:00Z" w:initials="AR">
    <w:p w14:paraId="2A155630" w14:textId="4481BE86" w:rsidR="00F166FC" w:rsidRDefault="00F166FC">
      <w:pPr>
        <w:pStyle w:val="CommentText"/>
      </w:pPr>
      <w:r>
        <w:rPr>
          <w:rStyle w:val="CommentReference"/>
        </w:rPr>
        <w:annotationRef/>
      </w:r>
      <w:r>
        <w:fldChar w:fldCharType="begin"/>
      </w:r>
      <w:r>
        <w:instrText xml:space="preserve"> HYPERLINK "mailto:mrinmayeek@packt.com" </w:instrText>
      </w:r>
      <w:bookmarkStart w:id="2" w:name="_@_A0C7FA7549FC4F8093AC6937E277B295Z"/>
      <w:r>
        <w:fldChar w:fldCharType="separate"/>
      </w:r>
      <w:bookmarkEnd w:id="2"/>
      <w:r w:rsidRPr="00F166FC">
        <w:rPr>
          <w:rStyle w:val="Mention"/>
          <w:noProof/>
        </w:rPr>
        <w:t>@Mrinmayee Kawalkar</w:t>
      </w:r>
      <w:r>
        <w:fldChar w:fldCharType="end"/>
      </w:r>
      <w:r>
        <w:t xml:space="preserve"> - please make this a clickable button and use this URL: </w:t>
      </w:r>
      <w:hyperlink r:id="rId1" w:history="1">
        <w:r w:rsidRPr="00690B80">
          <w:rPr>
            <w:rStyle w:val="Hyperlink"/>
          </w:rPr>
          <w:t>https://forms.office.com/pages/responsepage.aspx?id=Dmauk5VIE0SnXsWk3kKcDgGChSA9CgBIjStDVdNraGFUNVJEWDA5VkY3WDdKQUtHSEpST1VTRTRYVC4u&amp;utm_source=all+updates&amp;utm_campaign=c6c3758e23-EMAIL_CAMPAIGN_2023_04_04_04_59&amp;utm_medium=email&amp;utm_term=0_-c6c3758e23-%5bLIST_EMAIL_ID%5d&amp;mc_cid=c6c3758e23&amp;mc_eid=UNIQID</w:t>
        </w:r>
      </w:hyperlink>
      <w:r>
        <w:t>.</w:t>
      </w:r>
    </w:p>
  </w:comment>
  <w:comment w:id="3" w:author="Amit Ramadas" w:date="2023-04-17T12:45:00Z" w:initials="AR">
    <w:p w14:paraId="4E1CE89F" w14:textId="5E787FF7" w:rsidR="00104358" w:rsidRDefault="00104358">
      <w:pPr>
        <w:pStyle w:val="CommentText"/>
      </w:pPr>
      <w:r>
        <w:rPr>
          <w:rStyle w:val="CommentReference"/>
        </w:rPr>
        <w:annotationRef/>
      </w:r>
      <w:r>
        <w:fldChar w:fldCharType="begin"/>
      </w:r>
      <w:r>
        <w:instrText xml:space="preserve"> HYPERLINK "mailto:mrinmayeek@packt.com" </w:instrText>
      </w:r>
      <w:bookmarkStart w:id="4" w:name="_@_D10DEFD52F3B43FEBAC9F201088C834AZ"/>
      <w:r>
        <w:fldChar w:fldCharType="separate"/>
      </w:r>
      <w:bookmarkEnd w:id="4"/>
      <w:r w:rsidRPr="00104358">
        <w:rPr>
          <w:rStyle w:val="Mention"/>
          <w:noProof/>
        </w:rPr>
        <w:t>@Mrinmayee Kawalkar</w:t>
      </w:r>
      <w:r>
        <w:fldChar w:fldCharType="end"/>
      </w:r>
      <w:r>
        <w:t xml:space="preserve"> - please make this a clickable button and use this URL: </w:t>
      </w:r>
      <w:hyperlink r:id="rId2" w:history="1">
        <w:r w:rsidRPr="00EB046C">
          <w:rPr>
            <w:rStyle w:val="Hyperlink"/>
          </w:rPr>
          <w:t>https://forms.office.com/pages/responsepage.aspx?id=Dmauk5VIE0SnXsWk3kKcDgGChSA9CgBIjStDVdNraGFUNVJEWDA5VkY3WDdKQUtHSEpST1VTRTRYVC4u&amp;utm_source=all+updates&amp;utm_campaign=c6c3758e23-EMAIL_CAMPAIGN_2023_04_04_04_59&amp;utm_medium=email&amp;utm_term=0_-c6c3758e23-%5</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55630" w15:done="0"/>
  <w15:commentEx w15:paraId="4E1CE8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BDB9" w16cex:dateUtc="2023-04-17T07:14:00Z"/>
  <w16cex:commentExtensible w16cex:durableId="27E7BE00" w16cex:dateUtc="2023-04-17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55630" w16cid:durableId="27E7BDB9"/>
  <w16cid:commentId w16cid:paraId="4E1CE89F" w16cid:durableId="27E7BE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bookmark int2:bookmarkName="_Int_szam7Xc4" int2:invalidationBookmarkName="" int2:hashCode="3gT6Din5s14kkF" int2:id="1qFIPua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98B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98EC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62FC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1835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7004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36C2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AE3F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144F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20E0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304B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5E08"/>
    <w:multiLevelType w:val="multilevel"/>
    <w:tmpl w:val="1792A04E"/>
    <w:lvl w:ilvl="0">
      <w:start w:val="1"/>
      <w:numFmt w:val="lowerRoman"/>
      <w:lvlText w:val="%1."/>
      <w:lvlJc w:val="right"/>
      <w:pPr>
        <w:ind w:left="2657" w:hanging="227"/>
      </w:pPr>
      <w:rPr>
        <w:rFonts w:hint="default"/>
      </w:rPr>
    </w:lvl>
    <w:lvl w:ilvl="1">
      <w:start w:val="1"/>
      <w:numFmt w:val="lowerLetter"/>
      <w:lvlText w:val="%2."/>
      <w:lvlJc w:val="left"/>
      <w:pPr>
        <w:ind w:left="4233" w:hanging="360"/>
      </w:pPr>
      <w:rPr>
        <w:rFonts w:hint="default"/>
      </w:rPr>
    </w:lvl>
    <w:lvl w:ilvl="2">
      <w:start w:val="1"/>
      <w:numFmt w:val="lowerRoman"/>
      <w:lvlText w:val="%3."/>
      <w:lvlJc w:val="right"/>
      <w:pPr>
        <w:ind w:left="4953" w:hanging="180"/>
      </w:pPr>
      <w:rPr>
        <w:rFonts w:hint="default"/>
      </w:rPr>
    </w:lvl>
    <w:lvl w:ilvl="3">
      <w:start w:val="1"/>
      <w:numFmt w:val="decimal"/>
      <w:lvlText w:val="%4."/>
      <w:lvlJc w:val="left"/>
      <w:pPr>
        <w:ind w:left="5673" w:hanging="360"/>
      </w:pPr>
      <w:rPr>
        <w:rFonts w:hint="default"/>
      </w:rPr>
    </w:lvl>
    <w:lvl w:ilvl="4">
      <w:start w:val="1"/>
      <w:numFmt w:val="lowerLetter"/>
      <w:lvlText w:val="%5."/>
      <w:lvlJc w:val="left"/>
      <w:pPr>
        <w:ind w:left="6393" w:hanging="360"/>
      </w:pPr>
      <w:rPr>
        <w:rFonts w:hint="default"/>
      </w:rPr>
    </w:lvl>
    <w:lvl w:ilvl="5">
      <w:start w:val="1"/>
      <w:numFmt w:val="lowerRoman"/>
      <w:lvlText w:val="%6."/>
      <w:lvlJc w:val="right"/>
      <w:pPr>
        <w:ind w:left="7113" w:hanging="180"/>
      </w:pPr>
      <w:rPr>
        <w:rFonts w:hint="default"/>
      </w:rPr>
    </w:lvl>
    <w:lvl w:ilvl="6">
      <w:start w:val="1"/>
      <w:numFmt w:val="decimal"/>
      <w:lvlText w:val="%7."/>
      <w:lvlJc w:val="left"/>
      <w:pPr>
        <w:ind w:left="7833" w:hanging="360"/>
      </w:pPr>
      <w:rPr>
        <w:rFonts w:hint="default"/>
      </w:rPr>
    </w:lvl>
    <w:lvl w:ilvl="7">
      <w:start w:val="1"/>
      <w:numFmt w:val="lowerLetter"/>
      <w:lvlText w:val="%8."/>
      <w:lvlJc w:val="left"/>
      <w:pPr>
        <w:ind w:left="8553" w:hanging="360"/>
      </w:pPr>
      <w:rPr>
        <w:rFonts w:hint="default"/>
      </w:rPr>
    </w:lvl>
    <w:lvl w:ilvl="8">
      <w:start w:val="1"/>
      <w:numFmt w:val="lowerRoman"/>
      <w:lvlText w:val="%9."/>
      <w:lvlJc w:val="right"/>
      <w:pPr>
        <w:ind w:left="9273" w:hanging="180"/>
      </w:pPr>
      <w:rPr>
        <w:rFonts w:hint="default"/>
      </w:rPr>
    </w:lvl>
  </w:abstractNum>
  <w:abstractNum w:abstractNumId="11" w15:restartNumberingAfterBreak="0">
    <w:nsid w:val="02622095"/>
    <w:multiLevelType w:val="multilevel"/>
    <w:tmpl w:val="F28C8FAC"/>
    <w:lvl w:ilvl="0">
      <w:start w:val="1"/>
      <w:numFmt w:val="decimal"/>
      <w:pStyle w:val="L1-NumberedLis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2" w15:restartNumberingAfterBreak="0">
    <w:nsid w:val="09CC1ADB"/>
    <w:multiLevelType w:val="hybridMultilevel"/>
    <w:tmpl w:val="D0AAB2B2"/>
    <w:lvl w:ilvl="0" w:tplc="FA260FFC">
      <w:start w:val="1"/>
      <w:numFmt w:val="bullet"/>
      <w:pStyle w:val="BS-InfoBoxBulletListPACK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1395964"/>
    <w:multiLevelType w:val="multilevel"/>
    <w:tmpl w:val="441C3358"/>
    <w:numStyleLink w:val="RomanNumberedBullet"/>
  </w:abstractNum>
  <w:abstractNum w:abstractNumId="14" w15:restartNumberingAfterBreak="0">
    <w:nsid w:val="11C97D5B"/>
    <w:multiLevelType w:val="hybridMultilevel"/>
    <w:tmpl w:val="F198D8DC"/>
    <w:lvl w:ilvl="0" w:tplc="EFD0A6CE">
      <w:start w:val="1"/>
      <w:numFmt w:val="decimal"/>
      <w:pStyle w:val="L3-NumberedListPACKT"/>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70721DD"/>
    <w:multiLevelType w:val="hybridMultilevel"/>
    <w:tmpl w:val="FD22A208"/>
    <w:lvl w:ilvl="0" w:tplc="7CA4255A">
      <w:start w:val="1"/>
      <w:numFmt w:val="lowerLetter"/>
      <w:pStyle w:val="L1-AlphabeticListPACK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1CEA652A"/>
    <w:multiLevelType w:val="hybridMultilevel"/>
    <w:tmpl w:val="6576B7EE"/>
    <w:lvl w:ilvl="0" w:tplc="C29690EC">
      <w:start w:val="1"/>
      <w:numFmt w:val="lowerRoman"/>
      <w:pStyle w:val="L1-RomanListPACKT"/>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394548"/>
    <w:multiLevelType w:val="hybridMultilevel"/>
    <w:tmpl w:val="43C69470"/>
    <w:lvl w:ilvl="0" w:tplc="A738B398">
      <w:start w:val="1"/>
      <w:numFmt w:val="decimal"/>
      <w:pStyle w:val="BS-TipBoxNumberedListPACK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6A6CBF"/>
    <w:multiLevelType w:val="hybridMultilevel"/>
    <w:tmpl w:val="7F86AF92"/>
    <w:lvl w:ilvl="0" w:tplc="A2EE0D84">
      <w:start w:val="1"/>
      <w:numFmt w:val="lowerLetter"/>
      <w:pStyle w:val="L3-AlphabeticListPACKT"/>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AE83F2D"/>
    <w:multiLevelType w:val="hybridMultilevel"/>
    <w:tmpl w:val="A176991C"/>
    <w:lvl w:ilvl="0" w:tplc="292A8B88">
      <w:start w:val="1"/>
      <w:numFmt w:val="decimal"/>
      <w:pStyle w:val="L2-NumberedListPACK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05BBE"/>
    <w:multiLevelType w:val="hybridMultilevel"/>
    <w:tmpl w:val="0A4444C6"/>
    <w:lvl w:ilvl="0" w:tplc="C36A60E8">
      <w:start w:val="1"/>
      <w:numFmt w:val="bullet"/>
      <w:pStyle w:val="L1-BulletLis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3" w15:restartNumberingAfterBreak="0">
    <w:nsid w:val="334F1B17"/>
    <w:multiLevelType w:val="multilevel"/>
    <w:tmpl w:val="AAB0CF6A"/>
    <w:lvl w:ilvl="0">
      <w:start w:val="1"/>
      <w:numFmt w:val="lowerLetter"/>
      <w:pStyle w:val="L2-AlphabeticListPACKT"/>
      <w:lvlText w:val="%1."/>
      <w:lvlJc w:val="left"/>
      <w:pPr>
        <w:ind w:left="1437"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4" w15:restartNumberingAfterBreak="0">
    <w:nsid w:val="34640FB6"/>
    <w:multiLevelType w:val="hybridMultilevel"/>
    <w:tmpl w:val="240E9A8E"/>
    <w:lvl w:ilvl="0" w:tplc="CD50F612">
      <w:start w:val="1"/>
      <w:numFmt w:val="lowerRoman"/>
      <w:pStyle w:val="L3-RomanListPACKT"/>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34B01141"/>
    <w:multiLevelType w:val="multilevel"/>
    <w:tmpl w:val="D91A43F4"/>
    <w:numStyleLink w:val="NumberedBulletWithinBullet"/>
  </w:abstractNum>
  <w:abstractNum w:abstractNumId="26" w15:restartNumberingAfterBreak="0">
    <w:nsid w:val="37700151"/>
    <w:multiLevelType w:val="hybridMultilevel"/>
    <w:tmpl w:val="4EF0D4D0"/>
    <w:lvl w:ilvl="0" w:tplc="0A8CE778">
      <w:start w:val="1"/>
      <w:numFmt w:val="lowerRoman"/>
      <w:pStyle w:val="L2-RomanListPACK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14938"/>
    <w:multiLevelType w:val="hybridMultilevel"/>
    <w:tmpl w:val="D5722D4C"/>
    <w:lvl w:ilvl="0" w:tplc="1FC065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77D18"/>
    <w:multiLevelType w:val="hybridMultilevel"/>
    <w:tmpl w:val="B142C324"/>
    <w:lvl w:ilvl="0" w:tplc="48703FBE">
      <w:start w:val="1"/>
      <w:numFmt w:val="decimal"/>
      <w:pStyle w:val="TS-TableNumberedListPACKT"/>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9"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0" w15:restartNumberingAfterBreak="0">
    <w:nsid w:val="754C4748"/>
    <w:multiLevelType w:val="hybridMultilevel"/>
    <w:tmpl w:val="EA30F4AE"/>
    <w:lvl w:ilvl="0" w:tplc="E78ECE7C">
      <w:start w:val="1"/>
      <w:numFmt w:val="decimal"/>
      <w:pStyle w:val="BS-InfoBoxNumberedListPACK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50666906">
    <w:abstractNumId w:val="21"/>
  </w:num>
  <w:num w:numId="2" w16cid:durableId="651178745">
    <w:abstractNumId w:val="11"/>
  </w:num>
  <w:num w:numId="3" w16cid:durableId="1070349159">
    <w:abstractNumId w:val="16"/>
  </w:num>
  <w:num w:numId="4" w16cid:durableId="19640725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65071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49868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765969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1133490">
    <w:abstractNumId w:val="22"/>
  </w:num>
  <w:num w:numId="9" w16cid:durableId="309214643">
    <w:abstractNumId w:val="29"/>
  </w:num>
  <w:num w:numId="10" w16cid:durableId="851264714">
    <w:abstractNumId w:val="12"/>
  </w:num>
  <w:num w:numId="11" w16cid:durableId="1018972808">
    <w:abstractNumId w:val="30"/>
  </w:num>
  <w:num w:numId="12" w16cid:durableId="2090733004">
    <w:abstractNumId w:val="18"/>
  </w:num>
  <w:num w:numId="13" w16cid:durableId="1793013165">
    <w:abstractNumId w:val="15"/>
  </w:num>
  <w:num w:numId="14" w16cid:durableId="1873180298">
    <w:abstractNumId w:val="17"/>
  </w:num>
  <w:num w:numId="15" w16cid:durableId="1578512807">
    <w:abstractNumId w:val="23"/>
  </w:num>
  <w:num w:numId="16" w16cid:durableId="874460982">
    <w:abstractNumId w:val="19"/>
  </w:num>
  <w:num w:numId="17" w16cid:durableId="1411927586">
    <w:abstractNumId w:val="14"/>
  </w:num>
  <w:num w:numId="18" w16cid:durableId="1169099820">
    <w:abstractNumId w:val="24"/>
  </w:num>
  <w:num w:numId="19" w16cid:durableId="537862119">
    <w:abstractNumId w:val="28"/>
  </w:num>
  <w:num w:numId="20" w16cid:durableId="522787557">
    <w:abstractNumId w:val="20"/>
  </w:num>
  <w:num w:numId="21" w16cid:durableId="2011324305">
    <w:abstractNumId w:val="26"/>
  </w:num>
  <w:num w:numId="22" w16cid:durableId="42336544">
    <w:abstractNumId w:val="27"/>
  </w:num>
  <w:num w:numId="23" w16cid:durableId="1770200340">
    <w:abstractNumId w:val="10"/>
  </w:num>
  <w:num w:numId="24" w16cid:durableId="1099526417">
    <w:abstractNumId w:val="9"/>
  </w:num>
  <w:num w:numId="25" w16cid:durableId="1904174153">
    <w:abstractNumId w:val="7"/>
  </w:num>
  <w:num w:numId="26" w16cid:durableId="281347511">
    <w:abstractNumId w:val="6"/>
  </w:num>
  <w:num w:numId="27" w16cid:durableId="2130469928">
    <w:abstractNumId w:val="5"/>
  </w:num>
  <w:num w:numId="28" w16cid:durableId="370154376">
    <w:abstractNumId w:val="4"/>
  </w:num>
  <w:num w:numId="29" w16cid:durableId="1480610771">
    <w:abstractNumId w:val="8"/>
  </w:num>
  <w:num w:numId="30" w16cid:durableId="350110411">
    <w:abstractNumId w:val="3"/>
  </w:num>
  <w:num w:numId="31" w16cid:durableId="832186094">
    <w:abstractNumId w:val="2"/>
  </w:num>
  <w:num w:numId="32" w16cid:durableId="871577358">
    <w:abstractNumId w:val="1"/>
  </w:num>
  <w:num w:numId="33" w16cid:durableId="1128934205">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Ramadas">
    <w15:presenceInfo w15:providerId="AD" w15:userId="S::amitr@packt.com::4911e79a-4f61-412a-b9dd-dc971b819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20"/>
    <w:rsid w:val="000239D2"/>
    <w:rsid w:val="00030A71"/>
    <w:rsid w:val="000336B9"/>
    <w:rsid w:val="00044C79"/>
    <w:rsid w:val="00052890"/>
    <w:rsid w:val="0006142A"/>
    <w:rsid w:val="00084EFE"/>
    <w:rsid w:val="0009572B"/>
    <w:rsid w:val="000A1B6F"/>
    <w:rsid w:val="000A65DE"/>
    <w:rsid w:val="000A73A6"/>
    <w:rsid w:val="000B1712"/>
    <w:rsid w:val="000C44D0"/>
    <w:rsid w:val="000C5746"/>
    <w:rsid w:val="000D49C7"/>
    <w:rsid w:val="000E245D"/>
    <w:rsid w:val="00100234"/>
    <w:rsid w:val="00103FED"/>
    <w:rsid w:val="00104358"/>
    <w:rsid w:val="001061F7"/>
    <w:rsid w:val="00107DED"/>
    <w:rsid w:val="00113F4C"/>
    <w:rsid w:val="001177D2"/>
    <w:rsid w:val="00126AF1"/>
    <w:rsid w:val="00130863"/>
    <w:rsid w:val="00142F65"/>
    <w:rsid w:val="0014765D"/>
    <w:rsid w:val="001516E6"/>
    <w:rsid w:val="001553C6"/>
    <w:rsid w:val="00174115"/>
    <w:rsid w:val="00197CF5"/>
    <w:rsid w:val="001B3690"/>
    <w:rsid w:val="001D012F"/>
    <w:rsid w:val="001D13E3"/>
    <w:rsid w:val="001D4890"/>
    <w:rsid w:val="001E5A4E"/>
    <w:rsid w:val="00200444"/>
    <w:rsid w:val="00204732"/>
    <w:rsid w:val="00243B92"/>
    <w:rsid w:val="002678B4"/>
    <w:rsid w:val="00270A24"/>
    <w:rsid w:val="00292B0F"/>
    <w:rsid w:val="002B4EBF"/>
    <w:rsid w:val="002C787E"/>
    <w:rsid w:val="002D5249"/>
    <w:rsid w:val="002D5832"/>
    <w:rsid w:val="002E1398"/>
    <w:rsid w:val="002E1C8D"/>
    <w:rsid w:val="002E50A6"/>
    <w:rsid w:val="00315CC3"/>
    <w:rsid w:val="00334DAD"/>
    <w:rsid w:val="003675D5"/>
    <w:rsid w:val="00373776"/>
    <w:rsid w:val="003760B5"/>
    <w:rsid w:val="00384183"/>
    <w:rsid w:val="00393786"/>
    <w:rsid w:val="003B1B9D"/>
    <w:rsid w:val="003E0264"/>
    <w:rsid w:val="00402A26"/>
    <w:rsid w:val="004149F6"/>
    <w:rsid w:val="00414B22"/>
    <w:rsid w:val="00415DCE"/>
    <w:rsid w:val="00427C4B"/>
    <w:rsid w:val="00446E32"/>
    <w:rsid w:val="004515C8"/>
    <w:rsid w:val="00452CD4"/>
    <w:rsid w:val="0045385A"/>
    <w:rsid w:val="0045686F"/>
    <w:rsid w:val="00457DA0"/>
    <w:rsid w:val="00461ED2"/>
    <w:rsid w:val="004708F5"/>
    <w:rsid w:val="00474271"/>
    <w:rsid w:val="004757DA"/>
    <w:rsid w:val="004777C9"/>
    <w:rsid w:val="00485D36"/>
    <w:rsid w:val="00491C4B"/>
    <w:rsid w:val="004C1E18"/>
    <w:rsid w:val="00504C9C"/>
    <w:rsid w:val="00511840"/>
    <w:rsid w:val="00511A25"/>
    <w:rsid w:val="005204BD"/>
    <w:rsid w:val="005228F5"/>
    <w:rsid w:val="005369C3"/>
    <w:rsid w:val="005767AA"/>
    <w:rsid w:val="00576F9F"/>
    <w:rsid w:val="005D00A3"/>
    <w:rsid w:val="005D021F"/>
    <w:rsid w:val="005D5053"/>
    <w:rsid w:val="005F6EAE"/>
    <w:rsid w:val="006003C8"/>
    <w:rsid w:val="0060503D"/>
    <w:rsid w:val="0060666F"/>
    <w:rsid w:val="00613C8A"/>
    <w:rsid w:val="00614101"/>
    <w:rsid w:val="00626C28"/>
    <w:rsid w:val="006301AD"/>
    <w:rsid w:val="00630F39"/>
    <w:rsid w:val="00670FB6"/>
    <w:rsid w:val="006844FF"/>
    <w:rsid w:val="00693292"/>
    <w:rsid w:val="00694230"/>
    <w:rsid w:val="006A786D"/>
    <w:rsid w:val="006C652D"/>
    <w:rsid w:val="006E09E3"/>
    <w:rsid w:val="006E30D3"/>
    <w:rsid w:val="00705730"/>
    <w:rsid w:val="007159EC"/>
    <w:rsid w:val="00727D7A"/>
    <w:rsid w:val="00777CFE"/>
    <w:rsid w:val="0078363B"/>
    <w:rsid w:val="00787AF8"/>
    <w:rsid w:val="00790D35"/>
    <w:rsid w:val="007B26F7"/>
    <w:rsid w:val="007C2EEB"/>
    <w:rsid w:val="007E6CF7"/>
    <w:rsid w:val="007F67F1"/>
    <w:rsid w:val="00803320"/>
    <w:rsid w:val="00824BA2"/>
    <w:rsid w:val="00825F51"/>
    <w:rsid w:val="00845587"/>
    <w:rsid w:val="00851FBC"/>
    <w:rsid w:val="00861B92"/>
    <w:rsid w:val="0089720C"/>
    <w:rsid w:val="008B33F2"/>
    <w:rsid w:val="008D48E9"/>
    <w:rsid w:val="008D4940"/>
    <w:rsid w:val="008E23C0"/>
    <w:rsid w:val="008E565B"/>
    <w:rsid w:val="008F3221"/>
    <w:rsid w:val="00910930"/>
    <w:rsid w:val="00911BCE"/>
    <w:rsid w:val="00917F4B"/>
    <w:rsid w:val="00924F9F"/>
    <w:rsid w:val="0094204C"/>
    <w:rsid w:val="00946682"/>
    <w:rsid w:val="009523D1"/>
    <w:rsid w:val="00964A0E"/>
    <w:rsid w:val="009674FB"/>
    <w:rsid w:val="00990B83"/>
    <w:rsid w:val="009918ED"/>
    <w:rsid w:val="00995893"/>
    <w:rsid w:val="009C588E"/>
    <w:rsid w:val="009E0A30"/>
    <w:rsid w:val="009E0A66"/>
    <w:rsid w:val="009E15B6"/>
    <w:rsid w:val="009E65F5"/>
    <w:rsid w:val="00A03F38"/>
    <w:rsid w:val="00A07FEE"/>
    <w:rsid w:val="00A122AE"/>
    <w:rsid w:val="00A256BB"/>
    <w:rsid w:val="00A26A66"/>
    <w:rsid w:val="00A32815"/>
    <w:rsid w:val="00A75C32"/>
    <w:rsid w:val="00A81057"/>
    <w:rsid w:val="00A818C9"/>
    <w:rsid w:val="00A84F61"/>
    <w:rsid w:val="00A925B9"/>
    <w:rsid w:val="00AB0246"/>
    <w:rsid w:val="00AD2DF7"/>
    <w:rsid w:val="00AE66FC"/>
    <w:rsid w:val="00AF2176"/>
    <w:rsid w:val="00AF564F"/>
    <w:rsid w:val="00AF6CED"/>
    <w:rsid w:val="00B168B4"/>
    <w:rsid w:val="00B241BA"/>
    <w:rsid w:val="00B310FF"/>
    <w:rsid w:val="00B5014F"/>
    <w:rsid w:val="00B66665"/>
    <w:rsid w:val="00B7045E"/>
    <w:rsid w:val="00B8619B"/>
    <w:rsid w:val="00B954A7"/>
    <w:rsid w:val="00B95E24"/>
    <w:rsid w:val="00BA1CF6"/>
    <w:rsid w:val="00BA6022"/>
    <w:rsid w:val="00BB0676"/>
    <w:rsid w:val="00BD575E"/>
    <w:rsid w:val="00BF1ED9"/>
    <w:rsid w:val="00BF2D78"/>
    <w:rsid w:val="00C0176B"/>
    <w:rsid w:val="00C02739"/>
    <w:rsid w:val="00C030D4"/>
    <w:rsid w:val="00C04BC8"/>
    <w:rsid w:val="00C059E7"/>
    <w:rsid w:val="00C166EF"/>
    <w:rsid w:val="00C208C3"/>
    <w:rsid w:val="00C35A29"/>
    <w:rsid w:val="00C7481D"/>
    <w:rsid w:val="00C97888"/>
    <w:rsid w:val="00CA3967"/>
    <w:rsid w:val="00CB0654"/>
    <w:rsid w:val="00CB0716"/>
    <w:rsid w:val="00CB0F30"/>
    <w:rsid w:val="00CF02A6"/>
    <w:rsid w:val="00CF0753"/>
    <w:rsid w:val="00D15D7D"/>
    <w:rsid w:val="00D205B7"/>
    <w:rsid w:val="00D26950"/>
    <w:rsid w:val="00D30306"/>
    <w:rsid w:val="00D36E34"/>
    <w:rsid w:val="00D44B1B"/>
    <w:rsid w:val="00D46E1A"/>
    <w:rsid w:val="00D63A68"/>
    <w:rsid w:val="00D71305"/>
    <w:rsid w:val="00D7510F"/>
    <w:rsid w:val="00D8272F"/>
    <w:rsid w:val="00DA297F"/>
    <w:rsid w:val="00DA3855"/>
    <w:rsid w:val="00DA6F0E"/>
    <w:rsid w:val="00DB7ED7"/>
    <w:rsid w:val="00DF4A2F"/>
    <w:rsid w:val="00E10DA5"/>
    <w:rsid w:val="00E1215B"/>
    <w:rsid w:val="00E17D42"/>
    <w:rsid w:val="00E319FA"/>
    <w:rsid w:val="00E613D9"/>
    <w:rsid w:val="00E92854"/>
    <w:rsid w:val="00EB6905"/>
    <w:rsid w:val="00EE3177"/>
    <w:rsid w:val="00EE689E"/>
    <w:rsid w:val="00F05171"/>
    <w:rsid w:val="00F13B78"/>
    <w:rsid w:val="00F14C18"/>
    <w:rsid w:val="00F166FC"/>
    <w:rsid w:val="00F25D37"/>
    <w:rsid w:val="00F3207E"/>
    <w:rsid w:val="00F33140"/>
    <w:rsid w:val="00F54855"/>
    <w:rsid w:val="00F558D2"/>
    <w:rsid w:val="00F9626A"/>
    <w:rsid w:val="00FC7CB5"/>
    <w:rsid w:val="00FD34C8"/>
    <w:rsid w:val="00FE2202"/>
    <w:rsid w:val="00FF1D78"/>
    <w:rsid w:val="00FF538C"/>
    <w:rsid w:val="03EC0A99"/>
    <w:rsid w:val="0483D94F"/>
    <w:rsid w:val="06BF5EB8"/>
    <w:rsid w:val="09BB5E0B"/>
    <w:rsid w:val="0A6FB8BA"/>
    <w:rsid w:val="0AF3E51C"/>
    <w:rsid w:val="0B91754E"/>
    <w:rsid w:val="0E8C4685"/>
    <w:rsid w:val="0FAE67AD"/>
    <w:rsid w:val="10D081EE"/>
    <w:rsid w:val="1712F8C1"/>
    <w:rsid w:val="184D832E"/>
    <w:rsid w:val="23125844"/>
    <w:rsid w:val="2A18D106"/>
    <w:rsid w:val="2AF1A626"/>
    <w:rsid w:val="2CCD6072"/>
    <w:rsid w:val="2E79E911"/>
    <w:rsid w:val="2EF4A23A"/>
    <w:rsid w:val="2FB9608E"/>
    <w:rsid w:val="34396272"/>
    <w:rsid w:val="363F6C8F"/>
    <w:rsid w:val="37D89494"/>
    <w:rsid w:val="38AD64E1"/>
    <w:rsid w:val="397F5F7E"/>
    <w:rsid w:val="3B667FC2"/>
    <w:rsid w:val="3B67173A"/>
    <w:rsid w:val="3E921322"/>
    <w:rsid w:val="3F833856"/>
    <w:rsid w:val="3F9B31C3"/>
    <w:rsid w:val="4363B0CF"/>
    <w:rsid w:val="43C533B7"/>
    <w:rsid w:val="48B9A2E4"/>
    <w:rsid w:val="4DF7762D"/>
    <w:rsid w:val="52B2CAA3"/>
    <w:rsid w:val="552B7358"/>
    <w:rsid w:val="5B1EDAA7"/>
    <w:rsid w:val="5CB32324"/>
    <w:rsid w:val="619DF63C"/>
    <w:rsid w:val="671749BE"/>
    <w:rsid w:val="696A5D54"/>
    <w:rsid w:val="6A5E4811"/>
    <w:rsid w:val="6C10C7F7"/>
    <w:rsid w:val="6C4E0431"/>
    <w:rsid w:val="6C9A4DEE"/>
    <w:rsid w:val="6F778A15"/>
    <w:rsid w:val="71D69A4C"/>
    <w:rsid w:val="742232D0"/>
    <w:rsid w:val="7C0F2525"/>
    <w:rsid w:val="7C71D6FD"/>
    <w:rsid w:val="7D30E1B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8A17"/>
  <w15:chartTrackingRefBased/>
  <w15:docId w15:val="{020E8447-5A48-4C1B-BF8D-4BBF79EE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1398"/>
    <w:pPr>
      <w:spacing w:before="160"/>
    </w:pPr>
    <w:rPr>
      <w:rFonts w:ascii="Calibri" w:eastAsia="Times New Roman" w:hAnsi="Calibri" w:cs="Times New Roman"/>
      <w:szCs w:val="24"/>
      <w:lang w:val="en-US"/>
    </w:rPr>
  </w:style>
  <w:style w:type="paragraph" w:styleId="Heading1">
    <w:name w:val="heading 1"/>
    <w:aliases w:val="Heading 1 [PACKT]"/>
    <w:next w:val="P0-NormalPACKT"/>
    <w:link w:val="Heading1Char"/>
    <w:qFormat/>
    <w:rsid w:val="002E1398"/>
    <w:pPr>
      <w:keepNext/>
      <w:spacing w:before="400" w:after="60" w:line="240" w:lineRule="auto"/>
      <w:outlineLvl w:val="0"/>
    </w:pPr>
    <w:rPr>
      <w:rFonts w:ascii="Arial" w:eastAsia="Times New Roman" w:hAnsi="Arial" w:cs="Arial"/>
      <w:b/>
      <w:iCs/>
      <w:color w:val="000000"/>
      <w:kern w:val="32"/>
      <w:sz w:val="32"/>
      <w:szCs w:val="32"/>
    </w:rPr>
  </w:style>
  <w:style w:type="paragraph" w:styleId="Heading2">
    <w:name w:val="heading 2"/>
    <w:aliases w:val="Heading 2 [PACKT]"/>
    <w:next w:val="P0-NormalPACKT"/>
    <w:link w:val="Heading2Char"/>
    <w:qFormat/>
    <w:rsid w:val="002E1398"/>
    <w:pPr>
      <w:keepNext/>
      <w:spacing w:before="320" w:after="60" w:line="240" w:lineRule="auto"/>
      <w:outlineLvl w:val="1"/>
    </w:pPr>
    <w:rPr>
      <w:rFonts w:ascii="Arial" w:eastAsia="Times New Roman" w:hAnsi="Arial" w:cs="Arial"/>
      <w:b/>
      <w:bCs/>
      <w:iCs/>
      <w:color w:val="000000"/>
      <w:sz w:val="28"/>
      <w:szCs w:val="28"/>
    </w:rPr>
  </w:style>
  <w:style w:type="paragraph" w:styleId="Heading3">
    <w:name w:val="heading 3"/>
    <w:aliases w:val="Heading 3 [PACKT]"/>
    <w:next w:val="P0-NormalPACKT"/>
    <w:link w:val="Heading3Char"/>
    <w:qFormat/>
    <w:rsid w:val="002E1398"/>
    <w:pPr>
      <w:keepNext/>
      <w:spacing w:before="240" w:after="60" w:line="240" w:lineRule="auto"/>
      <w:outlineLvl w:val="2"/>
    </w:pPr>
    <w:rPr>
      <w:rFonts w:ascii="Arial" w:eastAsia="Times New Roman" w:hAnsi="Arial" w:cs="Arial"/>
      <w:b/>
      <w:iCs/>
      <w:color w:val="000000"/>
      <w:sz w:val="26"/>
      <w:szCs w:val="26"/>
    </w:rPr>
  </w:style>
  <w:style w:type="paragraph" w:styleId="Heading4">
    <w:name w:val="heading 4"/>
    <w:aliases w:val="Heading 4 [PACKT]"/>
    <w:next w:val="P0-NormalPACKT"/>
    <w:link w:val="Heading4Char"/>
    <w:qFormat/>
    <w:rsid w:val="002E1398"/>
    <w:pPr>
      <w:spacing w:before="160" w:after="60" w:line="240" w:lineRule="auto"/>
      <w:outlineLvl w:val="3"/>
    </w:pPr>
    <w:rPr>
      <w:rFonts w:ascii="Arial" w:eastAsia="Times New Roman" w:hAnsi="Arial" w:cs="Arial"/>
      <w:b/>
      <w:iCs/>
      <w:color w:val="000000"/>
      <w:sz w:val="24"/>
      <w:szCs w:val="28"/>
    </w:rPr>
  </w:style>
  <w:style w:type="paragraph" w:styleId="Heading5">
    <w:name w:val="heading 5"/>
    <w:aliases w:val="Heading 5 [PACKT]"/>
    <w:next w:val="P0-NormalPACKT"/>
    <w:link w:val="Heading5Char"/>
    <w:qFormat/>
    <w:rsid w:val="002E1398"/>
    <w:pPr>
      <w:spacing w:before="80" w:after="60" w:line="240" w:lineRule="auto"/>
      <w:outlineLvl w:val="4"/>
    </w:pPr>
    <w:rPr>
      <w:rFonts w:ascii="Arial" w:eastAsia="Times New Roman" w:hAnsi="Arial" w:cs="Arial"/>
      <w:b/>
      <w:color w:val="000000"/>
      <w:szCs w:val="26"/>
    </w:rPr>
  </w:style>
  <w:style w:type="paragraph" w:styleId="Heading6">
    <w:name w:val="heading 6"/>
    <w:aliases w:val="Heading 6 [PACKT]"/>
    <w:basedOn w:val="Heading2"/>
    <w:next w:val="P0-NormalPACKT"/>
    <w:link w:val="Heading6Char"/>
    <w:qFormat/>
    <w:rsid w:val="002E1398"/>
    <w:pPr>
      <w:spacing w:before="120"/>
      <w:outlineLvl w:val="5"/>
    </w:pPr>
    <w:rPr>
      <w:rFonts w:cs="Times New Roman"/>
      <w:b w:val="0"/>
      <w:bCs w:val="0"/>
      <w:sz w:val="20"/>
      <w:szCs w:val="22"/>
      <w:lang w:eastAsia="x-none"/>
    </w:rPr>
  </w:style>
  <w:style w:type="paragraph" w:styleId="Heading7">
    <w:name w:val="heading 7"/>
    <w:basedOn w:val="Normal"/>
    <w:next w:val="Normal"/>
    <w:link w:val="Heading7Char"/>
    <w:uiPriority w:val="9"/>
    <w:semiHidden/>
    <w:unhideWhenUsed/>
    <w:qFormat/>
    <w:rsid w:val="002E139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rsid w:val="002E13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1398"/>
  </w:style>
  <w:style w:type="character" w:customStyle="1" w:styleId="Heading1Char">
    <w:name w:val="Heading 1 Char"/>
    <w:aliases w:val="Heading 1 [PACKT] Char"/>
    <w:link w:val="Heading1"/>
    <w:rsid w:val="002E1398"/>
    <w:rPr>
      <w:rFonts w:ascii="Arial" w:eastAsia="Times New Roman" w:hAnsi="Arial" w:cs="Arial"/>
      <w:b/>
      <w:iCs/>
      <w:color w:val="000000"/>
      <w:kern w:val="32"/>
      <w:sz w:val="32"/>
      <w:szCs w:val="32"/>
    </w:rPr>
  </w:style>
  <w:style w:type="paragraph" w:styleId="NormalWeb">
    <w:name w:val="Normal (Web)"/>
    <w:basedOn w:val="Normal"/>
    <w:uiPriority w:val="99"/>
    <w:semiHidden/>
    <w:unhideWhenUsed/>
    <w:rsid w:val="00803320"/>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803320"/>
    <w:rPr>
      <w:b/>
      <w:bCs/>
    </w:rPr>
  </w:style>
  <w:style w:type="character" w:customStyle="1" w:styleId="hljs-comment">
    <w:name w:val="hljs-comment"/>
    <w:basedOn w:val="DefaultParagraphFont"/>
    <w:uiPriority w:val="1"/>
    <w:rsid w:val="002E1398"/>
    <w:rPr>
      <w:i/>
      <w:iCs/>
      <w:color w:val="A0A1A7"/>
    </w:rPr>
  </w:style>
  <w:style w:type="character" w:customStyle="1" w:styleId="hljs-keyword">
    <w:name w:val="hljs-keyword"/>
    <w:basedOn w:val="DefaultParagraphFont"/>
    <w:uiPriority w:val="1"/>
    <w:rsid w:val="002E1398"/>
    <w:rPr>
      <w:color w:val="A626A4"/>
    </w:rPr>
  </w:style>
  <w:style w:type="character" w:customStyle="1" w:styleId="hljs-string">
    <w:name w:val="hljs-string"/>
    <w:basedOn w:val="DefaultParagraphFont"/>
    <w:uiPriority w:val="1"/>
    <w:rsid w:val="002E1398"/>
    <w:rPr>
      <w:color w:val="50A14F"/>
    </w:rPr>
  </w:style>
  <w:style w:type="character" w:customStyle="1" w:styleId="hljs-builtin">
    <w:name w:val="hljs-built_in"/>
    <w:basedOn w:val="DefaultParagraphFont"/>
    <w:uiPriority w:val="1"/>
    <w:rsid w:val="002E1398"/>
    <w:rPr>
      <w:color w:val="C18401"/>
    </w:rPr>
  </w:style>
  <w:style w:type="paragraph" w:styleId="HTMLPreformatted">
    <w:name w:val="HTML Preformatted"/>
    <w:basedOn w:val="Normal"/>
    <w:link w:val="HTMLPreformattedChar"/>
    <w:uiPriority w:val="99"/>
    <w:semiHidden/>
    <w:unhideWhenUsed/>
    <w:rsid w:val="0080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803320"/>
    <w:rPr>
      <w:rFonts w:ascii="Courier New" w:eastAsia="Times New Roman" w:hAnsi="Courier New" w:cs="Courier New"/>
      <w:sz w:val="20"/>
      <w:szCs w:val="20"/>
      <w:lang w:val="en-US"/>
    </w:rPr>
  </w:style>
  <w:style w:type="character" w:customStyle="1" w:styleId="hljs-number">
    <w:name w:val="hljs-number"/>
    <w:basedOn w:val="DefaultParagraphFont"/>
    <w:uiPriority w:val="1"/>
    <w:rsid w:val="002E1398"/>
    <w:rPr>
      <w:color w:val="986801"/>
    </w:rPr>
  </w:style>
  <w:style w:type="character" w:styleId="Hyperlink">
    <w:name w:val="Hyperlink"/>
    <w:basedOn w:val="DefaultParagraphFont"/>
    <w:uiPriority w:val="99"/>
    <w:unhideWhenUsed/>
    <w:rsid w:val="00803320"/>
    <w:rPr>
      <w:color w:val="0000FF"/>
      <w:u w:val="single"/>
    </w:rPr>
  </w:style>
  <w:style w:type="paragraph" w:styleId="Revision">
    <w:name w:val="Revision"/>
    <w:hidden/>
    <w:uiPriority w:val="99"/>
    <w:semiHidden/>
    <w:rsid w:val="004515C8"/>
    <w:pPr>
      <w:spacing w:after="0" w:line="240" w:lineRule="auto"/>
    </w:pPr>
    <w:rPr>
      <w:lang w:val="en-US"/>
    </w:rPr>
  </w:style>
  <w:style w:type="character" w:customStyle="1" w:styleId="Heading2Char">
    <w:name w:val="Heading 2 Char"/>
    <w:aliases w:val="Heading 2 [PACKT] Char"/>
    <w:link w:val="Heading2"/>
    <w:rsid w:val="002E1398"/>
    <w:rPr>
      <w:rFonts w:ascii="Arial" w:eastAsia="Times New Roman" w:hAnsi="Arial" w:cs="Arial"/>
      <w:b/>
      <w:bCs/>
      <w:iCs/>
      <w:color w:val="000000"/>
      <w:sz w:val="28"/>
      <w:szCs w:val="28"/>
    </w:rPr>
  </w:style>
  <w:style w:type="character" w:customStyle="1" w:styleId="Heading3Char">
    <w:name w:val="Heading 3 Char"/>
    <w:aliases w:val="Heading 3 [PACKT] Char"/>
    <w:basedOn w:val="DefaultParagraphFont"/>
    <w:link w:val="Heading3"/>
    <w:rsid w:val="002E1398"/>
    <w:rPr>
      <w:rFonts w:ascii="Arial" w:eastAsia="Times New Roman" w:hAnsi="Arial" w:cs="Arial"/>
      <w:b/>
      <w:iCs/>
      <w:color w:val="000000"/>
      <w:sz w:val="26"/>
      <w:szCs w:val="26"/>
    </w:rPr>
  </w:style>
  <w:style w:type="character" w:customStyle="1" w:styleId="Heading4Char">
    <w:name w:val="Heading 4 Char"/>
    <w:aliases w:val="Heading 4 [PACKT] Char"/>
    <w:basedOn w:val="DefaultParagraphFont"/>
    <w:link w:val="Heading4"/>
    <w:rsid w:val="002E1398"/>
    <w:rPr>
      <w:rFonts w:ascii="Arial" w:eastAsia="Times New Roman" w:hAnsi="Arial" w:cs="Arial"/>
      <w:b/>
      <w:iCs/>
      <w:color w:val="000000"/>
      <w:sz w:val="24"/>
      <w:szCs w:val="28"/>
    </w:rPr>
  </w:style>
  <w:style w:type="character" w:customStyle="1" w:styleId="Heading5Char">
    <w:name w:val="Heading 5 Char"/>
    <w:aliases w:val="Heading 5 [PACKT] Char"/>
    <w:basedOn w:val="DefaultParagraphFont"/>
    <w:link w:val="Heading5"/>
    <w:rsid w:val="002E1398"/>
    <w:rPr>
      <w:rFonts w:ascii="Arial" w:eastAsia="Times New Roman" w:hAnsi="Arial" w:cs="Arial"/>
      <w:b/>
      <w:color w:val="000000"/>
      <w:szCs w:val="26"/>
    </w:rPr>
  </w:style>
  <w:style w:type="character" w:customStyle="1" w:styleId="Heading6Char">
    <w:name w:val="Heading 6 Char"/>
    <w:aliases w:val="Heading 6 [PACKT] Char"/>
    <w:link w:val="Heading6"/>
    <w:rsid w:val="002E1398"/>
    <w:rPr>
      <w:rFonts w:ascii="Arial" w:eastAsia="Times New Roman" w:hAnsi="Arial" w:cs="Times New Roman"/>
      <w:iCs/>
      <w:color w:val="000000"/>
      <w:sz w:val="20"/>
      <w:lang w:eastAsia="x-none"/>
    </w:rPr>
  </w:style>
  <w:style w:type="paragraph" w:customStyle="1" w:styleId="NormalPACKT">
    <w:name w:val="Normal [PACKT]"/>
    <w:uiPriority w:val="99"/>
    <w:locked/>
    <w:rsid w:val="00B66665"/>
    <w:pPr>
      <w:spacing w:after="120" w:line="240" w:lineRule="auto"/>
    </w:pPr>
    <w:rPr>
      <w:rFonts w:ascii="Times New Roman" w:eastAsia="Times New Roman" w:hAnsi="Times New Roman" w:cs="Times New Roman"/>
      <w:szCs w:val="24"/>
      <w:lang w:val="en-US"/>
    </w:rPr>
  </w:style>
  <w:style w:type="paragraph" w:styleId="Footer">
    <w:name w:val="footer"/>
    <w:basedOn w:val="Normal"/>
    <w:link w:val="FooterChar"/>
    <w:semiHidden/>
    <w:rsid w:val="00B66665"/>
    <w:pPr>
      <w:tabs>
        <w:tab w:val="center" w:pos="4320"/>
        <w:tab w:val="right" w:pos="8640"/>
      </w:tabs>
    </w:pPr>
  </w:style>
  <w:style w:type="character" w:customStyle="1" w:styleId="FooterChar">
    <w:name w:val="Footer Char"/>
    <w:basedOn w:val="DefaultParagraphFont"/>
    <w:link w:val="Footer"/>
    <w:semiHidden/>
    <w:rsid w:val="004515C8"/>
    <w:rPr>
      <w:rFonts w:ascii="Arial" w:eastAsia="Times New Roman" w:hAnsi="Arial" w:cs="Arial"/>
      <w:bCs/>
      <w:sz w:val="20"/>
      <w:szCs w:val="24"/>
      <w:lang w:val="en-US"/>
    </w:rPr>
  </w:style>
  <w:style w:type="character" w:customStyle="1" w:styleId="EmailPACKT">
    <w:name w:val="Email [PACKT]"/>
    <w:uiPriority w:val="99"/>
    <w:qFormat/>
    <w:locked/>
    <w:rsid w:val="00B66665"/>
    <w:rPr>
      <w:rFonts w:ascii="Lucida Console" w:hAnsi="Lucida Console"/>
      <w:color w:val="FF6600"/>
      <w:sz w:val="19"/>
      <w:szCs w:val="18"/>
    </w:rPr>
  </w:style>
  <w:style w:type="character" w:customStyle="1" w:styleId="URLPACKT">
    <w:name w:val="URL [PACKT]"/>
    <w:uiPriority w:val="99"/>
    <w:rsid w:val="00B66665"/>
    <w:rPr>
      <w:rFonts w:ascii="Lucida Console" w:hAnsi="Lucida Console"/>
      <w:color w:val="0000FF"/>
      <w:sz w:val="19"/>
      <w:szCs w:val="18"/>
    </w:rPr>
  </w:style>
  <w:style w:type="character" w:customStyle="1" w:styleId="CodeInTextPACKT">
    <w:name w:val="Code In Text [PACKT]"/>
    <w:uiPriority w:val="99"/>
    <w:locked/>
    <w:rsid w:val="00B66665"/>
    <w:rPr>
      <w:rFonts w:ascii="Lucida Console" w:hAnsi="Lucida Console"/>
      <w:color w:val="747959"/>
      <w:sz w:val="19"/>
      <w:szCs w:val="18"/>
    </w:rPr>
  </w:style>
  <w:style w:type="paragraph" w:customStyle="1" w:styleId="ChapterTitlePACKT">
    <w:name w:val="Chapter Title [PACKT]"/>
    <w:next w:val="NormalPACKT"/>
    <w:uiPriority w:val="99"/>
    <w:locked/>
    <w:rsid w:val="00B66665"/>
    <w:pPr>
      <w:spacing w:after="840" w:line="240" w:lineRule="auto"/>
      <w:jc w:val="right"/>
    </w:pPr>
    <w:rPr>
      <w:rFonts w:ascii="Arial" w:eastAsia="Times New Roman" w:hAnsi="Arial" w:cs="Arial"/>
      <w:bCs/>
      <w:color w:val="000000"/>
      <w:kern w:val="32"/>
      <w:sz w:val="56"/>
      <w:szCs w:val="32"/>
    </w:rPr>
  </w:style>
  <w:style w:type="character" w:customStyle="1" w:styleId="ScreenTextPACKT">
    <w:name w:val="Screen Text [PACKT]"/>
    <w:uiPriority w:val="99"/>
    <w:locked/>
    <w:rsid w:val="00B66665"/>
    <w:rPr>
      <w:rFonts w:ascii="Times New Roman" w:hAnsi="Times New Roman"/>
      <w:b/>
      <w:color w:val="008000"/>
      <w:sz w:val="22"/>
    </w:rPr>
  </w:style>
  <w:style w:type="character" w:customStyle="1" w:styleId="KeyWordPACKT">
    <w:name w:val="Key Word [PACKT]"/>
    <w:uiPriority w:val="99"/>
    <w:locked/>
    <w:rsid w:val="00B66665"/>
    <w:rPr>
      <w:b/>
    </w:rPr>
  </w:style>
  <w:style w:type="character" w:customStyle="1" w:styleId="KeyPACKT">
    <w:name w:val="Key [PACKT]"/>
    <w:uiPriority w:val="99"/>
    <w:locked/>
    <w:rsid w:val="00B66665"/>
    <w:rPr>
      <w:i/>
      <w:color w:val="00CCFF"/>
    </w:rPr>
  </w:style>
  <w:style w:type="character" w:customStyle="1" w:styleId="ChapterrefPACKT">
    <w:name w:val="Chapterref [PACKT]"/>
    <w:uiPriority w:val="99"/>
    <w:locked/>
    <w:rsid w:val="00B66665"/>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B66665"/>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B66665"/>
    <w:pPr>
      <w:tabs>
        <w:tab w:val="left" w:pos="360"/>
      </w:tabs>
      <w:suppressAutoHyphens/>
      <w:spacing w:after="60"/>
      <w:ind w:left="720" w:right="360" w:hanging="360"/>
    </w:pPr>
  </w:style>
  <w:style w:type="paragraph" w:customStyle="1" w:styleId="InformationBoxPACKT">
    <w:name w:val="Information Box [PACKT]"/>
    <w:basedOn w:val="NormalPACKT"/>
    <w:next w:val="NormalPACKT"/>
    <w:uiPriority w:val="99"/>
    <w:qFormat/>
    <w:locked/>
    <w:rsid w:val="00B66665"/>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B66665"/>
    <w:pPr>
      <w:ind w:hanging="363"/>
    </w:pPr>
  </w:style>
  <w:style w:type="paragraph" w:customStyle="1" w:styleId="TableColumnHeadingPACKT">
    <w:name w:val="Table Column Heading [PACKT]"/>
    <w:basedOn w:val="NormalPACKT"/>
    <w:uiPriority w:val="99"/>
    <w:rsid w:val="00B66665"/>
    <w:pPr>
      <w:spacing w:before="60" w:after="60"/>
    </w:pPr>
    <w:rPr>
      <w:rFonts w:cs="Arial"/>
      <w:b/>
      <w:bCs/>
      <w:sz w:val="20"/>
    </w:rPr>
  </w:style>
  <w:style w:type="paragraph" w:customStyle="1" w:styleId="CodeEndPACKT">
    <w:name w:val="Code End [PACKT]"/>
    <w:basedOn w:val="CodePACKT"/>
    <w:next w:val="NormalPACKT"/>
    <w:uiPriority w:val="99"/>
    <w:locked/>
    <w:rsid w:val="00B66665"/>
    <w:pPr>
      <w:spacing w:after="120"/>
    </w:pPr>
  </w:style>
  <w:style w:type="paragraph" w:customStyle="1" w:styleId="TableColumnContentPACKT">
    <w:name w:val="Table Column Content [PACKT]"/>
    <w:basedOn w:val="TableColumnHeadingPACKT"/>
    <w:uiPriority w:val="99"/>
    <w:rsid w:val="00B66665"/>
    <w:rPr>
      <w:b w:val="0"/>
    </w:rPr>
  </w:style>
  <w:style w:type="paragraph" w:customStyle="1" w:styleId="CommandLinePACKT">
    <w:name w:val="Command Line [PACKT]"/>
    <w:basedOn w:val="CodePACKT"/>
    <w:uiPriority w:val="99"/>
    <w:qFormat/>
    <w:locked/>
    <w:rsid w:val="00B66665"/>
    <w:pPr>
      <w:spacing w:after="60"/>
      <w:ind w:left="0"/>
    </w:pPr>
  </w:style>
  <w:style w:type="paragraph" w:customStyle="1" w:styleId="CodeWithinTipPACKT">
    <w:name w:val="Code Within Tip [PACKT]"/>
    <w:uiPriority w:val="99"/>
    <w:qFormat/>
    <w:rsid w:val="00B66665"/>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ChapterNumberPACKT">
    <w:name w:val="Chapter Number [PACKT]"/>
    <w:next w:val="ChapterTitlePACKT"/>
    <w:locked/>
    <w:rsid w:val="00B66665"/>
    <w:pPr>
      <w:spacing w:after="0" w:line="240" w:lineRule="auto"/>
      <w:jc w:val="right"/>
    </w:pPr>
    <w:rPr>
      <w:rFonts w:ascii="Arial" w:eastAsia="Times New Roman" w:hAnsi="Arial" w:cs="Arial"/>
      <w:bCs/>
      <w:color w:val="000000"/>
      <w:kern w:val="32"/>
      <w:sz w:val="120"/>
      <w:szCs w:val="32"/>
    </w:rPr>
  </w:style>
  <w:style w:type="paragraph" w:customStyle="1" w:styleId="BulletEndPACKT">
    <w:name w:val="Bullet End [PACKT]"/>
    <w:basedOn w:val="BulletPACKT"/>
    <w:next w:val="NormalPACKT"/>
    <w:uiPriority w:val="99"/>
    <w:locked/>
    <w:rsid w:val="00B66665"/>
    <w:pPr>
      <w:spacing w:after="120"/>
    </w:pPr>
  </w:style>
  <w:style w:type="paragraph" w:customStyle="1" w:styleId="FigurePACKT">
    <w:name w:val="Figure [PACKT]"/>
    <w:uiPriority w:val="99"/>
    <w:locked/>
    <w:rsid w:val="00B66665"/>
    <w:pPr>
      <w:spacing w:before="240" w:after="240" w:line="240" w:lineRule="auto"/>
      <w:jc w:val="center"/>
    </w:pPr>
    <w:rPr>
      <w:rFonts w:ascii="Tahoma" w:eastAsia="Times New Roman" w:hAnsi="Tahoma" w:cs="Tahoma"/>
      <w:sz w:val="16"/>
      <w:szCs w:val="16"/>
    </w:rPr>
  </w:style>
  <w:style w:type="paragraph" w:customStyle="1" w:styleId="NumberedBulletEndPACKT">
    <w:name w:val="Numbered Bullet End [PACKT]"/>
    <w:basedOn w:val="NumberedBulletPACKT"/>
    <w:next w:val="NormalPACKT"/>
    <w:uiPriority w:val="99"/>
    <w:locked/>
    <w:rsid w:val="00B66665"/>
    <w:pPr>
      <w:spacing w:after="120"/>
    </w:pPr>
  </w:style>
  <w:style w:type="paragraph" w:customStyle="1" w:styleId="BulletWithinBulletPACKT">
    <w:name w:val="Bullet Within Bullet [PACKT]"/>
    <w:basedOn w:val="BulletPACKT"/>
    <w:uiPriority w:val="99"/>
    <w:locked/>
    <w:rsid w:val="00B66665"/>
    <w:pPr>
      <w:tabs>
        <w:tab w:val="clear" w:pos="360"/>
      </w:tabs>
      <w:ind w:left="1440" w:right="720"/>
    </w:pPr>
  </w:style>
  <w:style w:type="paragraph" w:customStyle="1" w:styleId="BulletWithinBulletEndPACKT">
    <w:name w:val="Bullet Within Bullet End [PACKT]"/>
    <w:basedOn w:val="BulletWithinBulletPACKT"/>
    <w:uiPriority w:val="99"/>
    <w:locked/>
    <w:rsid w:val="00B66665"/>
    <w:pPr>
      <w:spacing w:after="120"/>
    </w:pPr>
  </w:style>
  <w:style w:type="paragraph" w:customStyle="1" w:styleId="TipPACKT">
    <w:name w:val="Tip [PACKT]"/>
    <w:basedOn w:val="InformationBoxPACKT"/>
    <w:next w:val="NormalPACKT"/>
    <w:uiPriority w:val="99"/>
    <w:qFormat/>
    <w:rsid w:val="00B66665"/>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B66665"/>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B66665"/>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B66665"/>
  </w:style>
  <w:style w:type="paragraph" w:customStyle="1" w:styleId="PartTitlePACKT">
    <w:name w:val="Part Title [PACKT]"/>
    <w:basedOn w:val="PartPACKT"/>
    <w:uiPriority w:val="99"/>
    <w:qFormat/>
    <w:rsid w:val="00B66665"/>
    <w:rPr>
      <w:i/>
      <w:sz w:val="26"/>
      <w:u w:val="none"/>
    </w:rPr>
  </w:style>
  <w:style w:type="paragraph" w:customStyle="1" w:styleId="CommandLineEndPACKT">
    <w:name w:val="Command Line End [PACKT]"/>
    <w:basedOn w:val="CommandLinePACKT"/>
    <w:uiPriority w:val="99"/>
    <w:locked/>
    <w:rsid w:val="00B66665"/>
    <w:pPr>
      <w:spacing w:after="120"/>
    </w:pPr>
    <w:rPr>
      <w:bCs/>
      <w:noProof/>
      <w:szCs w:val="20"/>
      <w:lang w:eastAsia="en-US"/>
    </w:rPr>
  </w:style>
  <w:style w:type="paragraph" w:customStyle="1" w:styleId="CodeWithinBulletsPACKT">
    <w:name w:val="Code Within Bullets [PACKT]"/>
    <w:basedOn w:val="CodePACKT"/>
    <w:uiPriority w:val="99"/>
    <w:locked/>
    <w:rsid w:val="00B66665"/>
    <w:pPr>
      <w:ind w:left="1080"/>
    </w:pPr>
    <w:rPr>
      <w:szCs w:val="20"/>
    </w:rPr>
  </w:style>
  <w:style w:type="paragraph" w:customStyle="1" w:styleId="CodeWithinBulletsEndPACKT">
    <w:name w:val="Code Within Bullets End [PACKT]"/>
    <w:basedOn w:val="CodeWithinBulletsPACKT"/>
    <w:uiPriority w:val="99"/>
    <w:locked/>
    <w:rsid w:val="00B66665"/>
    <w:pPr>
      <w:spacing w:after="120"/>
    </w:pPr>
  </w:style>
  <w:style w:type="paragraph" w:customStyle="1" w:styleId="NumberedBulletWithinBulletPACKT">
    <w:name w:val="Numbered Bullet Within Bullet [PACKT]"/>
    <w:basedOn w:val="BulletWithinBulletPACKT"/>
    <w:uiPriority w:val="99"/>
    <w:locked/>
    <w:rsid w:val="00B66665"/>
    <w:pPr>
      <w:numPr>
        <w:numId w:val="4"/>
      </w:numPr>
    </w:pPr>
  </w:style>
  <w:style w:type="paragraph" w:customStyle="1" w:styleId="NumberedBulletWithinBulletEndPACKT">
    <w:name w:val="Numbered Bullet Within Bullet End [PACKT]"/>
    <w:basedOn w:val="NumberedBulletWithinBulletPACKT"/>
    <w:uiPriority w:val="99"/>
    <w:locked/>
    <w:rsid w:val="00B66665"/>
    <w:pPr>
      <w:spacing w:after="120"/>
    </w:pPr>
  </w:style>
  <w:style w:type="paragraph" w:customStyle="1" w:styleId="BulletWithinInformationBoxPACKT">
    <w:name w:val="Bullet Within Information Box [PACKT]"/>
    <w:basedOn w:val="InformationBoxPACKT"/>
    <w:uiPriority w:val="99"/>
    <w:qFormat/>
    <w:locked/>
    <w:rsid w:val="00B66665"/>
    <w:pPr>
      <w:spacing w:before="0" w:after="20"/>
      <w:ind w:left="1080" w:hanging="360"/>
    </w:pPr>
  </w:style>
  <w:style w:type="paragraph" w:customStyle="1" w:styleId="CodeWithinTipEndPACKT">
    <w:name w:val="Code Within Tip End [PACKT]"/>
    <w:basedOn w:val="CodeWithinTipPACKT"/>
    <w:uiPriority w:val="99"/>
    <w:qFormat/>
    <w:rsid w:val="00B66665"/>
    <w:pPr>
      <w:spacing w:after="120"/>
    </w:pPr>
  </w:style>
  <w:style w:type="paragraph" w:customStyle="1" w:styleId="CodeWithinInformationBoxPACKT">
    <w:name w:val="Code Within Information Box [PACKT]"/>
    <w:basedOn w:val="CodeWithinTipPACKT"/>
    <w:uiPriority w:val="99"/>
    <w:qFormat/>
    <w:rsid w:val="00B66665"/>
    <w:pPr>
      <w:pBdr>
        <w:top w:val="single" w:sz="4" w:space="6" w:color="auto"/>
        <w:left w:val="single" w:sz="4" w:space="4" w:color="auto"/>
        <w:bottom w:val="single" w:sz="4" w:space="9" w:color="auto"/>
        <w:right w:val="single" w:sz="4" w:space="4" w:color="auto"/>
      </w:pBdr>
      <w:spacing w:after="20"/>
    </w:pPr>
  </w:style>
  <w:style w:type="character" w:customStyle="1" w:styleId="ItalicsPACKT">
    <w:name w:val="Italics [PACKT]"/>
    <w:uiPriority w:val="99"/>
    <w:locked/>
    <w:rsid w:val="00B66665"/>
    <w:rPr>
      <w:i/>
      <w:color w:val="FF99CC"/>
    </w:rPr>
  </w:style>
  <w:style w:type="paragraph" w:customStyle="1" w:styleId="QuotePACKT">
    <w:name w:val="Quote [PACKT]"/>
    <w:basedOn w:val="NormalPACKT"/>
    <w:uiPriority w:val="99"/>
    <w:rsid w:val="00B66665"/>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B66665"/>
    <w:rPr>
      <w:rFonts w:ascii="Arial" w:hAnsi="Arial"/>
      <w:b/>
      <w:color w:val="FF0000"/>
      <w:sz w:val="28"/>
      <w:szCs w:val="28"/>
    </w:rPr>
  </w:style>
  <w:style w:type="paragraph" w:customStyle="1" w:styleId="IgnorePACKT">
    <w:name w:val="Ignore [PACKT]"/>
    <w:basedOn w:val="FigureWithinTipPACKT"/>
    <w:uiPriority w:val="99"/>
    <w:qFormat/>
    <w:rsid w:val="00B66665"/>
  </w:style>
  <w:style w:type="paragraph" w:customStyle="1" w:styleId="FigureWithinTipPACKT">
    <w:name w:val="Figure Within Tip [PACKT]"/>
    <w:basedOn w:val="FigureWithinTableContentPACKT"/>
    <w:uiPriority w:val="99"/>
    <w:qFormat/>
    <w:rsid w:val="00B66665"/>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B66665"/>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B66665"/>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B66665"/>
  </w:style>
  <w:style w:type="paragraph" w:customStyle="1" w:styleId="InformationBoxWithinBulletPACKT">
    <w:name w:val="Information Box Within Bullet [PACKT]"/>
    <w:basedOn w:val="InformationBoxPACKT"/>
    <w:uiPriority w:val="99"/>
    <w:qFormat/>
    <w:rsid w:val="00B66665"/>
    <w:pPr>
      <w:ind w:left="1080"/>
    </w:pPr>
  </w:style>
  <w:style w:type="paragraph" w:customStyle="1" w:styleId="BulletWithinInformationBoxEndPACKT">
    <w:name w:val="Bullet Within Information Box End [PACKT]"/>
    <w:basedOn w:val="BulletWithinInformationBoxPACKT"/>
    <w:uiPriority w:val="99"/>
    <w:qFormat/>
    <w:rsid w:val="00B66665"/>
    <w:pPr>
      <w:spacing w:after="60"/>
    </w:pPr>
  </w:style>
  <w:style w:type="paragraph" w:customStyle="1" w:styleId="BulletWithinTipPACKT">
    <w:name w:val="Bullet Within Tip [PACKT]"/>
    <w:basedOn w:val="BulletWithinInformationBoxPACKT"/>
    <w:uiPriority w:val="99"/>
    <w:qFormat/>
    <w:rsid w:val="00B66665"/>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B66665"/>
    <w:pPr>
      <w:spacing w:after="60"/>
    </w:pPr>
  </w:style>
  <w:style w:type="paragraph" w:customStyle="1" w:styleId="CodeWithinInformationBoxEndPACKT">
    <w:name w:val="Code Within Information Box End [PACKT]"/>
    <w:basedOn w:val="CodeWithinInformationBoxPACKT"/>
    <w:qFormat/>
    <w:rsid w:val="00B66665"/>
    <w:pPr>
      <w:spacing w:before="180" w:after="180"/>
    </w:pPr>
  </w:style>
  <w:style w:type="paragraph" w:customStyle="1" w:styleId="CodeWithinTableColumnContentPACKT">
    <w:name w:val="Code Within Table Column Content [PACKT]"/>
    <w:basedOn w:val="CodeWithinTipEndPACKT"/>
    <w:uiPriority w:val="99"/>
    <w:qFormat/>
    <w:rsid w:val="00B66665"/>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B66665"/>
    <w:pPr>
      <w:spacing w:after="120"/>
    </w:pPr>
  </w:style>
  <w:style w:type="paragraph" w:customStyle="1" w:styleId="CommandLineWithinTipPACKT">
    <w:name w:val="Command Line Within Tip [PACKT]"/>
    <w:basedOn w:val="CommandLinePACKT"/>
    <w:uiPriority w:val="99"/>
    <w:qFormat/>
    <w:rsid w:val="00B66665"/>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B66665"/>
    <w:pPr>
      <w:spacing w:after="120"/>
    </w:pPr>
  </w:style>
  <w:style w:type="paragraph" w:customStyle="1" w:styleId="CommandLineWithinInformationBoxPACKT">
    <w:name w:val="Command Line Within Information Box [PACKT]"/>
    <w:basedOn w:val="CommandLineWithinTipPACKT"/>
    <w:uiPriority w:val="99"/>
    <w:qFormat/>
    <w:rsid w:val="00B66665"/>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B66665"/>
    <w:pPr>
      <w:spacing w:after="120"/>
    </w:pPr>
  </w:style>
  <w:style w:type="paragraph" w:customStyle="1" w:styleId="CommandLineWithinTableColumnContentPACKT">
    <w:name w:val="Command Line Within Table Column Content [PACKT]"/>
    <w:basedOn w:val="CommandLineWithinInformationBoxEndPACKT"/>
    <w:uiPriority w:val="99"/>
    <w:qFormat/>
    <w:rsid w:val="00B66665"/>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B66665"/>
    <w:pPr>
      <w:spacing w:after="120"/>
    </w:pPr>
  </w:style>
  <w:style w:type="paragraph" w:customStyle="1" w:styleId="CommandLineWithinBulletPACKT">
    <w:name w:val="Command Line Within Bullet [PACKT]"/>
    <w:basedOn w:val="CommandLineWithinTableColumnContentEndPACKT"/>
    <w:uiPriority w:val="99"/>
    <w:qFormat/>
    <w:rsid w:val="00B66665"/>
    <w:pPr>
      <w:ind w:left="720"/>
    </w:pPr>
  </w:style>
  <w:style w:type="paragraph" w:customStyle="1" w:styleId="CommandLineWithinBulletEndPACKT">
    <w:name w:val="Command Line Within Bullet End [PACKT]"/>
    <w:basedOn w:val="CommandLineWithinBulletPACKT"/>
    <w:uiPriority w:val="99"/>
    <w:qFormat/>
    <w:rsid w:val="00B66665"/>
  </w:style>
  <w:style w:type="paragraph" w:customStyle="1" w:styleId="QuoteWithinBulletPACKT">
    <w:name w:val="Quote Within Bullet [PACKT]"/>
    <w:basedOn w:val="QuotePACKT"/>
    <w:uiPriority w:val="99"/>
    <w:qFormat/>
    <w:rsid w:val="00B66665"/>
    <w:pPr>
      <w:ind w:left="864" w:right="864"/>
    </w:pPr>
  </w:style>
  <w:style w:type="paragraph" w:customStyle="1" w:styleId="RomanNumberedBulletPACKT">
    <w:name w:val="Roman Numbered Bullet [PACKT]"/>
    <w:basedOn w:val="NumberedBulletPACKT"/>
    <w:uiPriority w:val="99"/>
    <w:qFormat/>
    <w:rsid w:val="00B66665"/>
    <w:pPr>
      <w:numPr>
        <w:numId w:val="5"/>
      </w:numPr>
      <w:tabs>
        <w:tab w:val="clear" w:pos="360"/>
      </w:tabs>
    </w:pPr>
  </w:style>
  <w:style w:type="paragraph" w:customStyle="1" w:styleId="RomanNumberedBulletEndPACKT">
    <w:name w:val="Roman Numbered Bullet End [PACKT]"/>
    <w:basedOn w:val="RomanNumberedBulletPACKT"/>
    <w:uiPriority w:val="99"/>
    <w:qFormat/>
    <w:rsid w:val="00B66665"/>
    <w:pPr>
      <w:spacing w:after="120"/>
    </w:pPr>
  </w:style>
  <w:style w:type="character" w:customStyle="1" w:styleId="CodeHighlightedPACKT">
    <w:name w:val="Code Highlighted [PACKT]"/>
    <w:uiPriority w:val="99"/>
    <w:qFormat/>
    <w:rsid w:val="00B66665"/>
    <w:rPr>
      <w:rFonts w:ascii="Lucida Console" w:hAnsi="Lucida Console"/>
      <w:b/>
      <w:color w:val="747959"/>
      <w:sz w:val="18"/>
      <w:szCs w:val="18"/>
    </w:rPr>
  </w:style>
  <w:style w:type="character" w:customStyle="1" w:styleId="IconPACKT">
    <w:name w:val="Icon [PACKT]"/>
    <w:uiPriority w:val="99"/>
    <w:qFormat/>
    <w:rsid w:val="00B66665"/>
    <w:rPr>
      <w:rFonts w:ascii="Times New Roman" w:hAnsi="Times New Roman"/>
      <w:noProof/>
      <w:sz w:val="22"/>
    </w:rPr>
  </w:style>
  <w:style w:type="table" w:styleId="TableGrid">
    <w:name w:val="Table Grid"/>
    <w:basedOn w:val="TableNormal"/>
    <w:rsid w:val="00B666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B66665"/>
    <w:pPr>
      <w:spacing w:before="0" w:after="120"/>
    </w:pPr>
    <w:rPr>
      <w:rFonts w:ascii="Times New Roman" w:hAnsi="Times New Roman"/>
    </w:rPr>
  </w:style>
  <w:style w:type="paragraph" w:customStyle="1" w:styleId="AlphabeticalBulletPACKT">
    <w:name w:val="Alphabetical Bullet [PACKT]"/>
    <w:basedOn w:val="Normal"/>
    <w:uiPriority w:val="99"/>
    <w:qFormat/>
    <w:rsid w:val="00B66665"/>
    <w:pPr>
      <w:numPr>
        <w:numId w:val="7"/>
      </w:numPr>
      <w:tabs>
        <w:tab w:val="left" w:pos="360"/>
      </w:tabs>
      <w:suppressAutoHyphens/>
      <w:spacing w:before="0"/>
      <w:ind w:right="720"/>
    </w:pPr>
    <w:rPr>
      <w:rFonts w:ascii="Times New Roman" w:hAnsi="Times New Roman"/>
      <w:bCs/>
    </w:rPr>
  </w:style>
  <w:style w:type="paragraph" w:customStyle="1" w:styleId="AlphabeticalBulletEndPACKT">
    <w:name w:val="Alphabetical Bullet End [PACKT]"/>
    <w:basedOn w:val="AlphabeticalBulletPACKT"/>
    <w:uiPriority w:val="99"/>
    <w:qFormat/>
    <w:rsid w:val="00B66665"/>
    <w:pPr>
      <w:spacing w:after="120"/>
    </w:pPr>
    <w:rPr>
      <w:bCs w:val="0"/>
    </w:rPr>
  </w:style>
  <w:style w:type="paragraph" w:customStyle="1" w:styleId="PartSectionPACKT">
    <w:name w:val="Part Section [PACKT]"/>
    <w:basedOn w:val="PartTitlePACKT"/>
    <w:uiPriority w:val="99"/>
    <w:qFormat/>
    <w:rsid w:val="00B66665"/>
    <w:rPr>
      <w:sz w:val="46"/>
    </w:rPr>
  </w:style>
  <w:style w:type="paragraph" w:customStyle="1" w:styleId="BulletWithinTableColumnContentPACKT">
    <w:name w:val="Bullet Within Table Column Content [PACKT]"/>
    <w:basedOn w:val="BulletPACKT"/>
    <w:uiPriority w:val="99"/>
    <w:qFormat/>
    <w:rsid w:val="00B66665"/>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B66665"/>
    <w:pPr>
      <w:spacing w:after="120"/>
    </w:pPr>
  </w:style>
  <w:style w:type="paragraph" w:customStyle="1" w:styleId="PartHeadingPACKT">
    <w:name w:val="Part Heading [PACKT]"/>
    <w:basedOn w:val="ChapterTitlePACKT"/>
    <w:qFormat/>
    <w:rsid w:val="00B66665"/>
  </w:style>
  <w:style w:type="paragraph" w:styleId="BalloonText">
    <w:name w:val="Balloon Text"/>
    <w:basedOn w:val="Normal"/>
    <w:link w:val="BalloonTextChar"/>
    <w:uiPriority w:val="99"/>
    <w:unhideWhenUsed/>
    <w:rsid w:val="002E139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2E1398"/>
    <w:rPr>
      <w:rFonts w:ascii="Segoe UI" w:eastAsia="Times New Roman" w:hAnsi="Segoe UI" w:cs="Segoe UI"/>
      <w:sz w:val="18"/>
      <w:szCs w:val="18"/>
      <w:lang w:val="en-US"/>
    </w:rPr>
  </w:style>
  <w:style w:type="paragraph" w:customStyle="1" w:styleId="BulletWithoutBulletWithinBulletPACKT">
    <w:name w:val="Bullet Without Bullet Within Bullet [PACKT]"/>
    <w:basedOn w:val="BulletPACKT"/>
    <w:uiPriority w:val="99"/>
    <w:rsid w:val="00B66665"/>
    <w:pPr>
      <w:tabs>
        <w:tab w:val="left" w:pos="720"/>
      </w:tabs>
      <w:autoSpaceDE w:val="0"/>
      <w:autoSpaceDN w:val="0"/>
      <w:adjustRightInd w:val="0"/>
      <w:spacing w:line="288" w:lineRule="auto"/>
      <w:ind w:left="1080" w:right="0" w:firstLine="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B66665"/>
    <w:pPr>
      <w:spacing w:after="120"/>
    </w:pPr>
  </w:style>
  <w:style w:type="paragraph" w:customStyle="1" w:styleId="BulletWithoutBulletWithinNestedBulletPACKT">
    <w:name w:val="Bullet Without Bullet Within Nested Bullet [PACKT]"/>
    <w:basedOn w:val="BulletWithoutBulletWithinBulletPACKT"/>
    <w:uiPriority w:val="99"/>
    <w:rsid w:val="00B66665"/>
    <w:pPr>
      <w:ind w:left="1440"/>
    </w:pPr>
  </w:style>
  <w:style w:type="paragraph" w:customStyle="1" w:styleId="BulletWithoutBulletWithinNestedBulletEndPACKT">
    <w:name w:val="Bullet Without Bullet Within Nested Bullet End [PACKT]"/>
    <w:basedOn w:val="BulletWithoutBulletWithinNestedBulletPACKT"/>
    <w:uiPriority w:val="99"/>
    <w:rsid w:val="00B66665"/>
    <w:pPr>
      <w:spacing w:after="173"/>
    </w:pPr>
  </w:style>
  <w:style w:type="paragraph" w:customStyle="1" w:styleId="AppendixTitlePACKT">
    <w:name w:val="Appendix Title [PACKT]"/>
    <w:basedOn w:val="NormalPACKT"/>
    <w:uiPriority w:val="99"/>
    <w:rsid w:val="00B66665"/>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B66665"/>
  </w:style>
  <w:style w:type="numbering" w:customStyle="1" w:styleId="NumberedBulletWithinBullet">
    <w:name w:val="Numbered Bullet Within Bullet"/>
    <w:uiPriority w:val="99"/>
    <w:rsid w:val="00B66665"/>
    <w:pPr>
      <w:numPr>
        <w:numId w:val="3"/>
      </w:numPr>
    </w:pPr>
  </w:style>
  <w:style w:type="numbering" w:customStyle="1" w:styleId="RomanNumberedBullet">
    <w:name w:val="Roman Numbered Bullet"/>
    <w:uiPriority w:val="99"/>
    <w:rsid w:val="00B66665"/>
    <w:pPr>
      <w:numPr>
        <w:numId w:val="8"/>
      </w:numPr>
    </w:pPr>
  </w:style>
  <w:style w:type="numbering" w:customStyle="1" w:styleId="AlphabeticalBullet">
    <w:name w:val="Alphabetical Bullet"/>
    <w:uiPriority w:val="99"/>
    <w:rsid w:val="00B66665"/>
    <w:pPr>
      <w:numPr>
        <w:numId w:val="9"/>
      </w:numPr>
    </w:pPr>
  </w:style>
  <w:style w:type="character" w:styleId="CommentReference">
    <w:name w:val="annotation reference"/>
    <w:basedOn w:val="DefaultParagraphFont"/>
    <w:uiPriority w:val="99"/>
    <w:semiHidden/>
    <w:unhideWhenUsed/>
    <w:rsid w:val="002E1398"/>
    <w:rPr>
      <w:sz w:val="16"/>
      <w:szCs w:val="16"/>
    </w:rPr>
  </w:style>
  <w:style w:type="paragraph" w:styleId="CommentText">
    <w:name w:val="annotation text"/>
    <w:basedOn w:val="Normal"/>
    <w:link w:val="CommentTextChar"/>
    <w:uiPriority w:val="99"/>
    <w:unhideWhenUsed/>
    <w:rsid w:val="002E1398"/>
    <w:rPr>
      <w:sz w:val="20"/>
      <w:szCs w:val="20"/>
    </w:rPr>
  </w:style>
  <w:style w:type="character" w:customStyle="1" w:styleId="CommentTextChar">
    <w:name w:val="Comment Text Char"/>
    <w:basedOn w:val="DefaultParagraphFont"/>
    <w:link w:val="CommentText"/>
    <w:uiPriority w:val="99"/>
    <w:rsid w:val="002E1398"/>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E1398"/>
    <w:rPr>
      <w:b/>
      <w:bCs/>
    </w:rPr>
  </w:style>
  <w:style w:type="character" w:customStyle="1" w:styleId="CommentSubjectChar">
    <w:name w:val="Comment Subject Char"/>
    <w:basedOn w:val="CommentTextChar"/>
    <w:link w:val="CommentSubject"/>
    <w:uiPriority w:val="99"/>
    <w:semiHidden/>
    <w:rsid w:val="002E1398"/>
    <w:rPr>
      <w:rFonts w:ascii="Calibri" w:eastAsia="Times New Roman" w:hAnsi="Calibri" w:cs="Times New Roman"/>
      <w:b/>
      <w:bCs/>
      <w:sz w:val="20"/>
      <w:szCs w:val="20"/>
      <w:lang w:val="en-US"/>
    </w:rPr>
  </w:style>
  <w:style w:type="paragraph" w:styleId="ListParagraph">
    <w:name w:val="List Paragraph"/>
    <w:basedOn w:val="Normal"/>
    <w:uiPriority w:val="34"/>
    <w:qFormat/>
    <w:rsid w:val="00270A24"/>
    <w:pPr>
      <w:ind w:left="720"/>
      <w:contextualSpacing/>
    </w:pPr>
  </w:style>
  <w:style w:type="character" w:customStyle="1" w:styleId="Heading7Char">
    <w:name w:val="Heading 7 Char"/>
    <w:basedOn w:val="DefaultParagraphFont"/>
    <w:link w:val="Heading7"/>
    <w:uiPriority w:val="9"/>
    <w:semiHidden/>
    <w:rsid w:val="002E1398"/>
    <w:rPr>
      <w:rFonts w:asciiTheme="majorHAnsi" w:eastAsiaTheme="majorEastAsia" w:hAnsiTheme="majorHAnsi" w:cstheme="majorBidi"/>
      <w:i/>
      <w:iCs/>
      <w:color w:val="1F3763" w:themeColor="accent1" w:themeShade="7F"/>
      <w:szCs w:val="24"/>
      <w:lang w:val="en-US"/>
    </w:rPr>
  </w:style>
  <w:style w:type="paragraph" w:customStyle="1" w:styleId="P0-NormalPACKT">
    <w:name w:val="P0 - Normal [PACKT]"/>
    <w:uiPriority w:val="99"/>
    <w:locked/>
    <w:rsid w:val="002E1398"/>
    <w:pPr>
      <w:spacing w:before="120" w:after="120"/>
    </w:pPr>
    <w:rPr>
      <w:rFonts w:ascii="Calibri" w:eastAsia="Times New Roman" w:hAnsi="Calibri" w:cs="Times New Roman"/>
      <w:szCs w:val="24"/>
      <w:lang w:val="en-US"/>
    </w:rPr>
  </w:style>
  <w:style w:type="paragraph" w:customStyle="1" w:styleId="BS-InfoBoxNormalPACKT">
    <w:name w:val="BS - InfoBox Normal [PACKT]"/>
    <w:basedOn w:val="P0-NormalPACKT"/>
    <w:link w:val="BS-InfoBoxNormalPACKTChar"/>
    <w:qFormat/>
    <w:locked/>
    <w:rsid w:val="002E1398"/>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BS-InfoBoxNormalPACKTChar">
    <w:name w:val="BS - InfoBox Normal [PACKT] Char"/>
    <w:link w:val="BS-InfoBoxNormalPACKT"/>
    <w:rsid w:val="002E1398"/>
    <w:rPr>
      <w:rFonts w:ascii="Calibri" w:eastAsia="Times New Roman" w:hAnsi="Calibri" w:cs="Times New Roman"/>
      <w:sz w:val="20"/>
      <w:szCs w:val="24"/>
      <w:shd w:val="clear" w:color="auto" w:fill="FFFFFF"/>
      <w:lang w:val="en-US"/>
    </w:rPr>
  </w:style>
  <w:style w:type="paragraph" w:customStyle="1" w:styleId="BS-InfoBoxBulletListPACKT">
    <w:name w:val="BS - InfoBox BulletList [PACKT]"/>
    <w:basedOn w:val="BS-InfoBoxNormalPACKT"/>
    <w:qFormat/>
    <w:locked/>
    <w:rsid w:val="002E1398"/>
    <w:pPr>
      <w:numPr>
        <w:numId w:val="10"/>
      </w:numPr>
      <w:ind w:left="1080"/>
      <w:contextualSpacing/>
    </w:pPr>
  </w:style>
  <w:style w:type="paragraph" w:customStyle="1" w:styleId="BS-InfoBoxCenterPACKT">
    <w:name w:val="BS - InfoBox Center [PACKT]"/>
    <w:basedOn w:val="BS-InfoBoxNormalPACKT"/>
    <w:rsid w:val="002E1398"/>
    <w:pPr>
      <w:jc w:val="center"/>
    </w:pPr>
  </w:style>
  <w:style w:type="paragraph" w:customStyle="1" w:styleId="BS-InfoBoxCodePACKT">
    <w:name w:val="BS - InfoBox Code [PACKT]"/>
    <w:basedOn w:val="BS-InfoBoxNormalPACKT"/>
    <w:qFormat/>
    <w:rsid w:val="002E1398"/>
    <w:pPr>
      <w:contextualSpacing/>
    </w:pPr>
    <w:rPr>
      <w:rFonts w:ascii="Consolas" w:hAnsi="Consolas"/>
      <w:sz w:val="18"/>
    </w:rPr>
  </w:style>
  <w:style w:type="paragraph" w:customStyle="1" w:styleId="BS-InfoBoxConsolePACKT">
    <w:name w:val="BS - InfoBox Console [PACKT]"/>
    <w:basedOn w:val="BS-InfoBoxCodePACKT"/>
    <w:qFormat/>
    <w:rsid w:val="002E1398"/>
    <w:rPr>
      <w:b/>
    </w:rPr>
  </w:style>
  <w:style w:type="paragraph" w:customStyle="1" w:styleId="BS-InfoBoxFigurePACKT">
    <w:name w:val="BS - InfoBox Figure [PACKT]"/>
    <w:basedOn w:val="BS-InfoBoxNormalPACKT"/>
    <w:qFormat/>
    <w:rsid w:val="002E1398"/>
    <w:pPr>
      <w:jc w:val="center"/>
    </w:pPr>
    <w:rPr>
      <w:sz w:val="16"/>
    </w:rPr>
  </w:style>
  <w:style w:type="paragraph" w:customStyle="1" w:styleId="BS-InfoBoxFigureCaptionPACKT">
    <w:name w:val="BS - InfoBox FigureCaption [PACKT]"/>
    <w:basedOn w:val="BS-InfoBoxFigurePACKT"/>
    <w:rsid w:val="002E1398"/>
  </w:style>
  <w:style w:type="paragraph" w:customStyle="1" w:styleId="BS-InfoBoxNumberedListPACKT">
    <w:name w:val="BS - InfoBox NumberedList [PACKT]"/>
    <w:basedOn w:val="BS-InfoBoxBulletListPACKT"/>
    <w:rsid w:val="002E1398"/>
    <w:pPr>
      <w:numPr>
        <w:numId w:val="11"/>
      </w:numPr>
      <w:ind w:left="1080"/>
    </w:pPr>
  </w:style>
  <w:style w:type="paragraph" w:customStyle="1" w:styleId="BS-InfoBoxSHCodePACKT">
    <w:name w:val="BS - InfoBox SHCode [PACKT]"/>
    <w:basedOn w:val="BS-InfoBoxNormalPACKT"/>
    <w:rsid w:val="002E1398"/>
    <w:pPr>
      <w:shd w:val="clear" w:color="auto" w:fill="FAFAFA"/>
      <w:spacing w:after="60"/>
      <w:contextualSpacing/>
    </w:pPr>
    <w:rPr>
      <w:rFonts w:ascii="Consolas" w:hAnsi="Consolas"/>
      <w:color w:val="383A42"/>
      <w:sz w:val="18"/>
    </w:rPr>
  </w:style>
  <w:style w:type="paragraph" w:customStyle="1" w:styleId="BS-InfoBoxSHConPACKT">
    <w:name w:val="BS - InfoBox SHCon [PACKT]"/>
    <w:basedOn w:val="BS-InfoBoxSHCodePACKT"/>
    <w:rsid w:val="002E1398"/>
    <w:pPr>
      <w:shd w:val="clear" w:color="auto" w:fill="282A36"/>
    </w:pPr>
    <w:rPr>
      <w:color w:val="F8F8F2"/>
    </w:rPr>
  </w:style>
  <w:style w:type="paragraph" w:customStyle="1" w:styleId="BS-TipBoxBulletListPACKT">
    <w:name w:val="BS - TipBox BulletList [PACKT]"/>
    <w:basedOn w:val="BS-InfoBoxBulletListPACKT"/>
    <w:qFormat/>
    <w:rsid w:val="002E1398"/>
    <w:pPr>
      <w:pBdr>
        <w:top w:val="double" w:sz="4" w:space="6" w:color="auto"/>
        <w:left w:val="none" w:sz="0" w:space="0" w:color="auto"/>
        <w:bottom w:val="double" w:sz="4" w:space="9" w:color="auto"/>
        <w:right w:val="none" w:sz="0" w:space="0" w:color="auto"/>
      </w:pBdr>
    </w:pPr>
  </w:style>
  <w:style w:type="paragraph" w:customStyle="1" w:styleId="BS-TipBoxNormalPACKT">
    <w:name w:val="BS - TipBox Normal [PACKT]"/>
    <w:basedOn w:val="BS-InfoBoxNormalPACKT"/>
    <w:uiPriority w:val="99"/>
    <w:qFormat/>
    <w:rsid w:val="002E1398"/>
    <w:pPr>
      <w:pBdr>
        <w:top w:val="double" w:sz="4" w:space="6" w:color="auto"/>
        <w:left w:val="none" w:sz="0" w:space="0" w:color="auto"/>
        <w:bottom w:val="double" w:sz="4" w:space="9" w:color="auto"/>
        <w:right w:val="none" w:sz="0" w:space="0" w:color="auto"/>
      </w:pBdr>
      <w:shd w:val="clear" w:color="auto" w:fill="auto"/>
    </w:pPr>
  </w:style>
  <w:style w:type="paragraph" w:customStyle="1" w:styleId="BS-TipBoxCenterPACKT">
    <w:name w:val="BS - TipBox Center [PACKT]"/>
    <w:basedOn w:val="BS-TipBoxNormalPACKT"/>
    <w:rsid w:val="002E1398"/>
    <w:pPr>
      <w:jc w:val="center"/>
    </w:pPr>
  </w:style>
  <w:style w:type="paragraph" w:customStyle="1" w:styleId="BS-TipBoxCodePACKT">
    <w:name w:val="BS - TipBox Code [PACKT]"/>
    <w:basedOn w:val="BS-InfoBoxCodePACKT"/>
    <w:qFormat/>
    <w:rsid w:val="002E1398"/>
    <w:pPr>
      <w:pBdr>
        <w:top w:val="double" w:sz="4" w:space="6" w:color="auto"/>
        <w:left w:val="none" w:sz="0" w:space="0" w:color="auto"/>
        <w:bottom w:val="double" w:sz="4" w:space="9" w:color="auto"/>
        <w:right w:val="none" w:sz="0" w:space="0" w:color="auto"/>
      </w:pBdr>
    </w:pPr>
  </w:style>
  <w:style w:type="paragraph" w:customStyle="1" w:styleId="BS-TipBoxConsolePACKT">
    <w:name w:val="BS - TipBox Console [PACKT]"/>
    <w:basedOn w:val="BS-TipBoxCodePACKT"/>
    <w:qFormat/>
    <w:rsid w:val="002E1398"/>
    <w:rPr>
      <w:b/>
    </w:rPr>
  </w:style>
  <w:style w:type="paragraph" w:customStyle="1" w:styleId="BS-TipBoxFigurePACKT">
    <w:name w:val="BS - TipBox Figure [PACKT]"/>
    <w:basedOn w:val="BS-InfoBoxFigurePACKT"/>
    <w:next w:val="Normal"/>
    <w:qFormat/>
    <w:rsid w:val="002E1398"/>
    <w:pPr>
      <w:pBdr>
        <w:top w:val="double" w:sz="4" w:space="6" w:color="auto"/>
        <w:left w:val="none" w:sz="0" w:space="0" w:color="auto"/>
        <w:bottom w:val="double" w:sz="4" w:space="9" w:color="auto"/>
        <w:right w:val="none" w:sz="0" w:space="0" w:color="auto"/>
      </w:pBdr>
    </w:pPr>
  </w:style>
  <w:style w:type="paragraph" w:customStyle="1" w:styleId="BS-TipBoxFigureCaptionPACKT">
    <w:name w:val="BS - TipBox FigureCaption [PACKT]"/>
    <w:basedOn w:val="BS-TipBoxFigurePACKT"/>
    <w:rsid w:val="002E1398"/>
  </w:style>
  <w:style w:type="paragraph" w:customStyle="1" w:styleId="BS-TipBoxNumberedListPACKT">
    <w:name w:val="BS - TipBox NumberedList [PACKT]"/>
    <w:basedOn w:val="BS-TipBoxBulletListPACKT"/>
    <w:rsid w:val="002E1398"/>
    <w:pPr>
      <w:numPr>
        <w:numId w:val="12"/>
      </w:numPr>
      <w:ind w:left="1080"/>
    </w:pPr>
  </w:style>
  <w:style w:type="paragraph" w:customStyle="1" w:styleId="BS-TipBoxSHCodePACKT">
    <w:name w:val="BS - TipBox SHCode [PACKT]"/>
    <w:basedOn w:val="BS-InfoBoxSHCodePACKT"/>
    <w:rsid w:val="002E1398"/>
    <w:pPr>
      <w:pBdr>
        <w:top w:val="double" w:sz="4" w:space="6" w:color="auto"/>
        <w:left w:val="none" w:sz="0" w:space="0" w:color="auto"/>
        <w:bottom w:val="double" w:sz="4" w:space="9" w:color="auto"/>
        <w:right w:val="none" w:sz="0" w:space="0" w:color="auto"/>
      </w:pBdr>
    </w:pPr>
  </w:style>
  <w:style w:type="paragraph" w:customStyle="1" w:styleId="BS-TipBoxSHConPACKT">
    <w:name w:val="BS - TipBox SHCon [PACKT]"/>
    <w:basedOn w:val="BS-TipBoxSHCodePACKT"/>
    <w:rsid w:val="002E1398"/>
    <w:pPr>
      <w:shd w:val="clear" w:color="auto" w:fill="282A36"/>
    </w:pPr>
    <w:rPr>
      <w:color w:val="F8F8F2"/>
    </w:rPr>
  </w:style>
  <w:style w:type="paragraph" w:customStyle="1" w:styleId="C0-CodePACKT">
    <w:name w:val="C0 - Code [PACKT]"/>
    <w:basedOn w:val="P0-NormalPACKT"/>
    <w:locked/>
    <w:rsid w:val="002E1398"/>
    <w:pPr>
      <w:ind w:left="270"/>
      <w:contextualSpacing/>
    </w:pPr>
    <w:rPr>
      <w:rFonts w:ascii="Consolas" w:hAnsi="Consolas"/>
      <w:sz w:val="19"/>
      <w:szCs w:val="18"/>
      <w:lang w:eastAsia="ar-SA"/>
    </w:rPr>
  </w:style>
  <w:style w:type="paragraph" w:customStyle="1" w:styleId="C0-ConsolePACKT">
    <w:name w:val="C0 - Console [PACKT]"/>
    <w:basedOn w:val="C0-CodePACKT"/>
    <w:qFormat/>
    <w:locked/>
    <w:rsid w:val="002E1398"/>
    <w:pPr>
      <w:ind w:left="0"/>
    </w:pPr>
    <w:rPr>
      <w:b/>
    </w:rPr>
  </w:style>
  <w:style w:type="paragraph" w:customStyle="1" w:styleId="C0-SHCodePACKT">
    <w:name w:val="C0 - SHCode [PACKT]"/>
    <w:basedOn w:val="C0-CodePACKT"/>
    <w:rsid w:val="002E1398"/>
    <w:pPr>
      <w:pBdr>
        <w:top w:val="single" w:sz="4" w:space="4" w:color="FFFFFF" w:themeColor="background1"/>
        <w:left w:val="single" w:sz="4" w:space="14" w:color="FFFFFF" w:themeColor="background1"/>
        <w:bottom w:val="single" w:sz="4" w:space="4" w:color="FFFFFF" w:themeColor="background1"/>
        <w:right w:val="single" w:sz="4" w:space="14" w:color="FFFFFF" w:themeColor="background1"/>
      </w:pBdr>
      <w:shd w:val="clear" w:color="auto" w:fill="FAFAFA"/>
      <w:ind w:right="270"/>
    </w:pPr>
    <w:rPr>
      <w:color w:val="383A42"/>
    </w:rPr>
  </w:style>
  <w:style w:type="paragraph" w:customStyle="1" w:styleId="C0-SHConPACKT">
    <w:name w:val="C0 - SHCon [PACKT]"/>
    <w:basedOn w:val="C0-SHCodePACKT"/>
    <w:rsid w:val="002E1398"/>
    <w:pPr>
      <w:pBdr>
        <w:top w:val="single" w:sz="4" w:space="4" w:color="282A36"/>
        <w:left w:val="single" w:sz="4" w:space="14" w:color="282A36"/>
        <w:bottom w:val="single" w:sz="4" w:space="4" w:color="282A36"/>
        <w:right w:val="single" w:sz="4" w:space="14" w:color="282A36"/>
      </w:pBdr>
      <w:shd w:val="clear" w:color="auto" w:fill="282A36"/>
      <w:ind w:left="274" w:right="274"/>
    </w:pPr>
    <w:rPr>
      <w:color w:val="F8F8F2"/>
      <w:lang w:val="en-IN"/>
    </w:rPr>
  </w:style>
  <w:style w:type="paragraph" w:customStyle="1" w:styleId="C1-CodePACKT">
    <w:name w:val="C1 - Code [PACKT]"/>
    <w:basedOn w:val="C0-CodePACKT"/>
    <w:locked/>
    <w:rsid w:val="002E1398"/>
    <w:pPr>
      <w:ind w:left="1354"/>
    </w:pPr>
    <w:rPr>
      <w:szCs w:val="20"/>
    </w:rPr>
  </w:style>
  <w:style w:type="paragraph" w:customStyle="1" w:styleId="C1-ConsolePACKT">
    <w:name w:val="C1 - Console [PACKT]"/>
    <w:basedOn w:val="C0-ConsolePACKT"/>
    <w:qFormat/>
    <w:rsid w:val="002E1398"/>
    <w:pPr>
      <w:ind w:left="1080"/>
    </w:pPr>
  </w:style>
  <w:style w:type="paragraph" w:customStyle="1" w:styleId="C1-SHCodePACKT">
    <w:name w:val="C1 - SHCode [PACKT]"/>
    <w:basedOn w:val="C0-SHCodePACKT"/>
    <w:rsid w:val="002E1398"/>
    <w:pPr>
      <w:ind w:left="1354" w:right="274"/>
    </w:pPr>
  </w:style>
  <w:style w:type="paragraph" w:customStyle="1" w:styleId="C1-SHConPACKT">
    <w:name w:val="C1 - SHCon [PACKT]"/>
    <w:basedOn w:val="C1-SHCodePACKT"/>
    <w:rsid w:val="002E1398"/>
    <w:pPr>
      <w:pBdr>
        <w:top w:val="single" w:sz="4" w:space="4" w:color="282A36"/>
        <w:left w:val="single" w:sz="4" w:space="14" w:color="282A36"/>
        <w:bottom w:val="single" w:sz="4" w:space="4" w:color="282A36"/>
        <w:right w:val="single" w:sz="4" w:space="14" w:color="282A36"/>
      </w:pBdr>
      <w:shd w:val="clear" w:color="auto" w:fill="282A36"/>
    </w:pPr>
    <w:rPr>
      <w:color w:val="F8F8F2"/>
    </w:rPr>
  </w:style>
  <w:style w:type="paragraph" w:customStyle="1" w:styleId="C2-CodePACKT">
    <w:name w:val="C2 - Code [PACKT]"/>
    <w:basedOn w:val="C0-CodePACKT"/>
    <w:rsid w:val="002E1398"/>
    <w:pPr>
      <w:ind w:left="2074"/>
    </w:pPr>
  </w:style>
  <w:style w:type="paragraph" w:customStyle="1" w:styleId="C2-ConsolePACKT">
    <w:name w:val="C2 - Console [PACKT]"/>
    <w:basedOn w:val="C0-ConsolePACKT"/>
    <w:rsid w:val="002E1398"/>
    <w:pPr>
      <w:ind w:left="1800"/>
    </w:pPr>
  </w:style>
  <w:style w:type="paragraph" w:customStyle="1" w:styleId="C2-SHCodePACKT">
    <w:name w:val="C2 - SHCode [PACKT]"/>
    <w:basedOn w:val="C0-SHCodePACKT"/>
    <w:rsid w:val="002E1398"/>
    <w:pPr>
      <w:ind w:left="2074" w:right="274"/>
    </w:pPr>
  </w:style>
  <w:style w:type="paragraph" w:customStyle="1" w:styleId="C2-SHConPACKT">
    <w:name w:val="C2 - SHCon [PACKT]"/>
    <w:basedOn w:val="C0-SHConPACKT"/>
    <w:rsid w:val="002E1398"/>
    <w:pPr>
      <w:ind w:left="2074"/>
    </w:pPr>
  </w:style>
  <w:style w:type="paragraph" w:customStyle="1" w:styleId="C3-CodePACKT">
    <w:name w:val="C3 - Code [PACKT]"/>
    <w:basedOn w:val="C1-CodePACKT"/>
    <w:rsid w:val="002E1398"/>
    <w:pPr>
      <w:ind w:left="2794"/>
    </w:pPr>
  </w:style>
  <w:style w:type="paragraph" w:customStyle="1" w:styleId="C3-ConsolePACKT">
    <w:name w:val="C3 - Console [PACKT]"/>
    <w:basedOn w:val="C1-ConsolePACKT"/>
    <w:rsid w:val="002E1398"/>
    <w:pPr>
      <w:ind w:left="2520"/>
    </w:pPr>
  </w:style>
  <w:style w:type="paragraph" w:customStyle="1" w:styleId="C3-SHCodePACKT">
    <w:name w:val="C3 - SHCode [PACKT]"/>
    <w:basedOn w:val="C0-SHCodePACKT"/>
    <w:rsid w:val="002E1398"/>
    <w:pPr>
      <w:ind w:left="2794" w:right="274"/>
    </w:pPr>
  </w:style>
  <w:style w:type="paragraph" w:customStyle="1" w:styleId="C3-SHConPACKT">
    <w:name w:val="C3 - SHCon [PACKT]"/>
    <w:basedOn w:val="C0-SHConPACKT"/>
    <w:rsid w:val="002E1398"/>
    <w:pPr>
      <w:ind w:left="2794"/>
    </w:pPr>
  </w:style>
  <w:style w:type="character" w:customStyle="1" w:styleId="CS-BoldItalicPACKT">
    <w:name w:val="CS - Bold+Italic [PACKT]"/>
    <w:basedOn w:val="DefaultParagraphFont"/>
    <w:rsid w:val="002E1398"/>
    <w:rPr>
      <w:b/>
      <w:i/>
    </w:rPr>
  </w:style>
  <w:style w:type="character" w:customStyle="1" w:styleId="CS-ChapterReferencePACKT">
    <w:name w:val="CS - ChapterReference [PACKT]"/>
    <w:locked/>
    <w:rsid w:val="002E1398"/>
    <w:rPr>
      <w:i/>
      <w:dstrike w:val="0"/>
      <w:color w:val="808000"/>
      <w:szCs w:val="22"/>
      <w:u w:val="none"/>
      <w:vertAlign w:val="baseline"/>
    </w:rPr>
  </w:style>
  <w:style w:type="character" w:customStyle="1" w:styleId="CS-HighlightedCodePACKT">
    <w:name w:val="CS - HighlightedCode [PACKT]"/>
    <w:qFormat/>
    <w:rsid w:val="002E1398"/>
    <w:rPr>
      <w:rFonts w:ascii="Consolas" w:hAnsi="Consolas"/>
      <w:b/>
      <w:color w:val="747959"/>
      <w:sz w:val="19"/>
      <w:szCs w:val="18"/>
    </w:rPr>
  </w:style>
  <w:style w:type="character" w:customStyle="1" w:styleId="CS-InlineCodePACKT">
    <w:name w:val="CS - InlineCode [PACKT]"/>
    <w:locked/>
    <w:rsid w:val="002E1398"/>
    <w:rPr>
      <w:rFonts w:ascii="Consolas" w:hAnsi="Consolas"/>
      <w:color w:val="747959"/>
      <w:sz w:val="19"/>
      <w:szCs w:val="18"/>
    </w:rPr>
  </w:style>
  <w:style w:type="character" w:customStyle="1" w:styleId="CS-ItalicPACKT">
    <w:name w:val="CS - Italic [PACKT]"/>
    <w:locked/>
    <w:rsid w:val="002E1398"/>
    <w:rPr>
      <w:i/>
      <w:color w:val="FF99CC"/>
    </w:rPr>
  </w:style>
  <w:style w:type="character" w:customStyle="1" w:styleId="CS-KeystrokePACKT">
    <w:name w:val="CS - Keystroke [PACKT]"/>
    <w:locked/>
    <w:rsid w:val="002E1398"/>
    <w:rPr>
      <w:i/>
      <w:color w:val="00CCFF"/>
    </w:rPr>
  </w:style>
  <w:style w:type="character" w:customStyle="1" w:styleId="CS-KeyWordPACKT">
    <w:name w:val="CS - KeyWord [PACKT]"/>
    <w:locked/>
    <w:rsid w:val="002E1398"/>
    <w:rPr>
      <w:b/>
    </w:rPr>
  </w:style>
  <w:style w:type="character" w:customStyle="1" w:styleId="CS-ScreenTextPACKT">
    <w:name w:val="CS - ScreenText [PACKT]"/>
    <w:locked/>
    <w:rsid w:val="002E1398"/>
    <w:rPr>
      <w:b/>
      <w:color w:val="008000"/>
    </w:rPr>
  </w:style>
  <w:style w:type="character" w:customStyle="1" w:styleId="CS-SubscriptPACKT">
    <w:name w:val="CS - Subscript [PACKT]"/>
    <w:basedOn w:val="DefaultParagraphFont"/>
    <w:rsid w:val="002E1398"/>
    <w:rPr>
      <w:i w:val="0"/>
      <w:vertAlign w:val="subscript"/>
    </w:rPr>
  </w:style>
  <w:style w:type="character" w:customStyle="1" w:styleId="CS-SubscriptBoldPACKT">
    <w:name w:val="CS - Subscript_Bold [PACKT]"/>
    <w:basedOn w:val="DefaultParagraphFont"/>
    <w:rsid w:val="002E1398"/>
    <w:rPr>
      <w:b/>
      <w:vertAlign w:val="subscript"/>
    </w:rPr>
  </w:style>
  <w:style w:type="character" w:customStyle="1" w:styleId="CS-SubscriptBoldItalicPACKT">
    <w:name w:val="CS - Subscript_Bold+Italic [PACKT]"/>
    <w:basedOn w:val="DefaultParagraphFont"/>
    <w:rsid w:val="002E1398"/>
    <w:rPr>
      <w:b/>
      <w:i/>
      <w:vertAlign w:val="subscript"/>
    </w:rPr>
  </w:style>
  <w:style w:type="character" w:customStyle="1" w:styleId="CS-SubscriptItalicPACKT">
    <w:name w:val="CS - Subscript_Italic [PACKT]"/>
    <w:basedOn w:val="DefaultParagraphFont"/>
    <w:rsid w:val="002E1398"/>
    <w:rPr>
      <w:i/>
      <w:vertAlign w:val="subscript"/>
    </w:rPr>
  </w:style>
  <w:style w:type="character" w:customStyle="1" w:styleId="CS-SuperscriptPACKT">
    <w:name w:val="CS - Superscript [PACKT]"/>
    <w:basedOn w:val="DefaultParagraphFont"/>
    <w:rsid w:val="002E1398"/>
    <w:rPr>
      <w:vertAlign w:val="superscript"/>
    </w:rPr>
  </w:style>
  <w:style w:type="character" w:customStyle="1" w:styleId="CS-SuperscriptBoldPACKT">
    <w:name w:val="CS - Superscript_Bold [PACKT]"/>
    <w:basedOn w:val="DefaultParagraphFont"/>
    <w:rsid w:val="002E1398"/>
    <w:rPr>
      <w:b/>
      <w:vertAlign w:val="superscript"/>
    </w:rPr>
  </w:style>
  <w:style w:type="character" w:customStyle="1" w:styleId="CS-SuperscriptBoldItalicPACKT">
    <w:name w:val="CS - Superscript_Bold+Italic [PACKT]"/>
    <w:basedOn w:val="DefaultParagraphFont"/>
    <w:rsid w:val="002E1398"/>
    <w:rPr>
      <w:b/>
      <w:i/>
      <w:vertAlign w:val="superscript"/>
    </w:rPr>
  </w:style>
  <w:style w:type="character" w:customStyle="1" w:styleId="CS-SuperscriptItalicPACKT">
    <w:name w:val="CS - Superscript_Italic [PACKT]"/>
    <w:basedOn w:val="DefaultParagraphFont"/>
    <w:rsid w:val="002E1398"/>
    <w:rPr>
      <w:i/>
      <w:vertAlign w:val="superscript"/>
    </w:rPr>
  </w:style>
  <w:style w:type="character" w:customStyle="1" w:styleId="CS-URLPACKT">
    <w:name w:val="CS - URL [PACKT]"/>
    <w:uiPriority w:val="99"/>
    <w:rsid w:val="002E1398"/>
    <w:rPr>
      <w:rFonts w:ascii="Consolas" w:hAnsi="Consolas"/>
      <w:color w:val="0000FF"/>
      <w:sz w:val="19"/>
      <w:szCs w:val="18"/>
    </w:rPr>
  </w:style>
  <w:style w:type="paragraph" w:customStyle="1" w:styleId="F0-FigurePACKT">
    <w:name w:val="F0 - Figure [PACKT]"/>
    <w:basedOn w:val="P0-NormalPACKT"/>
    <w:next w:val="Normal"/>
    <w:locked/>
    <w:rsid w:val="002E1398"/>
    <w:pPr>
      <w:spacing w:before="160" w:after="160"/>
      <w:jc w:val="center"/>
    </w:pPr>
    <w:rPr>
      <w:rFonts w:asciiTheme="minorHAnsi" w:hAnsiTheme="minorHAnsi" w:cs="Tahoma"/>
      <w:sz w:val="16"/>
      <w:szCs w:val="16"/>
      <w:lang w:val="en-GB"/>
    </w:rPr>
  </w:style>
  <w:style w:type="paragraph" w:customStyle="1" w:styleId="F0-FigureCaptionPACKT">
    <w:name w:val="F0 - FigureCaption [PACKT]"/>
    <w:basedOn w:val="F0-FigurePACKT"/>
    <w:qFormat/>
    <w:rsid w:val="002E1398"/>
  </w:style>
  <w:style w:type="paragraph" w:customStyle="1" w:styleId="F1-FigurePACKT">
    <w:name w:val="F1 - Figure [PACKT]"/>
    <w:basedOn w:val="F0-FigurePACKT"/>
    <w:next w:val="F0-FigureCaptionPACKT"/>
    <w:qFormat/>
    <w:rsid w:val="002E1398"/>
    <w:pPr>
      <w:ind w:left="1080"/>
    </w:pPr>
  </w:style>
  <w:style w:type="paragraph" w:customStyle="1" w:styleId="F1-FigureCaptionPACKT">
    <w:name w:val="F1 - FigureCaption [PACKT]"/>
    <w:basedOn w:val="F0-FigureCaptionPACKT"/>
    <w:rsid w:val="002E1398"/>
    <w:pPr>
      <w:ind w:left="1080"/>
    </w:pPr>
  </w:style>
  <w:style w:type="paragraph" w:customStyle="1" w:styleId="F2-FigurePACKT">
    <w:name w:val="F2 - Figure [PACKT]"/>
    <w:basedOn w:val="F0-FigurePACKT"/>
    <w:rsid w:val="002E1398"/>
    <w:pPr>
      <w:ind w:left="1800"/>
    </w:pPr>
  </w:style>
  <w:style w:type="paragraph" w:customStyle="1" w:styleId="F2-FigureCaptionPACKT">
    <w:name w:val="F2 - FigureCaption [PACKT]"/>
    <w:basedOn w:val="F0-FigureCaptionPACKT"/>
    <w:rsid w:val="002E1398"/>
    <w:pPr>
      <w:ind w:left="1800"/>
    </w:pPr>
  </w:style>
  <w:style w:type="paragraph" w:customStyle="1" w:styleId="F3-FigurePACKT">
    <w:name w:val="F3 - Figure [PACKT]"/>
    <w:basedOn w:val="F0-FigurePACKT"/>
    <w:rsid w:val="002E1398"/>
    <w:pPr>
      <w:ind w:left="2520"/>
    </w:pPr>
  </w:style>
  <w:style w:type="paragraph" w:customStyle="1" w:styleId="F3-FigureCaptionPACKT">
    <w:name w:val="F3 - FigureCaption [PACKT]"/>
    <w:basedOn w:val="F0-FigureCaptionPACKT"/>
    <w:rsid w:val="002E1398"/>
    <w:pPr>
      <w:ind w:left="2520"/>
    </w:pPr>
  </w:style>
  <w:style w:type="paragraph" w:customStyle="1" w:styleId="hljs">
    <w:name w:val="hljs"/>
    <w:basedOn w:val="C0-SHCodePACKT"/>
    <w:uiPriority w:val="1"/>
    <w:rsid w:val="002E1398"/>
    <w:pPr>
      <w:spacing w:before="100" w:beforeAutospacing="1" w:after="100" w:afterAutospacing="1"/>
    </w:pPr>
    <w:rPr>
      <w:rFonts w:ascii="Times New Roman" w:eastAsiaTheme="minorEastAsia" w:hAnsi="Times New Roman"/>
    </w:rPr>
  </w:style>
  <w:style w:type="character" w:customStyle="1" w:styleId="hljs-addition">
    <w:name w:val="hljs-addition"/>
    <w:basedOn w:val="DefaultParagraphFont"/>
    <w:uiPriority w:val="1"/>
    <w:rsid w:val="002E1398"/>
    <w:rPr>
      <w:color w:val="50A14F"/>
    </w:rPr>
  </w:style>
  <w:style w:type="character" w:customStyle="1" w:styleId="hljs-addition-slc">
    <w:name w:val="hljs-addition-slc"/>
    <w:basedOn w:val="hljs-addition"/>
    <w:uiPriority w:val="1"/>
    <w:rsid w:val="002E1398"/>
    <w:rPr>
      <w:b/>
      <w:bCs/>
      <w:color w:val="50A14F"/>
      <w:sz w:val="20"/>
      <w:shd w:val="clear" w:color="auto" w:fill="D4D4D4"/>
    </w:rPr>
  </w:style>
  <w:style w:type="character" w:customStyle="1" w:styleId="hljs-attr">
    <w:name w:val="hljs-attr"/>
    <w:basedOn w:val="DefaultParagraphFont"/>
    <w:uiPriority w:val="1"/>
    <w:rsid w:val="002E1398"/>
    <w:rPr>
      <w:color w:val="986801"/>
    </w:rPr>
  </w:style>
  <w:style w:type="character" w:customStyle="1" w:styleId="hljs-attribute">
    <w:name w:val="hljs-attribute"/>
    <w:basedOn w:val="DefaultParagraphFont"/>
    <w:uiPriority w:val="1"/>
    <w:rsid w:val="002E1398"/>
    <w:rPr>
      <w:color w:val="50A14F"/>
    </w:rPr>
  </w:style>
  <w:style w:type="character" w:customStyle="1" w:styleId="hljs-attribute-slc">
    <w:name w:val="hljs-attribute-slc"/>
    <w:basedOn w:val="hljs-attribute"/>
    <w:uiPriority w:val="1"/>
    <w:rsid w:val="002E1398"/>
    <w:rPr>
      <w:b/>
      <w:bCs/>
      <w:color w:val="50A14F"/>
      <w:sz w:val="20"/>
      <w:shd w:val="clear" w:color="auto" w:fill="D4D4D4"/>
    </w:rPr>
  </w:style>
  <w:style w:type="character" w:customStyle="1" w:styleId="hljs-attr-slc">
    <w:name w:val="hljs-attr-slc"/>
    <w:basedOn w:val="hljs-attr"/>
    <w:uiPriority w:val="1"/>
    <w:rsid w:val="002E1398"/>
    <w:rPr>
      <w:b/>
      <w:bCs/>
      <w:color w:val="986801"/>
      <w:sz w:val="20"/>
      <w:shd w:val="clear" w:color="auto" w:fill="D4D4D4"/>
    </w:rPr>
  </w:style>
  <w:style w:type="character" w:customStyle="1" w:styleId="hljs-builtin-slc">
    <w:name w:val="hljs-built_in-slc"/>
    <w:basedOn w:val="hljs-builtin"/>
    <w:uiPriority w:val="1"/>
    <w:rsid w:val="002E1398"/>
    <w:rPr>
      <w:b/>
      <w:bCs/>
      <w:color w:val="C18401"/>
      <w:sz w:val="20"/>
      <w:shd w:val="clear" w:color="auto" w:fill="D4D4D4"/>
    </w:rPr>
  </w:style>
  <w:style w:type="character" w:customStyle="1" w:styleId="hljs-builtin-name">
    <w:name w:val="hljs-builtin-name"/>
    <w:basedOn w:val="DefaultParagraphFont"/>
    <w:uiPriority w:val="1"/>
    <w:rsid w:val="002E1398"/>
  </w:style>
  <w:style w:type="character" w:customStyle="1" w:styleId="hljs-builtin-name-slc">
    <w:name w:val="hljs-builtin-name-slc"/>
    <w:basedOn w:val="hljs-builtin-name"/>
    <w:uiPriority w:val="1"/>
    <w:rsid w:val="002E1398"/>
    <w:rPr>
      <w:b/>
      <w:bCs/>
      <w:sz w:val="20"/>
      <w:shd w:val="clear" w:color="auto" w:fill="D4D4D4"/>
    </w:rPr>
  </w:style>
  <w:style w:type="character" w:customStyle="1" w:styleId="hljs-bullet">
    <w:name w:val="hljs-bullet"/>
    <w:basedOn w:val="DefaultParagraphFont"/>
    <w:uiPriority w:val="1"/>
    <w:rsid w:val="002E1398"/>
    <w:rPr>
      <w:color w:val="4078F2"/>
    </w:rPr>
  </w:style>
  <w:style w:type="character" w:customStyle="1" w:styleId="hljs-bullet-slc">
    <w:name w:val="hljs-bullet-slc"/>
    <w:basedOn w:val="hljs-bullet"/>
    <w:uiPriority w:val="1"/>
    <w:rsid w:val="002E1398"/>
    <w:rPr>
      <w:b/>
      <w:bCs/>
      <w:color w:val="4078F2"/>
      <w:sz w:val="20"/>
      <w:shd w:val="clear" w:color="auto" w:fill="D4D4D4"/>
    </w:rPr>
  </w:style>
  <w:style w:type="character" w:customStyle="1" w:styleId="hljs-class">
    <w:name w:val="hljs-class"/>
    <w:basedOn w:val="DefaultParagraphFont"/>
    <w:uiPriority w:val="1"/>
    <w:rsid w:val="002E1398"/>
  </w:style>
  <w:style w:type="character" w:customStyle="1" w:styleId="hljs-class-slc">
    <w:name w:val="hljs-class-slc"/>
    <w:basedOn w:val="hljs-class"/>
    <w:uiPriority w:val="1"/>
    <w:rsid w:val="002E1398"/>
    <w:rPr>
      <w:b/>
      <w:bCs/>
      <w:sz w:val="20"/>
      <w:shd w:val="clear" w:color="auto" w:fill="D4D4D4"/>
    </w:rPr>
  </w:style>
  <w:style w:type="character" w:customStyle="1" w:styleId="hljs-code">
    <w:name w:val="hljs-code"/>
    <w:basedOn w:val="DefaultParagraphFont"/>
    <w:uiPriority w:val="1"/>
    <w:rsid w:val="002E1398"/>
  </w:style>
  <w:style w:type="character" w:customStyle="1" w:styleId="hljs-code-slc">
    <w:name w:val="hljs-code-slc"/>
    <w:basedOn w:val="hljs-code"/>
    <w:uiPriority w:val="1"/>
    <w:rsid w:val="002E1398"/>
    <w:rPr>
      <w:b/>
      <w:bCs/>
      <w:sz w:val="20"/>
      <w:shd w:val="clear" w:color="auto" w:fill="D4D4D4"/>
    </w:rPr>
  </w:style>
  <w:style w:type="character" w:customStyle="1" w:styleId="hljs-comment-slc">
    <w:name w:val="hljs-comment-slc"/>
    <w:basedOn w:val="hljs-comment"/>
    <w:uiPriority w:val="1"/>
    <w:rsid w:val="002E1398"/>
    <w:rPr>
      <w:b/>
      <w:bCs/>
      <w:i/>
      <w:iCs/>
      <w:color w:val="A0A1A7"/>
      <w:sz w:val="20"/>
      <w:shd w:val="clear" w:color="auto" w:fill="D4D4D4"/>
    </w:rPr>
  </w:style>
  <w:style w:type="paragraph" w:customStyle="1" w:styleId="hljs-con">
    <w:name w:val="hljs-con"/>
    <w:basedOn w:val="Normal"/>
    <w:uiPriority w:val="1"/>
    <w:rsid w:val="002E1398"/>
    <w:pPr>
      <w:shd w:val="clear" w:color="auto" w:fill="282A36"/>
      <w:spacing w:before="100" w:beforeAutospacing="1" w:after="100" w:afterAutospacing="1"/>
    </w:pPr>
    <w:rPr>
      <w:rFonts w:ascii="Times New Roman" w:eastAsiaTheme="minorEastAsia" w:hAnsi="Times New Roman"/>
      <w:color w:val="F8F8F2"/>
      <w:lang w:val="en-IN" w:eastAsia="en-IN"/>
    </w:rPr>
  </w:style>
  <w:style w:type="character" w:customStyle="1" w:styleId="hljs-con-addition">
    <w:name w:val="hljs-con-addition"/>
    <w:basedOn w:val="DefaultParagraphFont"/>
    <w:uiPriority w:val="1"/>
    <w:rsid w:val="002E1398"/>
    <w:rPr>
      <w:color w:val="F1FA8C"/>
    </w:rPr>
  </w:style>
  <w:style w:type="character" w:customStyle="1" w:styleId="hljs-con-addition-slc">
    <w:name w:val="hljs-con-addition-slc"/>
    <w:basedOn w:val="DefaultParagraphFont"/>
    <w:uiPriority w:val="1"/>
    <w:rsid w:val="002E1398"/>
    <w:rPr>
      <w:b/>
      <w:bCs/>
      <w:color w:val="F1FA8C"/>
      <w:shd w:val="clear" w:color="auto" w:fill="44475A"/>
    </w:rPr>
  </w:style>
  <w:style w:type="character" w:customStyle="1" w:styleId="hljs-con-attr">
    <w:name w:val="hljs-con-attr"/>
    <w:basedOn w:val="DefaultParagraphFont"/>
    <w:uiPriority w:val="1"/>
    <w:rsid w:val="002E1398"/>
    <w:rPr>
      <w:color w:val="F1FA8C"/>
    </w:rPr>
  </w:style>
  <w:style w:type="character" w:customStyle="1" w:styleId="hljs-con-attribute">
    <w:name w:val="hljs-con-attribute"/>
    <w:basedOn w:val="DefaultParagraphFont"/>
    <w:uiPriority w:val="1"/>
    <w:rsid w:val="002E1398"/>
    <w:rPr>
      <w:color w:val="F8F8F2"/>
      <w:shd w:val="clear" w:color="auto" w:fill="282A36"/>
    </w:rPr>
  </w:style>
  <w:style w:type="character" w:customStyle="1" w:styleId="hljs-con-attribute-slc">
    <w:name w:val="hljs-con-attribute-slc"/>
    <w:basedOn w:val="DefaultParagraphFont"/>
    <w:uiPriority w:val="1"/>
    <w:rsid w:val="002E1398"/>
    <w:rPr>
      <w:b/>
      <w:bCs/>
      <w:color w:val="F8F8F2"/>
      <w:shd w:val="clear" w:color="auto" w:fill="44475A"/>
    </w:rPr>
  </w:style>
  <w:style w:type="character" w:customStyle="1" w:styleId="hljs-con-attr-slc">
    <w:name w:val="hljs-con-attr-slc"/>
    <w:basedOn w:val="DefaultParagraphFont"/>
    <w:uiPriority w:val="1"/>
    <w:rsid w:val="002E1398"/>
    <w:rPr>
      <w:b/>
      <w:bCs/>
      <w:color w:val="F1FA8C"/>
      <w:shd w:val="clear" w:color="auto" w:fill="44475A"/>
    </w:rPr>
  </w:style>
  <w:style w:type="character" w:customStyle="1" w:styleId="hljs-con-builtin">
    <w:name w:val="hljs-con-built_in"/>
    <w:basedOn w:val="DefaultParagraphFont"/>
    <w:uiPriority w:val="1"/>
    <w:rsid w:val="002E1398"/>
    <w:rPr>
      <w:color w:val="8BE9FD"/>
    </w:rPr>
  </w:style>
  <w:style w:type="character" w:customStyle="1" w:styleId="hljs-con-builtin-slc">
    <w:name w:val="hljs-con-built_in-slc"/>
    <w:basedOn w:val="DefaultParagraphFont"/>
    <w:uiPriority w:val="1"/>
    <w:rsid w:val="002E1398"/>
    <w:rPr>
      <w:b/>
      <w:bCs/>
      <w:color w:val="8BE9FD"/>
      <w:shd w:val="clear" w:color="auto" w:fill="44475A"/>
    </w:rPr>
  </w:style>
  <w:style w:type="character" w:customStyle="1" w:styleId="hljs-con-builtin-name">
    <w:name w:val="hljs-con-builtin-name"/>
    <w:basedOn w:val="DefaultParagraphFont"/>
    <w:uiPriority w:val="1"/>
    <w:rsid w:val="002E1398"/>
    <w:rPr>
      <w:color w:val="F8F8F2"/>
      <w:shd w:val="clear" w:color="auto" w:fill="282A36"/>
    </w:rPr>
  </w:style>
  <w:style w:type="character" w:customStyle="1" w:styleId="hljs-con-builtin-name-slc">
    <w:name w:val="hljs-con-builtin-name-slc"/>
    <w:basedOn w:val="DefaultParagraphFont"/>
    <w:uiPriority w:val="1"/>
    <w:rsid w:val="002E1398"/>
    <w:rPr>
      <w:b/>
      <w:bCs/>
      <w:color w:val="F8F8F2"/>
      <w:shd w:val="clear" w:color="auto" w:fill="44475A"/>
    </w:rPr>
  </w:style>
  <w:style w:type="character" w:customStyle="1" w:styleId="hljs-con-bullet">
    <w:name w:val="hljs-con-bullet"/>
    <w:basedOn w:val="DefaultParagraphFont"/>
    <w:uiPriority w:val="1"/>
    <w:rsid w:val="002E1398"/>
    <w:rPr>
      <w:color w:val="F1FA8C"/>
    </w:rPr>
  </w:style>
  <w:style w:type="character" w:customStyle="1" w:styleId="hljs-con-bullet-slc">
    <w:name w:val="hljs-con-bullet-slc"/>
    <w:basedOn w:val="DefaultParagraphFont"/>
    <w:uiPriority w:val="1"/>
    <w:rsid w:val="002E1398"/>
    <w:rPr>
      <w:b/>
      <w:bCs/>
      <w:color w:val="F1FA8C"/>
      <w:shd w:val="clear" w:color="auto" w:fill="44475A"/>
    </w:rPr>
  </w:style>
  <w:style w:type="character" w:customStyle="1" w:styleId="hljs-con-class">
    <w:name w:val="hljs-con-class"/>
    <w:basedOn w:val="DefaultParagraphFont"/>
    <w:uiPriority w:val="1"/>
    <w:rsid w:val="002E1398"/>
    <w:rPr>
      <w:color w:val="F8F8F2"/>
      <w:shd w:val="clear" w:color="auto" w:fill="282A36"/>
    </w:rPr>
  </w:style>
  <w:style w:type="character" w:customStyle="1" w:styleId="hljs-con-class-slc">
    <w:name w:val="hljs-con-class-slc"/>
    <w:basedOn w:val="DefaultParagraphFont"/>
    <w:uiPriority w:val="1"/>
    <w:rsid w:val="002E1398"/>
    <w:rPr>
      <w:b/>
      <w:bCs/>
      <w:color w:val="F8F8F2"/>
      <w:shd w:val="clear" w:color="auto" w:fill="44475A"/>
    </w:rPr>
  </w:style>
  <w:style w:type="character" w:customStyle="1" w:styleId="hljs-con-code">
    <w:name w:val="hljs-con-code"/>
    <w:basedOn w:val="DefaultParagraphFont"/>
    <w:uiPriority w:val="1"/>
    <w:rsid w:val="002E1398"/>
    <w:rPr>
      <w:color w:val="F8F8F2"/>
      <w:shd w:val="clear" w:color="auto" w:fill="282A36"/>
    </w:rPr>
  </w:style>
  <w:style w:type="character" w:customStyle="1" w:styleId="hljs-con-code-slc">
    <w:name w:val="hljs-con-code-slc"/>
    <w:basedOn w:val="DefaultParagraphFont"/>
    <w:uiPriority w:val="1"/>
    <w:rsid w:val="002E1398"/>
    <w:rPr>
      <w:b/>
      <w:bCs/>
      <w:color w:val="F8F8F2"/>
      <w:shd w:val="clear" w:color="auto" w:fill="44475A"/>
    </w:rPr>
  </w:style>
  <w:style w:type="character" w:customStyle="1" w:styleId="hljs-con-comment">
    <w:name w:val="hljs-con-comment"/>
    <w:basedOn w:val="DefaultParagraphFont"/>
    <w:uiPriority w:val="1"/>
    <w:rsid w:val="002E1398"/>
    <w:rPr>
      <w:color w:val="6272A4"/>
    </w:rPr>
  </w:style>
  <w:style w:type="character" w:customStyle="1" w:styleId="hljs-con-comment-slc">
    <w:name w:val="hljs-con-comment-slc"/>
    <w:basedOn w:val="DefaultParagraphFont"/>
    <w:uiPriority w:val="1"/>
    <w:rsid w:val="002E1398"/>
    <w:rPr>
      <w:b/>
      <w:bCs/>
      <w:color w:val="6272A4"/>
      <w:shd w:val="clear" w:color="auto" w:fill="44475A"/>
    </w:rPr>
  </w:style>
  <w:style w:type="character" w:customStyle="1" w:styleId="hljs-con-constructor">
    <w:name w:val="hljs-con-constructor"/>
    <w:basedOn w:val="DefaultParagraphFont"/>
    <w:uiPriority w:val="1"/>
    <w:rsid w:val="002E1398"/>
    <w:rPr>
      <w:color w:val="F8F8F2"/>
      <w:shd w:val="clear" w:color="auto" w:fill="282A36"/>
    </w:rPr>
  </w:style>
  <w:style w:type="character" w:customStyle="1" w:styleId="hljs-con-constructor-slc">
    <w:name w:val="hljs-con-constructor-slc"/>
    <w:basedOn w:val="DefaultParagraphFont"/>
    <w:uiPriority w:val="1"/>
    <w:rsid w:val="002E1398"/>
    <w:rPr>
      <w:b/>
      <w:bCs/>
      <w:color w:val="F8F8F2"/>
      <w:shd w:val="clear" w:color="auto" w:fill="44475A"/>
    </w:rPr>
  </w:style>
  <w:style w:type="character" w:customStyle="1" w:styleId="hljs-con-deletion">
    <w:name w:val="hljs-con-deletion"/>
    <w:basedOn w:val="DefaultParagraphFont"/>
    <w:uiPriority w:val="1"/>
    <w:rsid w:val="002E1398"/>
    <w:rPr>
      <w:color w:val="6272A4"/>
    </w:rPr>
  </w:style>
  <w:style w:type="character" w:customStyle="1" w:styleId="hljs-con-deletion-slc">
    <w:name w:val="hljs-con-deletion-slc"/>
    <w:basedOn w:val="DefaultParagraphFont"/>
    <w:uiPriority w:val="1"/>
    <w:rsid w:val="002E1398"/>
    <w:rPr>
      <w:b/>
      <w:bCs/>
      <w:color w:val="6272A4"/>
      <w:shd w:val="clear" w:color="auto" w:fill="44475A"/>
    </w:rPr>
  </w:style>
  <w:style w:type="character" w:customStyle="1" w:styleId="hljs-con-doctag">
    <w:name w:val="hljs-con-doctag"/>
    <w:basedOn w:val="DefaultParagraphFont"/>
    <w:uiPriority w:val="1"/>
    <w:rsid w:val="002E1398"/>
    <w:rPr>
      <w:b/>
      <w:bCs/>
    </w:rPr>
  </w:style>
  <w:style w:type="character" w:customStyle="1" w:styleId="hljs-con-doctag-slc">
    <w:name w:val="hljs-con-doctag-slc"/>
    <w:basedOn w:val="DefaultParagraphFont"/>
    <w:uiPriority w:val="1"/>
    <w:rsid w:val="002E1398"/>
    <w:rPr>
      <w:b/>
      <w:bCs/>
      <w:shd w:val="clear" w:color="auto" w:fill="44475A"/>
    </w:rPr>
  </w:style>
  <w:style w:type="character" w:customStyle="1" w:styleId="hljs-con-emphasis">
    <w:name w:val="hljs-con-emphasis"/>
    <w:basedOn w:val="DefaultParagraphFont"/>
    <w:uiPriority w:val="1"/>
    <w:rsid w:val="002E1398"/>
    <w:rPr>
      <w:i/>
      <w:iCs/>
    </w:rPr>
  </w:style>
  <w:style w:type="character" w:customStyle="1" w:styleId="hljs-con-emphasis-slc">
    <w:name w:val="hljs-con-emphasis-slc"/>
    <w:basedOn w:val="DefaultParagraphFont"/>
    <w:uiPriority w:val="1"/>
    <w:rsid w:val="002E1398"/>
    <w:rPr>
      <w:b/>
      <w:bCs/>
      <w:i/>
      <w:iCs/>
      <w:shd w:val="clear" w:color="auto" w:fill="44475A"/>
    </w:rPr>
  </w:style>
  <w:style w:type="character" w:customStyle="1" w:styleId="hljs-con-formula">
    <w:name w:val="hljs-con-formula"/>
    <w:basedOn w:val="DefaultParagraphFont"/>
    <w:uiPriority w:val="1"/>
    <w:rsid w:val="002E1398"/>
    <w:rPr>
      <w:color w:val="F8F8F2"/>
      <w:shd w:val="clear" w:color="auto" w:fill="282A36"/>
    </w:rPr>
  </w:style>
  <w:style w:type="character" w:customStyle="1" w:styleId="hljs-con-formula-slc">
    <w:name w:val="hljs-con-formula-slc"/>
    <w:basedOn w:val="DefaultParagraphFont"/>
    <w:uiPriority w:val="1"/>
    <w:rsid w:val="002E1398"/>
    <w:rPr>
      <w:b/>
      <w:bCs/>
      <w:color w:val="F8F8F2"/>
      <w:shd w:val="clear" w:color="auto" w:fill="44475A"/>
    </w:rPr>
  </w:style>
  <w:style w:type="character" w:customStyle="1" w:styleId="hljs-con-function">
    <w:name w:val="hljs-con-function"/>
    <w:basedOn w:val="DefaultParagraphFont"/>
    <w:uiPriority w:val="1"/>
    <w:rsid w:val="002E1398"/>
    <w:rPr>
      <w:color w:val="F8F8F2"/>
      <w:shd w:val="clear" w:color="auto" w:fill="282A36"/>
    </w:rPr>
  </w:style>
  <w:style w:type="character" w:customStyle="1" w:styleId="hljs-con-function-slc">
    <w:name w:val="hljs-con-function-slc"/>
    <w:basedOn w:val="DefaultParagraphFont"/>
    <w:uiPriority w:val="1"/>
    <w:rsid w:val="002E1398"/>
    <w:rPr>
      <w:b/>
      <w:bCs/>
      <w:color w:val="F8F8F2"/>
      <w:shd w:val="clear" w:color="auto" w:fill="44475A"/>
    </w:rPr>
  </w:style>
  <w:style w:type="character" w:customStyle="1" w:styleId="hljs-con-keyword">
    <w:name w:val="hljs-con-keyword"/>
    <w:basedOn w:val="DefaultParagraphFont"/>
    <w:uiPriority w:val="1"/>
    <w:rsid w:val="002E1398"/>
    <w:rPr>
      <w:b/>
      <w:bCs/>
      <w:color w:val="FF79C6"/>
    </w:rPr>
  </w:style>
  <w:style w:type="character" w:customStyle="1" w:styleId="hljs-con-keyword-slc">
    <w:name w:val="hljs-con-keyword-slc"/>
    <w:basedOn w:val="DefaultParagraphFont"/>
    <w:uiPriority w:val="1"/>
    <w:rsid w:val="002E1398"/>
    <w:rPr>
      <w:b/>
      <w:bCs/>
      <w:color w:val="FF79C6"/>
      <w:shd w:val="clear" w:color="auto" w:fill="44475A"/>
    </w:rPr>
  </w:style>
  <w:style w:type="character" w:customStyle="1" w:styleId="hljs-con-link">
    <w:name w:val="hljs-con-link"/>
    <w:basedOn w:val="DefaultParagraphFont"/>
    <w:uiPriority w:val="1"/>
    <w:rsid w:val="002E1398"/>
    <w:rPr>
      <w:color w:val="8BE9FD"/>
    </w:rPr>
  </w:style>
  <w:style w:type="character" w:customStyle="1" w:styleId="hljs-con-link-slc">
    <w:name w:val="hljs-con-link-slc"/>
    <w:basedOn w:val="DefaultParagraphFont"/>
    <w:uiPriority w:val="1"/>
    <w:rsid w:val="002E1398"/>
    <w:rPr>
      <w:b/>
      <w:bCs/>
      <w:color w:val="8BE9FD"/>
      <w:shd w:val="clear" w:color="auto" w:fill="44475A"/>
    </w:rPr>
  </w:style>
  <w:style w:type="character" w:customStyle="1" w:styleId="hljs-con-literal">
    <w:name w:val="hljs-con-literal"/>
    <w:basedOn w:val="DefaultParagraphFont"/>
    <w:uiPriority w:val="1"/>
    <w:rsid w:val="002E1398"/>
    <w:rPr>
      <w:b/>
      <w:bCs/>
      <w:color w:val="BD93F9"/>
    </w:rPr>
  </w:style>
  <w:style w:type="character" w:customStyle="1" w:styleId="hljs-con-literal-slc">
    <w:name w:val="hljs-con-literal-slc"/>
    <w:basedOn w:val="DefaultParagraphFont"/>
    <w:uiPriority w:val="1"/>
    <w:rsid w:val="002E1398"/>
    <w:rPr>
      <w:b/>
      <w:bCs/>
      <w:color w:val="BD93F9"/>
      <w:shd w:val="clear" w:color="auto" w:fill="44475A"/>
    </w:rPr>
  </w:style>
  <w:style w:type="character" w:customStyle="1" w:styleId="hljs-con-meta">
    <w:name w:val="hljs-con-meta"/>
    <w:basedOn w:val="DefaultParagraphFont"/>
    <w:uiPriority w:val="1"/>
    <w:rsid w:val="002E1398"/>
    <w:rPr>
      <w:b/>
      <w:color w:val="50FA7B"/>
    </w:rPr>
  </w:style>
  <w:style w:type="character" w:customStyle="1" w:styleId="hljs-con-meta-keyword">
    <w:name w:val="hljs-con-meta-keyword"/>
    <w:basedOn w:val="DefaultParagraphFont"/>
    <w:uiPriority w:val="1"/>
    <w:rsid w:val="002E1398"/>
    <w:rPr>
      <w:color w:val="F8F8F2"/>
      <w:shd w:val="clear" w:color="auto" w:fill="282A36"/>
    </w:rPr>
  </w:style>
  <w:style w:type="character" w:customStyle="1" w:styleId="hljs-con-meta-keyword-slc">
    <w:name w:val="hljs-con-meta-keyword-slc"/>
    <w:basedOn w:val="DefaultParagraphFont"/>
    <w:uiPriority w:val="1"/>
    <w:rsid w:val="002E1398"/>
    <w:rPr>
      <w:b/>
      <w:bCs/>
      <w:color w:val="F8F8F2"/>
      <w:shd w:val="clear" w:color="auto" w:fill="44475A"/>
    </w:rPr>
  </w:style>
  <w:style w:type="character" w:customStyle="1" w:styleId="hljs-con-meta-slc">
    <w:name w:val="hljs-con-meta-slc"/>
    <w:basedOn w:val="DefaultParagraphFont"/>
    <w:uiPriority w:val="1"/>
    <w:rsid w:val="002E1398"/>
    <w:rPr>
      <w:b/>
      <w:bCs/>
      <w:color w:val="50FA7B"/>
      <w:shd w:val="clear" w:color="auto" w:fill="44475A"/>
    </w:rPr>
  </w:style>
  <w:style w:type="character" w:customStyle="1" w:styleId="hljs-con-meta-string">
    <w:name w:val="hljs-con-meta-string"/>
    <w:basedOn w:val="DefaultParagraphFont"/>
    <w:uiPriority w:val="1"/>
    <w:rsid w:val="002E1398"/>
    <w:rPr>
      <w:color w:val="F8F8F2"/>
      <w:shd w:val="clear" w:color="auto" w:fill="282A36"/>
    </w:rPr>
  </w:style>
  <w:style w:type="character" w:customStyle="1" w:styleId="hljs-con-meta-string-slc">
    <w:name w:val="hljs-con-meta-string-slc"/>
    <w:basedOn w:val="DefaultParagraphFont"/>
    <w:uiPriority w:val="1"/>
    <w:rsid w:val="002E1398"/>
    <w:rPr>
      <w:b/>
      <w:bCs/>
      <w:color w:val="F8F8F2"/>
      <w:shd w:val="clear" w:color="auto" w:fill="44475A"/>
    </w:rPr>
  </w:style>
  <w:style w:type="character" w:customStyle="1" w:styleId="hljs-con-module">
    <w:name w:val="hljs-con-module"/>
    <w:basedOn w:val="DefaultParagraphFont"/>
    <w:uiPriority w:val="1"/>
    <w:rsid w:val="002E1398"/>
    <w:rPr>
      <w:color w:val="F8F8F2"/>
      <w:shd w:val="clear" w:color="auto" w:fill="282A36"/>
    </w:rPr>
  </w:style>
  <w:style w:type="character" w:customStyle="1" w:styleId="hljs-con-module-access">
    <w:name w:val="hljs-con-module-access"/>
    <w:basedOn w:val="DefaultParagraphFont"/>
    <w:uiPriority w:val="1"/>
    <w:rsid w:val="002E1398"/>
    <w:rPr>
      <w:color w:val="F8F8F2"/>
      <w:shd w:val="clear" w:color="auto" w:fill="282A36"/>
    </w:rPr>
  </w:style>
  <w:style w:type="character" w:customStyle="1" w:styleId="hljs-con-module-access-slc">
    <w:name w:val="hljs-con-module-access-slc"/>
    <w:basedOn w:val="DefaultParagraphFont"/>
    <w:uiPriority w:val="1"/>
    <w:rsid w:val="002E1398"/>
    <w:rPr>
      <w:b/>
      <w:bCs/>
      <w:color w:val="F8F8F2"/>
      <w:shd w:val="clear" w:color="auto" w:fill="44475A"/>
    </w:rPr>
  </w:style>
  <w:style w:type="character" w:customStyle="1" w:styleId="hljs-con-module-slc">
    <w:name w:val="hljs-con-module-slc"/>
    <w:basedOn w:val="DefaultParagraphFont"/>
    <w:uiPriority w:val="1"/>
    <w:rsid w:val="002E1398"/>
    <w:rPr>
      <w:b/>
      <w:bCs/>
      <w:color w:val="F8F8F2"/>
      <w:shd w:val="clear" w:color="auto" w:fill="44475A"/>
    </w:rPr>
  </w:style>
  <w:style w:type="character" w:customStyle="1" w:styleId="hljs-con-name">
    <w:name w:val="hljs-con-name"/>
    <w:basedOn w:val="DefaultParagraphFont"/>
    <w:uiPriority w:val="1"/>
    <w:rsid w:val="002E1398"/>
    <w:rPr>
      <w:b/>
      <w:bCs/>
      <w:color w:val="F1FA8C"/>
    </w:rPr>
  </w:style>
  <w:style w:type="character" w:customStyle="1" w:styleId="hljs-con-name-slc">
    <w:name w:val="hljs-con-name-slc"/>
    <w:basedOn w:val="DefaultParagraphFont"/>
    <w:uiPriority w:val="1"/>
    <w:rsid w:val="002E1398"/>
    <w:rPr>
      <w:b/>
      <w:bCs/>
      <w:color w:val="F1FA8C"/>
      <w:shd w:val="clear" w:color="auto" w:fill="44475A"/>
    </w:rPr>
  </w:style>
  <w:style w:type="character" w:customStyle="1" w:styleId="hljs-con-number">
    <w:name w:val="hljs-con-number"/>
    <w:basedOn w:val="DefaultParagraphFont"/>
    <w:uiPriority w:val="1"/>
    <w:rsid w:val="002E1398"/>
    <w:rPr>
      <w:color w:val="BD93F9"/>
    </w:rPr>
  </w:style>
  <w:style w:type="character" w:customStyle="1" w:styleId="hljs-con-number-slc">
    <w:name w:val="hljs-con-number-slc"/>
    <w:basedOn w:val="DefaultParagraphFont"/>
    <w:uiPriority w:val="1"/>
    <w:rsid w:val="002E1398"/>
    <w:rPr>
      <w:b/>
      <w:bCs/>
      <w:color w:val="BD93F9"/>
      <w:shd w:val="clear" w:color="auto" w:fill="44475A"/>
    </w:rPr>
  </w:style>
  <w:style w:type="character" w:customStyle="1" w:styleId="hljs-con-operator">
    <w:name w:val="hljs-con-operator"/>
    <w:basedOn w:val="DefaultParagraphFont"/>
    <w:uiPriority w:val="1"/>
    <w:rsid w:val="002E1398"/>
    <w:rPr>
      <w:color w:val="F8F8F2"/>
      <w:shd w:val="clear" w:color="auto" w:fill="282A36"/>
    </w:rPr>
  </w:style>
  <w:style w:type="character" w:customStyle="1" w:styleId="hljs-con-operator-slc">
    <w:name w:val="hljs-con-operator-slc"/>
    <w:basedOn w:val="DefaultParagraphFont"/>
    <w:uiPriority w:val="1"/>
    <w:rsid w:val="002E1398"/>
    <w:rPr>
      <w:b/>
      <w:bCs/>
      <w:color w:val="F8F8F2"/>
      <w:shd w:val="clear" w:color="auto" w:fill="44475A"/>
    </w:rPr>
  </w:style>
  <w:style w:type="character" w:customStyle="1" w:styleId="hljs-con-params">
    <w:name w:val="hljs-con-params"/>
    <w:basedOn w:val="DefaultParagraphFont"/>
    <w:uiPriority w:val="1"/>
    <w:rsid w:val="002E1398"/>
    <w:rPr>
      <w:color w:val="F8F8F2"/>
      <w:shd w:val="clear" w:color="auto" w:fill="282A36"/>
    </w:rPr>
  </w:style>
  <w:style w:type="character" w:customStyle="1" w:styleId="hljs-con-params-slc">
    <w:name w:val="hljs-con-params-slc"/>
    <w:basedOn w:val="DefaultParagraphFont"/>
    <w:uiPriority w:val="1"/>
    <w:rsid w:val="002E1398"/>
    <w:rPr>
      <w:b/>
      <w:bCs/>
      <w:color w:val="F8F8F2"/>
      <w:shd w:val="clear" w:color="auto" w:fill="44475A"/>
    </w:rPr>
  </w:style>
  <w:style w:type="character" w:customStyle="1" w:styleId="hljs-con-pattern-match">
    <w:name w:val="hljs-con-pattern-match"/>
    <w:basedOn w:val="DefaultParagraphFont"/>
    <w:uiPriority w:val="1"/>
    <w:rsid w:val="002E1398"/>
    <w:rPr>
      <w:color w:val="F8F8F2"/>
      <w:shd w:val="clear" w:color="auto" w:fill="282A36"/>
    </w:rPr>
  </w:style>
  <w:style w:type="character" w:customStyle="1" w:styleId="hljs-con-pattern-match-slc">
    <w:name w:val="hljs-con-pattern-match-slc"/>
    <w:basedOn w:val="DefaultParagraphFont"/>
    <w:uiPriority w:val="1"/>
    <w:rsid w:val="002E1398"/>
    <w:rPr>
      <w:b/>
      <w:bCs/>
      <w:color w:val="F8F8F2"/>
      <w:shd w:val="clear" w:color="auto" w:fill="44475A"/>
    </w:rPr>
  </w:style>
  <w:style w:type="character" w:customStyle="1" w:styleId="hljs-con-quote">
    <w:name w:val="hljs-con-quote"/>
    <w:basedOn w:val="DefaultParagraphFont"/>
    <w:uiPriority w:val="1"/>
    <w:rsid w:val="002E1398"/>
    <w:rPr>
      <w:color w:val="6272A4"/>
    </w:rPr>
  </w:style>
  <w:style w:type="character" w:customStyle="1" w:styleId="hljs-con-quote-slc">
    <w:name w:val="hljs-con-quote-slc"/>
    <w:basedOn w:val="DefaultParagraphFont"/>
    <w:uiPriority w:val="1"/>
    <w:rsid w:val="002E1398"/>
    <w:rPr>
      <w:b/>
      <w:bCs/>
      <w:color w:val="6272A4"/>
      <w:shd w:val="clear" w:color="auto" w:fill="44475A"/>
    </w:rPr>
  </w:style>
  <w:style w:type="character" w:customStyle="1" w:styleId="hljs-con-regexp">
    <w:name w:val="hljs-con-regexp"/>
    <w:basedOn w:val="DefaultParagraphFont"/>
    <w:uiPriority w:val="1"/>
    <w:rsid w:val="002E1398"/>
    <w:rPr>
      <w:color w:val="F8F8F2"/>
      <w:shd w:val="clear" w:color="auto" w:fill="282A36"/>
    </w:rPr>
  </w:style>
  <w:style w:type="character" w:customStyle="1" w:styleId="hljs-con-regexp-slc">
    <w:name w:val="hljs-con-regexp-slc"/>
    <w:basedOn w:val="DefaultParagraphFont"/>
    <w:uiPriority w:val="1"/>
    <w:rsid w:val="002E1398"/>
    <w:rPr>
      <w:b/>
      <w:bCs/>
      <w:color w:val="F8F8F2"/>
      <w:shd w:val="clear" w:color="auto" w:fill="44475A"/>
    </w:rPr>
  </w:style>
  <w:style w:type="character" w:customStyle="1" w:styleId="hljs-con-section">
    <w:name w:val="hljs-con-section"/>
    <w:basedOn w:val="DefaultParagraphFont"/>
    <w:uiPriority w:val="1"/>
    <w:rsid w:val="002E1398"/>
    <w:rPr>
      <w:b/>
      <w:bCs/>
      <w:color w:val="8BE9FD"/>
    </w:rPr>
  </w:style>
  <w:style w:type="character" w:customStyle="1" w:styleId="hljs-con-section-slc">
    <w:name w:val="hljs-con-section-slc"/>
    <w:basedOn w:val="DefaultParagraphFont"/>
    <w:uiPriority w:val="1"/>
    <w:rsid w:val="002E1398"/>
    <w:rPr>
      <w:b/>
      <w:bCs/>
      <w:color w:val="8BE9FD"/>
      <w:shd w:val="clear" w:color="auto" w:fill="44475A"/>
    </w:rPr>
  </w:style>
  <w:style w:type="character" w:customStyle="1" w:styleId="hljs-con-selector-attr">
    <w:name w:val="hljs-con-selector-attr"/>
    <w:basedOn w:val="DefaultParagraphFont"/>
    <w:uiPriority w:val="1"/>
    <w:rsid w:val="002E1398"/>
    <w:rPr>
      <w:color w:val="F8F8F2"/>
      <w:shd w:val="clear" w:color="auto" w:fill="282A36"/>
    </w:rPr>
  </w:style>
  <w:style w:type="character" w:customStyle="1" w:styleId="hljs-con-selector-attr-slc">
    <w:name w:val="hljs-con-selector-attr-slc"/>
    <w:basedOn w:val="DefaultParagraphFont"/>
    <w:uiPriority w:val="1"/>
    <w:rsid w:val="002E1398"/>
    <w:rPr>
      <w:b/>
      <w:bCs/>
      <w:color w:val="F8F8F2"/>
      <w:shd w:val="clear" w:color="auto" w:fill="44475A"/>
    </w:rPr>
  </w:style>
  <w:style w:type="character" w:customStyle="1" w:styleId="hljs-con-selector-class">
    <w:name w:val="hljs-con-selector-class"/>
    <w:basedOn w:val="DefaultParagraphFont"/>
    <w:uiPriority w:val="1"/>
    <w:rsid w:val="002E1398"/>
    <w:rPr>
      <w:color w:val="F8F8F2"/>
      <w:shd w:val="clear" w:color="auto" w:fill="282A36"/>
    </w:rPr>
  </w:style>
  <w:style w:type="character" w:customStyle="1" w:styleId="hljs-con-selector-class-slc">
    <w:name w:val="hljs-con-selector-class-slc"/>
    <w:basedOn w:val="DefaultParagraphFont"/>
    <w:uiPriority w:val="1"/>
    <w:rsid w:val="002E1398"/>
    <w:rPr>
      <w:b/>
      <w:bCs/>
      <w:color w:val="F8F8F2"/>
      <w:shd w:val="clear" w:color="auto" w:fill="44475A"/>
    </w:rPr>
  </w:style>
  <w:style w:type="character" w:customStyle="1" w:styleId="hljs-con-selector-id">
    <w:name w:val="hljs-con-selector-id"/>
    <w:basedOn w:val="DefaultParagraphFont"/>
    <w:uiPriority w:val="1"/>
    <w:rsid w:val="002E1398"/>
    <w:rPr>
      <w:color w:val="F8F8F2"/>
      <w:shd w:val="clear" w:color="auto" w:fill="282A36"/>
    </w:rPr>
  </w:style>
  <w:style w:type="character" w:customStyle="1" w:styleId="hljs-con-selector-id-slc">
    <w:name w:val="hljs-con-selector-id-slc"/>
    <w:basedOn w:val="DefaultParagraphFont"/>
    <w:uiPriority w:val="1"/>
    <w:rsid w:val="002E1398"/>
    <w:rPr>
      <w:b/>
      <w:bCs/>
      <w:color w:val="F8F8F2"/>
      <w:shd w:val="clear" w:color="auto" w:fill="44475A"/>
    </w:rPr>
  </w:style>
  <w:style w:type="character" w:customStyle="1" w:styleId="hljs-con-selector-pseudo">
    <w:name w:val="hljs-con-selector-pseudo"/>
    <w:basedOn w:val="DefaultParagraphFont"/>
    <w:uiPriority w:val="1"/>
    <w:rsid w:val="002E1398"/>
    <w:rPr>
      <w:color w:val="F8F8F2"/>
      <w:shd w:val="clear" w:color="auto" w:fill="282A36"/>
    </w:rPr>
  </w:style>
  <w:style w:type="character" w:customStyle="1" w:styleId="hljs-con-selector-pseudo-slc">
    <w:name w:val="hljs-con-selector-pseudo-slc"/>
    <w:basedOn w:val="DefaultParagraphFont"/>
    <w:uiPriority w:val="1"/>
    <w:rsid w:val="002E1398"/>
    <w:rPr>
      <w:b/>
      <w:bCs/>
      <w:color w:val="F8F8F2"/>
      <w:shd w:val="clear" w:color="auto" w:fill="44475A"/>
    </w:rPr>
  </w:style>
  <w:style w:type="character" w:customStyle="1" w:styleId="hljs-con-selector-tag">
    <w:name w:val="hljs-con-selector-tag"/>
    <w:basedOn w:val="DefaultParagraphFont"/>
    <w:uiPriority w:val="1"/>
    <w:rsid w:val="002E1398"/>
    <w:rPr>
      <w:b/>
      <w:bCs/>
      <w:color w:val="8BE9FD"/>
    </w:rPr>
  </w:style>
  <w:style w:type="character" w:customStyle="1" w:styleId="hljs-con-selector-tag-slc">
    <w:name w:val="hljs-con-selector-tag-slc"/>
    <w:basedOn w:val="DefaultParagraphFont"/>
    <w:uiPriority w:val="1"/>
    <w:rsid w:val="002E1398"/>
    <w:rPr>
      <w:b/>
      <w:bCs/>
      <w:color w:val="8BE9FD"/>
      <w:shd w:val="clear" w:color="auto" w:fill="44475A"/>
    </w:rPr>
  </w:style>
  <w:style w:type="character" w:customStyle="1" w:styleId="hljs-con-slc">
    <w:name w:val="hljs-con-slc"/>
    <w:basedOn w:val="DefaultParagraphFont"/>
    <w:uiPriority w:val="1"/>
    <w:rsid w:val="002E1398"/>
    <w:rPr>
      <w:b/>
      <w:color w:val="F8F8F2"/>
      <w:bdr w:val="none" w:sz="0" w:space="0" w:color="auto"/>
      <w:shd w:val="clear" w:color="auto" w:fill="44475A"/>
    </w:rPr>
  </w:style>
  <w:style w:type="character" w:customStyle="1" w:styleId="hljs-con-string">
    <w:name w:val="hljs-con-string"/>
    <w:basedOn w:val="DefaultParagraphFont"/>
    <w:uiPriority w:val="1"/>
    <w:rsid w:val="002E1398"/>
    <w:rPr>
      <w:color w:val="F1FA8C"/>
    </w:rPr>
  </w:style>
  <w:style w:type="character" w:customStyle="1" w:styleId="hljs-con-string-slc">
    <w:name w:val="hljs-con-string-slc"/>
    <w:basedOn w:val="DefaultParagraphFont"/>
    <w:uiPriority w:val="1"/>
    <w:rsid w:val="002E1398"/>
    <w:rPr>
      <w:b/>
      <w:bCs/>
      <w:color w:val="F1FA8C"/>
      <w:shd w:val="clear" w:color="auto" w:fill="44475A"/>
    </w:rPr>
  </w:style>
  <w:style w:type="character" w:customStyle="1" w:styleId="hljs-con-strong">
    <w:name w:val="hljs-con-strong"/>
    <w:basedOn w:val="DefaultParagraphFont"/>
    <w:uiPriority w:val="1"/>
    <w:rsid w:val="002E1398"/>
    <w:rPr>
      <w:b/>
      <w:bCs/>
    </w:rPr>
  </w:style>
  <w:style w:type="character" w:customStyle="1" w:styleId="hljs-con-strong-slc">
    <w:name w:val="hljs-con-strong-slc"/>
    <w:basedOn w:val="DefaultParagraphFont"/>
    <w:uiPriority w:val="1"/>
    <w:rsid w:val="002E1398"/>
    <w:rPr>
      <w:b/>
      <w:bCs/>
      <w:shd w:val="clear" w:color="auto" w:fill="44475A"/>
    </w:rPr>
  </w:style>
  <w:style w:type="character" w:customStyle="1" w:styleId="hljs-constructor">
    <w:name w:val="hljs-constructor"/>
    <w:basedOn w:val="DefaultParagraphFont"/>
    <w:uiPriority w:val="1"/>
    <w:rsid w:val="002E1398"/>
  </w:style>
  <w:style w:type="character" w:customStyle="1" w:styleId="hljs-constructor-slc">
    <w:name w:val="hljs-constructor-slc"/>
    <w:basedOn w:val="hljs-constructor"/>
    <w:uiPriority w:val="1"/>
    <w:rsid w:val="002E1398"/>
    <w:rPr>
      <w:b/>
      <w:bCs/>
      <w:sz w:val="20"/>
      <w:shd w:val="clear" w:color="auto" w:fill="D4D4D4"/>
    </w:rPr>
  </w:style>
  <w:style w:type="character" w:customStyle="1" w:styleId="hljs-con-subst">
    <w:name w:val="hljs-con-subst"/>
    <w:basedOn w:val="DefaultParagraphFont"/>
    <w:uiPriority w:val="1"/>
    <w:rsid w:val="002E1398"/>
    <w:rPr>
      <w:color w:val="F8F8F2"/>
    </w:rPr>
  </w:style>
  <w:style w:type="character" w:customStyle="1" w:styleId="hljs-con-subst-slc">
    <w:name w:val="hljs-con-subst-slc"/>
    <w:basedOn w:val="DefaultParagraphFont"/>
    <w:uiPriority w:val="1"/>
    <w:rsid w:val="002E1398"/>
    <w:rPr>
      <w:b/>
      <w:bCs/>
      <w:color w:val="F8F8F2"/>
      <w:shd w:val="clear" w:color="auto" w:fill="44475A"/>
    </w:rPr>
  </w:style>
  <w:style w:type="character" w:customStyle="1" w:styleId="hljs-con-symbol">
    <w:name w:val="hljs-con-symbol"/>
    <w:basedOn w:val="DefaultParagraphFont"/>
    <w:uiPriority w:val="1"/>
    <w:rsid w:val="002E1398"/>
    <w:rPr>
      <w:color w:val="F1FA8C"/>
    </w:rPr>
  </w:style>
  <w:style w:type="character" w:customStyle="1" w:styleId="hljs-con-symbol-slc">
    <w:name w:val="hljs-con-symbol-slc"/>
    <w:basedOn w:val="DefaultParagraphFont"/>
    <w:uiPriority w:val="1"/>
    <w:rsid w:val="002E1398"/>
    <w:rPr>
      <w:b/>
      <w:bCs/>
      <w:color w:val="F1FA8C"/>
      <w:shd w:val="clear" w:color="auto" w:fill="44475A"/>
    </w:rPr>
  </w:style>
  <w:style w:type="character" w:customStyle="1" w:styleId="hljs-con-tag">
    <w:name w:val="hljs-con-tag"/>
    <w:basedOn w:val="DefaultParagraphFont"/>
    <w:uiPriority w:val="1"/>
    <w:rsid w:val="002E1398"/>
    <w:rPr>
      <w:color w:val="F8F8F2"/>
      <w:shd w:val="clear" w:color="auto" w:fill="282A36"/>
    </w:rPr>
  </w:style>
  <w:style w:type="character" w:customStyle="1" w:styleId="hljs-con-tag-slc">
    <w:name w:val="hljs-con-tag-slc"/>
    <w:basedOn w:val="DefaultParagraphFont"/>
    <w:uiPriority w:val="1"/>
    <w:rsid w:val="002E1398"/>
    <w:rPr>
      <w:b/>
      <w:bCs/>
      <w:color w:val="F8F8F2"/>
      <w:shd w:val="clear" w:color="auto" w:fill="44475A"/>
    </w:rPr>
  </w:style>
  <w:style w:type="character" w:customStyle="1" w:styleId="hljs-con-template-tag">
    <w:name w:val="hljs-con-template-tag"/>
    <w:basedOn w:val="DefaultParagraphFont"/>
    <w:uiPriority w:val="1"/>
    <w:rsid w:val="002E1398"/>
    <w:rPr>
      <w:color w:val="F1FA8C"/>
    </w:rPr>
  </w:style>
  <w:style w:type="character" w:customStyle="1" w:styleId="hljs-con-template-tag-slc">
    <w:name w:val="hljs-con-template-tag-slc"/>
    <w:basedOn w:val="DefaultParagraphFont"/>
    <w:uiPriority w:val="1"/>
    <w:rsid w:val="002E1398"/>
    <w:rPr>
      <w:b/>
      <w:bCs/>
      <w:color w:val="F1FA8C"/>
      <w:shd w:val="clear" w:color="auto" w:fill="44475A"/>
    </w:rPr>
  </w:style>
  <w:style w:type="character" w:customStyle="1" w:styleId="hljs-con-template-variable">
    <w:name w:val="hljs-con-template-variable"/>
    <w:basedOn w:val="DefaultParagraphFont"/>
    <w:uiPriority w:val="1"/>
    <w:rsid w:val="002E1398"/>
    <w:rPr>
      <w:color w:val="F1FA8C"/>
    </w:rPr>
  </w:style>
  <w:style w:type="character" w:customStyle="1" w:styleId="hljs-con-template-variable-slc">
    <w:name w:val="hljs-con-template-variable-slc"/>
    <w:basedOn w:val="DefaultParagraphFont"/>
    <w:uiPriority w:val="1"/>
    <w:rsid w:val="002E1398"/>
    <w:rPr>
      <w:b/>
      <w:bCs/>
      <w:color w:val="F1FA8C"/>
      <w:shd w:val="clear" w:color="auto" w:fill="44475A"/>
    </w:rPr>
  </w:style>
  <w:style w:type="character" w:customStyle="1" w:styleId="hljs-con-title">
    <w:name w:val="hljs-con-title"/>
    <w:basedOn w:val="DefaultParagraphFont"/>
    <w:uiPriority w:val="1"/>
    <w:rsid w:val="002E1398"/>
    <w:rPr>
      <w:b/>
      <w:bCs/>
      <w:color w:val="50FA7B"/>
    </w:rPr>
  </w:style>
  <w:style w:type="character" w:customStyle="1" w:styleId="hljs-con-title-slc">
    <w:name w:val="hljs-con-title-slc"/>
    <w:basedOn w:val="DefaultParagraphFont"/>
    <w:uiPriority w:val="1"/>
    <w:rsid w:val="002E1398"/>
    <w:rPr>
      <w:b/>
      <w:bCs/>
      <w:color w:val="50FA7B"/>
      <w:shd w:val="clear" w:color="auto" w:fill="44475A"/>
    </w:rPr>
  </w:style>
  <w:style w:type="character" w:customStyle="1" w:styleId="hljs-con-type">
    <w:name w:val="hljs-con-type"/>
    <w:basedOn w:val="DefaultParagraphFont"/>
    <w:uiPriority w:val="1"/>
    <w:rsid w:val="002E1398"/>
    <w:rPr>
      <w:b/>
      <w:bCs/>
      <w:color w:val="F1FA8C"/>
    </w:rPr>
  </w:style>
  <w:style w:type="character" w:customStyle="1" w:styleId="hljs-con-type-slc">
    <w:name w:val="hljs-con-type-slc"/>
    <w:basedOn w:val="DefaultParagraphFont"/>
    <w:uiPriority w:val="1"/>
    <w:rsid w:val="002E1398"/>
    <w:rPr>
      <w:b/>
      <w:bCs/>
      <w:color w:val="F1FA8C"/>
      <w:shd w:val="clear" w:color="auto" w:fill="44475A"/>
    </w:rPr>
  </w:style>
  <w:style w:type="character" w:customStyle="1" w:styleId="hljs-con-typing">
    <w:name w:val="hljs-con-typing"/>
    <w:basedOn w:val="DefaultParagraphFont"/>
    <w:uiPriority w:val="1"/>
    <w:rsid w:val="002E1398"/>
    <w:rPr>
      <w:color w:val="F8F8F2"/>
      <w:shd w:val="clear" w:color="auto" w:fill="282A36"/>
    </w:rPr>
  </w:style>
  <w:style w:type="character" w:customStyle="1" w:styleId="hljs-con-typing-slc">
    <w:name w:val="hljs-con-typing-slc"/>
    <w:basedOn w:val="DefaultParagraphFont"/>
    <w:uiPriority w:val="1"/>
    <w:rsid w:val="002E1398"/>
    <w:rPr>
      <w:b/>
      <w:bCs/>
      <w:color w:val="F8F8F2"/>
      <w:shd w:val="clear" w:color="auto" w:fill="44475A"/>
    </w:rPr>
  </w:style>
  <w:style w:type="character" w:customStyle="1" w:styleId="hljs-con-variable">
    <w:name w:val="hljs-con-variable"/>
    <w:basedOn w:val="DefaultParagraphFont"/>
    <w:uiPriority w:val="1"/>
    <w:rsid w:val="002E1398"/>
    <w:rPr>
      <w:color w:val="F1FA8C"/>
    </w:rPr>
  </w:style>
  <w:style w:type="character" w:customStyle="1" w:styleId="hljs-con-variable-slc">
    <w:name w:val="hljs-con-variable-slc"/>
    <w:basedOn w:val="DefaultParagraphFont"/>
    <w:uiPriority w:val="1"/>
    <w:rsid w:val="002E1398"/>
    <w:rPr>
      <w:b/>
      <w:bCs/>
      <w:color w:val="F1FA8C"/>
      <w:shd w:val="clear" w:color="auto" w:fill="44475A"/>
    </w:rPr>
  </w:style>
  <w:style w:type="character" w:customStyle="1" w:styleId="hljs-deletion">
    <w:name w:val="hljs-deletion"/>
    <w:basedOn w:val="DefaultParagraphFont"/>
    <w:uiPriority w:val="1"/>
    <w:rsid w:val="002E1398"/>
    <w:rPr>
      <w:color w:val="E45649"/>
    </w:rPr>
  </w:style>
  <w:style w:type="character" w:customStyle="1" w:styleId="hljs-deletion-slc">
    <w:name w:val="hljs-deletion-slc"/>
    <w:basedOn w:val="hljs-deletion"/>
    <w:uiPriority w:val="1"/>
    <w:rsid w:val="002E1398"/>
    <w:rPr>
      <w:b/>
      <w:bCs/>
      <w:color w:val="E45649"/>
      <w:sz w:val="20"/>
      <w:shd w:val="clear" w:color="auto" w:fill="D4D4D4"/>
    </w:rPr>
  </w:style>
  <w:style w:type="character" w:customStyle="1" w:styleId="hljs-doctag">
    <w:name w:val="hljs-doctag"/>
    <w:basedOn w:val="DefaultParagraphFont"/>
    <w:uiPriority w:val="1"/>
    <w:rsid w:val="002E1398"/>
    <w:rPr>
      <w:color w:val="A626A4"/>
    </w:rPr>
  </w:style>
  <w:style w:type="character" w:customStyle="1" w:styleId="hljs-doctag-slc">
    <w:name w:val="hljs-doctag-slc"/>
    <w:basedOn w:val="hljs-doctag"/>
    <w:uiPriority w:val="1"/>
    <w:rsid w:val="002E1398"/>
    <w:rPr>
      <w:b/>
      <w:bCs/>
      <w:color w:val="A626A4"/>
      <w:sz w:val="20"/>
      <w:shd w:val="clear" w:color="auto" w:fill="D4D4D4"/>
    </w:rPr>
  </w:style>
  <w:style w:type="character" w:customStyle="1" w:styleId="hljs-emphasis">
    <w:name w:val="hljs-emphasis"/>
    <w:basedOn w:val="DefaultParagraphFont"/>
    <w:uiPriority w:val="1"/>
    <w:rsid w:val="002E1398"/>
    <w:rPr>
      <w:i/>
      <w:iCs/>
    </w:rPr>
  </w:style>
  <w:style w:type="character" w:customStyle="1" w:styleId="hljs-emphasis-slc">
    <w:name w:val="hljs-emphasis-slc"/>
    <w:basedOn w:val="hljs-emphasis"/>
    <w:uiPriority w:val="1"/>
    <w:rsid w:val="002E1398"/>
    <w:rPr>
      <w:b/>
      <w:bCs/>
      <w:i/>
      <w:iCs/>
      <w:sz w:val="20"/>
      <w:shd w:val="clear" w:color="auto" w:fill="D4D4D4"/>
    </w:rPr>
  </w:style>
  <w:style w:type="character" w:customStyle="1" w:styleId="hljs-formula">
    <w:name w:val="hljs-formula"/>
    <w:basedOn w:val="DefaultParagraphFont"/>
    <w:uiPriority w:val="1"/>
    <w:rsid w:val="002E1398"/>
    <w:rPr>
      <w:color w:val="A626A4"/>
    </w:rPr>
  </w:style>
  <w:style w:type="character" w:customStyle="1" w:styleId="hljs-formula-slc">
    <w:name w:val="hljs-formula-slc"/>
    <w:basedOn w:val="hljs-formula"/>
    <w:uiPriority w:val="1"/>
    <w:rsid w:val="002E1398"/>
    <w:rPr>
      <w:b/>
      <w:bCs/>
      <w:color w:val="A626A4"/>
      <w:sz w:val="20"/>
      <w:shd w:val="clear" w:color="auto" w:fill="D4D4D4"/>
    </w:rPr>
  </w:style>
  <w:style w:type="character" w:customStyle="1" w:styleId="hljs-function">
    <w:name w:val="hljs-function"/>
    <w:basedOn w:val="DefaultParagraphFont"/>
    <w:uiPriority w:val="1"/>
    <w:rsid w:val="002E1398"/>
  </w:style>
  <w:style w:type="character" w:customStyle="1" w:styleId="hljs-function-slc">
    <w:name w:val="hljs-function-slc"/>
    <w:basedOn w:val="hljs-function"/>
    <w:uiPriority w:val="1"/>
    <w:rsid w:val="002E1398"/>
    <w:rPr>
      <w:b/>
      <w:bCs/>
      <w:sz w:val="20"/>
      <w:shd w:val="clear" w:color="auto" w:fill="D4D4D4"/>
    </w:rPr>
  </w:style>
  <w:style w:type="character" w:customStyle="1" w:styleId="hljs-keyword-slc">
    <w:name w:val="hljs-keyword-slc"/>
    <w:basedOn w:val="hljs-keyword"/>
    <w:uiPriority w:val="1"/>
    <w:rsid w:val="002E1398"/>
    <w:rPr>
      <w:b/>
      <w:bCs/>
      <w:color w:val="A626A4"/>
      <w:sz w:val="20"/>
      <w:shd w:val="clear" w:color="auto" w:fill="D4D4D4"/>
    </w:rPr>
  </w:style>
  <w:style w:type="character" w:customStyle="1" w:styleId="hljs-link">
    <w:name w:val="hljs-link"/>
    <w:basedOn w:val="DefaultParagraphFont"/>
    <w:uiPriority w:val="1"/>
    <w:rsid w:val="002E1398"/>
    <w:rPr>
      <w:color w:val="4078F2"/>
      <w:u w:val="single"/>
    </w:rPr>
  </w:style>
  <w:style w:type="character" w:customStyle="1" w:styleId="hljs-link-slc">
    <w:name w:val="hljs-link-slc"/>
    <w:basedOn w:val="hljs-link"/>
    <w:uiPriority w:val="1"/>
    <w:rsid w:val="002E1398"/>
    <w:rPr>
      <w:b/>
      <w:bCs/>
      <w:color w:val="4078F2"/>
      <w:sz w:val="20"/>
      <w:u w:val="single"/>
      <w:shd w:val="clear" w:color="auto" w:fill="D4D4D4"/>
    </w:rPr>
  </w:style>
  <w:style w:type="character" w:customStyle="1" w:styleId="hljs-literal">
    <w:name w:val="hljs-literal"/>
    <w:basedOn w:val="DefaultParagraphFont"/>
    <w:uiPriority w:val="1"/>
    <w:rsid w:val="002E1398"/>
    <w:rPr>
      <w:color w:val="0184BB"/>
    </w:rPr>
  </w:style>
  <w:style w:type="character" w:customStyle="1" w:styleId="hljs-literal-slc">
    <w:name w:val="hljs-literal-slc"/>
    <w:basedOn w:val="hljs-literal"/>
    <w:uiPriority w:val="1"/>
    <w:rsid w:val="002E1398"/>
    <w:rPr>
      <w:b/>
      <w:bCs/>
      <w:color w:val="0184BB"/>
      <w:sz w:val="20"/>
      <w:shd w:val="clear" w:color="auto" w:fill="D4D4D4"/>
    </w:rPr>
  </w:style>
  <w:style w:type="character" w:customStyle="1" w:styleId="hljs-meta">
    <w:name w:val="hljs-meta"/>
    <w:basedOn w:val="DefaultParagraphFont"/>
    <w:uiPriority w:val="1"/>
    <w:rsid w:val="002E1398"/>
    <w:rPr>
      <w:color w:val="4078F2"/>
    </w:rPr>
  </w:style>
  <w:style w:type="character" w:customStyle="1" w:styleId="hljs-meta-keyword">
    <w:name w:val="hljs-meta-keyword"/>
    <w:basedOn w:val="DefaultParagraphFont"/>
    <w:uiPriority w:val="1"/>
    <w:rsid w:val="002E1398"/>
  </w:style>
  <w:style w:type="character" w:customStyle="1" w:styleId="hljs-meta-keyword-slc">
    <w:name w:val="hljs-meta-keyword-slc"/>
    <w:basedOn w:val="hljs-meta-keyword"/>
    <w:uiPriority w:val="1"/>
    <w:rsid w:val="002E1398"/>
    <w:rPr>
      <w:b/>
      <w:bCs/>
      <w:sz w:val="20"/>
      <w:shd w:val="clear" w:color="auto" w:fill="D4D4D4"/>
    </w:rPr>
  </w:style>
  <w:style w:type="character" w:customStyle="1" w:styleId="hljs-meta-slc">
    <w:name w:val="hljs-meta-slc"/>
    <w:basedOn w:val="hljs-meta"/>
    <w:uiPriority w:val="1"/>
    <w:rsid w:val="002E1398"/>
    <w:rPr>
      <w:b/>
      <w:bCs/>
      <w:color w:val="4078F2"/>
      <w:sz w:val="20"/>
      <w:shd w:val="clear" w:color="auto" w:fill="D4D4D4"/>
    </w:rPr>
  </w:style>
  <w:style w:type="character" w:customStyle="1" w:styleId="hljs-meta-string">
    <w:name w:val="hljs-meta-string"/>
    <w:basedOn w:val="DefaultParagraphFont"/>
    <w:uiPriority w:val="1"/>
    <w:rsid w:val="002E1398"/>
    <w:rPr>
      <w:color w:val="50A14F"/>
    </w:rPr>
  </w:style>
  <w:style w:type="character" w:customStyle="1" w:styleId="hljs-meta-string-slc">
    <w:name w:val="hljs-meta-string-slc"/>
    <w:basedOn w:val="hljs-meta-string"/>
    <w:uiPriority w:val="1"/>
    <w:rsid w:val="002E1398"/>
    <w:rPr>
      <w:b/>
      <w:bCs/>
      <w:color w:val="50A14F"/>
      <w:sz w:val="20"/>
      <w:shd w:val="clear" w:color="auto" w:fill="D4D4D4"/>
    </w:rPr>
  </w:style>
  <w:style w:type="character" w:customStyle="1" w:styleId="hljs-module">
    <w:name w:val="hljs-module"/>
    <w:basedOn w:val="DefaultParagraphFont"/>
    <w:uiPriority w:val="1"/>
    <w:rsid w:val="002E1398"/>
  </w:style>
  <w:style w:type="character" w:customStyle="1" w:styleId="hljs-module-access">
    <w:name w:val="hljs-module-access"/>
    <w:basedOn w:val="DefaultParagraphFont"/>
    <w:uiPriority w:val="1"/>
    <w:rsid w:val="002E1398"/>
  </w:style>
  <w:style w:type="character" w:customStyle="1" w:styleId="hljs-module-access-slc">
    <w:name w:val="hljs-module-access-slc"/>
    <w:basedOn w:val="hljs-module-access"/>
    <w:uiPriority w:val="1"/>
    <w:rsid w:val="002E1398"/>
    <w:rPr>
      <w:b/>
      <w:bCs/>
      <w:sz w:val="20"/>
      <w:shd w:val="clear" w:color="auto" w:fill="D4D4D4"/>
    </w:rPr>
  </w:style>
  <w:style w:type="character" w:customStyle="1" w:styleId="hljs-module-slc">
    <w:name w:val="hljs-module-slc"/>
    <w:basedOn w:val="hljs-module"/>
    <w:uiPriority w:val="1"/>
    <w:rsid w:val="002E1398"/>
    <w:rPr>
      <w:b/>
      <w:bCs/>
      <w:sz w:val="20"/>
      <w:shd w:val="clear" w:color="auto" w:fill="D4D4D4"/>
    </w:rPr>
  </w:style>
  <w:style w:type="character" w:customStyle="1" w:styleId="hljs-name">
    <w:name w:val="hljs-name"/>
    <w:basedOn w:val="DefaultParagraphFont"/>
    <w:uiPriority w:val="1"/>
    <w:rsid w:val="002E1398"/>
    <w:rPr>
      <w:color w:val="E45649"/>
    </w:rPr>
  </w:style>
  <w:style w:type="character" w:customStyle="1" w:styleId="hljs-name-slc">
    <w:name w:val="hljs-name-slc"/>
    <w:basedOn w:val="hljs-name"/>
    <w:uiPriority w:val="1"/>
    <w:rsid w:val="002E1398"/>
    <w:rPr>
      <w:b/>
      <w:bCs/>
      <w:color w:val="E45649"/>
      <w:sz w:val="20"/>
      <w:shd w:val="clear" w:color="auto" w:fill="D4D4D4"/>
    </w:rPr>
  </w:style>
  <w:style w:type="character" w:customStyle="1" w:styleId="hljs-number-slc">
    <w:name w:val="hljs-number-slc"/>
    <w:basedOn w:val="hljs-number"/>
    <w:uiPriority w:val="1"/>
    <w:rsid w:val="002E1398"/>
    <w:rPr>
      <w:b/>
      <w:bCs/>
      <w:color w:val="986801"/>
      <w:sz w:val="20"/>
      <w:shd w:val="clear" w:color="auto" w:fill="D4D4D4"/>
    </w:rPr>
  </w:style>
  <w:style w:type="character" w:customStyle="1" w:styleId="hljs-operator">
    <w:name w:val="hljs-operator"/>
    <w:basedOn w:val="DefaultParagraphFont"/>
    <w:uiPriority w:val="1"/>
    <w:rsid w:val="002E1398"/>
  </w:style>
  <w:style w:type="character" w:customStyle="1" w:styleId="hljs-operator-slc">
    <w:name w:val="hljs-operator-slc"/>
    <w:basedOn w:val="hljs-operator"/>
    <w:uiPriority w:val="1"/>
    <w:rsid w:val="002E1398"/>
    <w:rPr>
      <w:b/>
      <w:bCs/>
      <w:sz w:val="20"/>
      <w:shd w:val="clear" w:color="auto" w:fill="D4D4D4"/>
    </w:rPr>
  </w:style>
  <w:style w:type="character" w:customStyle="1" w:styleId="hljs-params">
    <w:name w:val="hljs-params"/>
    <w:basedOn w:val="DefaultParagraphFont"/>
    <w:uiPriority w:val="1"/>
    <w:rsid w:val="002E1398"/>
  </w:style>
  <w:style w:type="character" w:customStyle="1" w:styleId="hljs-params-slc">
    <w:name w:val="hljs-params-slc"/>
    <w:basedOn w:val="hljs-params"/>
    <w:uiPriority w:val="1"/>
    <w:rsid w:val="002E1398"/>
    <w:rPr>
      <w:b/>
      <w:bCs/>
      <w:sz w:val="20"/>
      <w:shd w:val="clear" w:color="auto" w:fill="D4D4D4"/>
    </w:rPr>
  </w:style>
  <w:style w:type="character" w:customStyle="1" w:styleId="hljs-pattern-match">
    <w:name w:val="hljs-pattern-match"/>
    <w:basedOn w:val="DefaultParagraphFont"/>
    <w:uiPriority w:val="1"/>
    <w:rsid w:val="002E1398"/>
  </w:style>
  <w:style w:type="character" w:customStyle="1" w:styleId="hljs-pattern-match-slc">
    <w:name w:val="hljs-pattern-match-slc"/>
    <w:basedOn w:val="hljs-pattern-match"/>
    <w:uiPriority w:val="1"/>
    <w:rsid w:val="002E1398"/>
    <w:rPr>
      <w:b/>
      <w:bCs/>
      <w:sz w:val="20"/>
      <w:shd w:val="clear" w:color="auto" w:fill="D4D4D4"/>
    </w:rPr>
  </w:style>
  <w:style w:type="character" w:customStyle="1" w:styleId="hljs-quote">
    <w:name w:val="hljs-quote"/>
    <w:basedOn w:val="DefaultParagraphFont"/>
    <w:uiPriority w:val="1"/>
    <w:rsid w:val="002E1398"/>
    <w:rPr>
      <w:i/>
      <w:iCs/>
      <w:color w:val="A0A1A7"/>
    </w:rPr>
  </w:style>
  <w:style w:type="character" w:customStyle="1" w:styleId="hljs-quote-slc">
    <w:name w:val="hljs-quote-slc"/>
    <w:basedOn w:val="hljs-quote"/>
    <w:uiPriority w:val="1"/>
    <w:rsid w:val="002E1398"/>
    <w:rPr>
      <w:b/>
      <w:bCs/>
      <w:i/>
      <w:iCs/>
      <w:color w:val="A0A1A7"/>
      <w:sz w:val="20"/>
      <w:shd w:val="clear" w:color="auto" w:fill="D4D4D4"/>
    </w:rPr>
  </w:style>
  <w:style w:type="character" w:customStyle="1" w:styleId="hljs-regexp">
    <w:name w:val="hljs-regexp"/>
    <w:basedOn w:val="DefaultParagraphFont"/>
    <w:uiPriority w:val="1"/>
    <w:rsid w:val="002E1398"/>
    <w:rPr>
      <w:color w:val="50A14F"/>
    </w:rPr>
  </w:style>
  <w:style w:type="character" w:customStyle="1" w:styleId="hljs-regexp-slc">
    <w:name w:val="hljs-regexp-slc"/>
    <w:basedOn w:val="hljs-regexp"/>
    <w:uiPriority w:val="1"/>
    <w:rsid w:val="002E1398"/>
    <w:rPr>
      <w:b/>
      <w:bCs/>
      <w:color w:val="50A14F"/>
      <w:sz w:val="20"/>
      <w:shd w:val="clear" w:color="auto" w:fill="D4D4D4"/>
    </w:rPr>
  </w:style>
  <w:style w:type="character" w:customStyle="1" w:styleId="hljs-section">
    <w:name w:val="hljs-section"/>
    <w:basedOn w:val="DefaultParagraphFont"/>
    <w:uiPriority w:val="1"/>
    <w:rsid w:val="002E1398"/>
    <w:rPr>
      <w:color w:val="E45649"/>
    </w:rPr>
  </w:style>
  <w:style w:type="character" w:customStyle="1" w:styleId="hljs-section-slc">
    <w:name w:val="hljs-section-slc"/>
    <w:basedOn w:val="hljs-section"/>
    <w:uiPriority w:val="1"/>
    <w:rsid w:val="002E1398"/>
    <w:rPr>
      <w:b/>
      <w:bCs/>
      <w:color w:val="E45649"/>
      <w:sz w:val="20"/>
      <w:shd w:val="clear" w:color="auto" w:fill="D4D4D4"/>
    </w:rPr>
  </w:style>
  <w:style w:type="character" w:customStyle="1" w:styleId="hljs-selector-attr">
    <w:name w:val="hljs-selector-attr"/>
    <w:basedOn w:val="DefaultParagraphFont"/>
    <w:uiPriority w:val="1"/>
    <w:rsid w:val="002E1398"/>
    <w:rPr>
      <w:color w:val="986801"/>
    </w:rPr>
  </w:style>
  <w:style w:type="character" w:customStyle="1" w:styleId="hljs-selector-attr-slc">
    <w:name w:val="hljs-selector-attr-slc"/>
    <w:basedOn w:val="hljs-selector-attr"/>
    <w:uiPriority w:val="1"/>
    <w:rsid w:val="002E1398"/>
    <w:rPr>
      <w:b/>
      <w:bCs/>
      <w:color w:val="986801"/>
      <w:sz w:val="20"/>
      <w:shd w:val="clear" w:color="auto" w:fill="D4D4D4"/>
    </w:rPr>
  </w:style>
  <w:style w:type="character" w:customStyle="1" w:styleId="hljs-selector-class">
    <w:name w:val="hljs-selector-class"/>
    <w:basedOn w:val="DefaultParagraphFont"/>
    <w:uiPriority w:val="1"/>
    <w:rsid w:val="002E1398"/>
    <w:rPr>
      <w:color w:val="986801"/>
    </w:rPr>
  </w:style>
  <w:style w:type="character" w:customStyle="1" w:styleId="hljs-selector-class-slc">
    <w:name w:val="hljs-selector-class-slc"/>
    <w:basedOn w:val="hljs-selector-class"/>
    <w:uiPriority w:val="1"/>
    <w:rsid w:val="002E1398"/>
    <w:rPr>
      <w:b/>
      <w:bCs/>
      <w:color w:val="986801"/>
      <w:sz w:val="20"/>
      <w:shd w:val="clear" w:color="auto" w:fill="D4D4D4"/>
    </w:rPr>
  </w:style>
  <w:style w:type="character" w:customStyle="1" w:styleId="hljs-selector-id">
    <w:name w:val="hljs-selector-id"/>
    <w:basedOn w:val="DefaultParagraphFont"/>
    <w:uiPriority w:val="1"/>
    <w:rsid w:val="002E1398"/>
    <w:rPr>
      <w:color w:val="4078F2"/>
    </w:rPr>
  </w:style>
  <w:style w:type="character" w:customStyle="1" w:styleId="hljs-selector-id-slc">
    <w:name w:val="hljs-selector-id-slc"/>
    <w:basedOn w:val="hljs-selector-id"/>
    <w:uiPriority w:val="1"/>
    <w:rsid w:val="002E1398"/>
    <w:rPr>
      <w:b/>
      <w:bCs/>
      <w:color w:val="4078F2"/>
      <w:sz w:val="20"/>
      <w:shd w:val="clear" w:color="auto" w:fill="D4D4D4"/>
    </w:rPr>
  </w:style>
  <w:style w:type="character" w:customStyle="1" w:styleId="hljs-selector-pseudo">
    <w:name w:val="hljs-selector-pseudo"/>
    <w:basedOn w:val="DefaultParagraphFont"/>
    <w:uiPriority w:val="1"/>
    <w:rsid w:val="002E1398"/>
    <w:rPr>
      <w:color w:val="986801"/>
    </w:rPr>
  </w:style>
  <w:style w:type="character" w:customStyle="1" w:styleId="hljs-selector-pseudo-slc">
    <w:name w:val="hljs-selector-pseudo-slc"/>
    <w:basedOn w:val="hljs-selector-pseudo"/>
    <w:uiPriority w:val="1"/>
    <w:rsid w:val="002E1398"/>
    <w:rPr>
      <w:b/>
      <w:bCs/>
      <w:color w:val="986801"/>
      <w:sz w:val="20"/>
      <w:shd w:val="clear" w:color="auto" w:fill="D4D4D4"/>
    </w:rPr>
  </w:style>
  <w:style w:type="character" w:customStyle="1" w:styleId="hljs-selector-tag">
    <w:name w:val="hljs-selector-tag"/>
    <w:basedOn w:val="DefaultParagraphFont"/>
    <w:uiPriority w:val="1"/>
    <w:rsid w:val="002E1398"/>
    <w:rPr>
      <w:color w:val="E45649"/>
    </w:rPr>
  </w:style>
  <w:style w:type="character" w:customStyle="1" w:styleId="hljs-selector-tag-slc">
    <w:name w:val="hljs-selector-tag-slc"/>
    <w:basedOn w:val="hljs-selector-tag"/>
    <w:uiPriority w:val="1"/>
    <w:rsid w:val="002E1398"/>
    <w:rPr>
      <w:b/>
      <w:bCs/>
      <w:color w:val="E45649"/>
      <w:sz w:val="20"/>
      <w:shd w:val="clear" w:color="auto" w:fill="D4D4D4"/>
    </w:rPr>
  </w:style>
  <w:style w:type="character" w:customStyle="1" w:styleId="hljs-slc">
    <w:name w:val="hljs-slc"/>
    <w:basedOn w:val="DefaultParagraphFont"/>
    <w:uiPriority w:val="1"/>
    <w:rsid w:val="002E1398"/>
    <w:rPr>
      <w:b/>
      <w:bCs/>
      <w:shd w:val="clear" w:color="auto" w:fill="D4D4D4"/>
      <w:lang w:val="en-IN"/>
    </w:rPr>
  </w:style>
  <w:style w:type="character" w:customStyle="1" w:styleId="hljs-string-slc">
    <w:name w:val="hljs-string-slc"/>
    <w:basedOn w:val="hljs-string"/>
    <w:uiPriority w:val="1"/>
    <w:rsid w:val="002E1398"/>
    <w:rPr>
      <w:b/>
      <w:bCs/>
      <w:color w:val="50A14F"/>
      <w:sz w:val="20"/>
      <w:shd w:val="clear" w:color="auto" w:fill="D4D4D4"/>
    </w:rPr>
  </w:style>
  <w:style w:type="character" w:customStyle="1" w:styleId="hljs-strong">
    <w:name w:val="hljs-strong"/>
    <w:basedOn w:val="DefaultParagraphFont"/>
    <w:uiPriority w:val="1"/>
    <w:rsid w:val="002E1398"/>
    <w:rPr>
      <w:b/>
      <w:bCs/>
    </w:rPr>
  </w:style>
  <w:style w:type="character" w:customStyle="1" w:styleId="hljs-strong-slc">
    <w:name w:val="hljs-strong-slc"/>
    <w:basedOn w:val="hljs-strong"/>
    <w:uiPriority w:val="1"/>
    <w:rsid w:val="002E1398"/>
    <w:rPr>
      <w:b/>
      <w:bCs/>
      <w:sz w:val="20"/>
      <w:shd w:val="clear" w:color="auto" w:fill="D4D4D4"/>
    </w:rPr>
  </w:style>
  <w:style w:type="character" w:customStyle="1" w:styleId="hljs-subst">
    <w:name w:val="hljs-subst"/>
    <w:basedOn w:val="DefaultParagraphFont"/>
    <w:uiPriority w:val="1"/>
    <w:rsid w:val="002E1398"/>
    <w:rPr>
      <w:color w:val="E45649"/>
    </w:rPr>
  </w:style>
  <w:style w:type="character" w:customStyle="1" w:styleId="hljs-subst-slc">
    <w:name w:val="hljs-subst-slc"/>
    <w:basedOn w:val="hljs-subst"/>
    <w:uiPriority w:val="1"/>
    <w:rsid w:val="002E1398"/>
    <w:rPr>
      <w:b/>
      <w:bCs/>
      <w:color w:val="E45649"/>
      <w:sz w:val="20"/>
      <w:shd w:val="clear" w:color="auto" w:fill="D4D4D4"/>
    </w:rPr>
  </w:style>
  <w:style w:type="character" w:customStyle="1" w:styleId="hljs-symbol">
    <w:name w:val="hljs-symbol"/>
    <w:basedOn w:val="DefaultParagraphFont"/>
    <w:uiPriority w:val="1"/>
    <w:rsid w:val="002E1398"/>
    <w:rPr>
      <w:color w:val="4078F2"/>
    </w:rPr>
  </w:style>
  <w:style w:type="character" w:customStyle="1" w:styleId="hljs-symbol-slc">
    <w:name w:val="hljs-symbol-slc"/>
    <w:basedOn w:val="hljs-symbol"/>
    <w:uiPriority w:val="1"/>
    <w:rsid w:val="002E1398"/>
    <w:rPr>
      <w:b/>
      <w:bCs/>
      <w:color w:val="4078F2"/>
      <w:sz w:val="20"/>
      <w:shd w:val="clear" w:color="auto" w:fill="D4D4D4"/>
    </w:rPr>
  </w:style>
  <w:style w:type="character" w:customStyle="1" w:styleId="hljs-tag">
    <w:name w:val="hljs-tag"/>
    <w:basedOn w:val="DefaultParagraphFont"/>
    <w:uiPriority w:val="1"/>
    <w:rsid w:val="002E1398"/>
  </w:style>
  <w:style w:type="character" w:customStyle="1" w:styleId="hljs-tag-slc">
    <w:name w:val="hljs-tag-slc"/>
    <w:basedOn w:val="hljs-tag"/>
    <w:uiPriority w:val="1"/>
    <w:rsid w:val="002E1398"/>
    <w:rPr>
      <w:b/>
      <w:bCs/>
      <w:sz w:val="20"/>
      <w:shd w:val="clear" w:color="auto" w:fill="D4D4D4"/>
    </w:rPr>
  </w:style>
  <w:style w:type="character" w:customStyle="1" w:styleId="hljs-template-tag">
    <w:name w:val="hljs-template-tag"/>
    <w:basedOn w:val="DefaultParagraphFont"/>
    <w:uiPriority w:val="1"/>
    <w:rsid w:val="002E1398"/>
  </w:style>
  <w:style w:type="character" w:customStyle="1" w:styleId="hljs-template-tag-slc">
    <w:name w:val="hljs-template-tag-slc"/>
    <w:basedOn w:val="hljs-template-tag"/>
    <w:uiPriority w:val="1"/>
    <w:rsid w:val="002E1398"/>
    <w:rPr>
      <w:b/>
      <w:bCs/>
      <w:sz w:val="20"/>
      <w:shd w:val="clear" w:color="auto" w:fill="D4D4D4"/>
    </w:rPr>
  </w:style>
  <w:style w:type="character" w:customStyle="1" w:styleId="hljs-template-variable">
    <w:name w:val="hljs-template-variable"/>
    <w:basedOn w:val="DefaultParagraphFont"/>
    <w:uiPriority w:val="1"/>
    <w:rsid w:val="002E1398"/>
    <w:rPr>
      <w:color w:val="986801"/>
    </w:rPr>
  </w:style>
  <w:style w:type="character" w:customStyle="1" w:styleId="hljs-template-variable-slc">
    <w:name w:val="hljs-template-variable-slc"/>
    <w:basedOn w:val="hljs-template-variable"/>
    <w:uiPriority w:val="1"/>
    <w:rsid w:val="002E1398"/>
    <w:rPr>
      <w:b/>
      <w:bCs/>
      <w:color w:val="986801"/>
      <w:sz w:val="20"/>
      <w:shd w:val="clear" w:color="auto" w:fill="D4D4D4"/>
    </w:rPr>
  </w:style>
  <w:style w:type="character" w:customStyle="1" w:styleId="hljs-title">
    <w:name w:val="hljs-title"/>
    <w:basedOn w:val="DefaultParagraphFont"/>
    <w:uiPriority w:val="1"/>
    <w:rsid w:val="002E1398"/>
    <w:rPr>
      <w:color w:val="4078F2"/>
    </w:rPr>
  </w:style>
  <w:style w:type="character" w:customStyle="1" w:styleId="hljs-title-slc">
    <w:name w:val="hljs-title-slc"/>
    <w:basedOn w:val="hljs-title"/>
    <w:uiPriority w:val="1"/>
    <w:rsid w:val="002E1398"/>
    <w:rPr>
      <w:b/>
      <w:bCs/>
      <w:color w:val="4078F2"/>
      <w:sz w:val="20"/>
      <w:shd w:val="clear" w:color="auto" w:fill="D4D4D4"/>
    </w:rPr>
  </w:style>
  <w:style w:type="character" w:customStyle="1" w:styleId="hljs-type">
    <w:name w:val="hljs-type"/>
    <w:basedOn w:val="DefaultParagraphFont"/>
    <w:uiPriority w:val="1"/>
    <w:rsid w:val="002E1398"/>
    <w:rPr>
      <w:color w:val="986801"/>
    </w:rPr>
  </w:style>
  <w:style w:type="character" w:customStyle="1" w:styleId="hljs-type-slc">
    <w:name w:val="hljs-type-slc"/>
    <w:basedOn w:val="hljs-type"/>
    <w:uiPriority w:val="1"/>
    <w:rsid w:val="002E1398"/>
    <w:rPr>
      <w:b/>
      <w:bCs/>
      <w:color w:val="986801"/>
      <w:sz w:val="20"/>
      <w:shd w:val="clear" w:color="auto" w:fill="D4D4D4"/>
    </w:rPr>
  </w:style>
  <w:style w:type="character" w:customStyle="1" w:styleId="hljs-typing">
    <w:name w:val="hljs-typing"/>
    <w:basedOn w:val="DefaultParagraphFont"/>
    <w:uiPriority w:val="1"/>
    <w:rsid w:val="002E1398"/>
  </w:style>
  <w:style w:type="character" w:customStyle="1" w:styleId="hljs-typing-slc">
    <w:name w:val="hljs-typing-slc"/>
    <w:basedOn w:val="hljs-typing"/>
    <w:uiPriority w:val="1"/>
    <w:rsid w:val="002E1398"/>
    <w:rPr>
      <w:b/>
      <w:bCs/>
      <w:sz w:val="20"/>
      <w:shd w:val="clear" w:color="auto" w:fill="D4D4D4"/>
    </w:rPr>
  </w:style>
  <w:style w:type="character" w:customStyle="1" w:styleId="hljs-variable">
    <w:name w:val="hljs-variable"/>
    <w:basedOn w:val="DefaultParagraphFont"/>
    <w:uiPriority w:val="1"/>
    <w:rsid w:val="002E1398"/>
    <w:rPr>
      <w:color w:val="986801"/>
    </w:rPr>
  </w:style>
  <w:style w:type="character" w:customStyle="1" w:styleId="hljs-variable-slc">
    <w:name w:val="hljs-variable-slc"/>
    <w:basedOn w:val="hljs-variable"/>
    <w:uiPriority w:val="1"/>
    <w:rsid w:val="002E1398"/>
    <w:rPr>
      <w:b/>
      <w:bCs/>
      <w:color w:val="986801"/>
      <w:sz w:val="20"/>
      <w:shd w:val="clear" w:color="auto" w:fill="D4D4D4"/>
    </w:rPr>
  </w:style>
  <w:style w:type="paragraph" w:customStyle="1" w:styleId="HS-ChapterNumberPACKT">
    <w:name w:val="HS - ChapterNumber [PACKT]"/>
    <w:next w:val="Normal"/>
    <w:locked/>
    <w:rsid w:val="002E1398"/>
    <w:pPr>
      <w:spacing w:after="400" w:line="240" w:lineRule="auto"/>
    </w:pPr>
    <w:rPr>
      <w:rFonts w:ascii="Trebuchet MS" w:eastAsia="Times New Roman" w:hAnsi="Trebuchet MS" w:cs="Arial"/>
      <w:bCs/>
      <w:color w:val="000000"/>
      <w:kern w:val="32"/>
      <w:sz w:val="144"/>
      <w:szCs w:val="32"/>
    </w:rPr>
  </w:style>
  <w:style w:type="paragraph" w:customStyle="1" w:styleId="HS-ChapterTitlePACKT">
    <w:name w:val="HS - ChapterTitle [PACKT]"/>
    <w:next w:val="P0-NormalPACKT"/>
    <w:locked/>
    <w:rsid w:val="002E1398"/>
    <w:pPr>
      <w:spacing w:after="840" w:line="240" w:lineRule="auto"/>
    </w:pPr>
    <w:rPr>
      <w:rFonts w:ascii="Trebuchet MS" w:eastAsia="Times New Roman" w:hAnsi="Trebuchet MS" w:cs="Arial"/>
      <w:bCs/>
      <w:color w:val="000000"/>
      <w:kern w:val="32"/>
      <w:sz w:val="56"/>
      <w:szCs w:val="32"/>
    </w:rPr>
  </w:style>
  <w:style w:type="paragraph" w:customStyle="1" w:styleId="HS-Heading1PACKT">
    <w:name w:val="HS - Heading_1 [PACKT]"/>
    <w:next w:val="P0-NormalPACKT"/>
    <w:link w:val="HS-Heading1PACKTChar"/>
    <w:qFormat/>
    <w:rsid w:val="002E1398"/>
    <w:pPr>
      <w:keepNext/>
      <w:spacing w:before="400" w:after="60" w:line="240" w:lineRule="auto"/>
      <w:outlineLvl w:val="0"/>
    </w:pPr>
    <w:rPr>
      <w:rFonts w:ascii="Trebuchet MS" w:eastAsia="Times New Roman" w:hAnsi="Trebuchet MS" w:cs="Times New Roman"/>
      <w:b/>
      <w:sz w:val="32"/>
      <w:szCs w:val="24"/>
      <w:lang w:val="en-US"/>
    </w:rPr>
  </w:style>
  <w:style w:type="character" w:customStyle="1" w:styleId="HS-Heading1PACKTChar">
    <w:name w:val="HS - Heading_1 [PACKT] Char"/>
    <w:basedOn w:val="DefaultParagraphFont"/>
    <w:link w:val="HS-Heading1PACKT"/>
    <w:rsid w:val="002E1398"/>
    <w:rPr>
      <w:rFonts w:ascii="Trebuchet MS" w:eastAsia="Times New Roman" w:hAnsi="Trebuchet MS" w:cs="Times New Roman"/>
      <w:b/>
      <w:sz w:val="32"/>
      <w:szCs w:val="24"/>
      <w:lang w:val="en-US"/>
    </w:rPr>
  </w:style>
  <w:style w:type="paragraph" w:customStyle="1" w:styleId="HS-Heading2PACKT">
    <w:name w:val="HS - Heading_2 [PACKT]"/>
    <w:basedOn w:val="HS-Heading1PACKT"/>
    <w:next w:val="P0-NormalPACKT"/>
    <w:rsid w:val="002E1398"/>
    <w:pPr>
      <w:spacing w:before="320"/>
      <w:outlineLvl w:val="1"/>
    </w:pPr>
    <w:rPr>
      <w:sz w:val="28"/>
    </w:rPr>
  </w:style>
  <w:style w:type="paragraph" w:customStyle="1" w:styleId="HS-Heading3PACKT">
    <w:name w:val="HS - Heading_3 [PACKT]"/>
    <w:basedOn w:val="HS-Heading1PACKT"/>
    <w:next w:val="P0-NormalPACKT"/>
    <w:rsid w:val="002E1398"/>
    <w:pPr>
      <w:spacing w:before="240"/>
      <w:outlineLvl w:val="2"/>
    </w:pPr>
    <w:rPr>
      <w:sz w:val="26"/>
    </w:rPr>
  </w:style>
  <w:style w:type="paragraph" w:customStyle="1" w:styleId="HS-Heading4PACKT">
    <w:name w:val="HS - Heading_4 [PACKT]"/>
    <w:basedOn w:val="HS-Heading1PACKT"/>
    <w:next w:val="P0-NormalPACKT"/>
    <w:rsid w:val="002E1398"/>
    <w:pPr>
      <w:spacing w:before="160"/>
      <w:outlineLvl w:val="3"/>
    </w:pPr>
    <w:rPr>
      <w:sz w:val="24"/>
    </w:rPr>
  </w:style>
  <w:style w:type="paragraph" w:customStyle="1" w:styleId="HS-Heading5PACKT">
    <w:name w:val="HS - Heading_5 [PACKT]"/>
    <w:basedOn w:val="HS-Heading1PACKT"/>
    <w:next w:val="P0-NormalPACKT"/>
    <w:rsid w:val="002E1398"/>
    <w:pPr>
      <w:spacing w:before="120"/>
      <w:outlineLvl w:val="4"/>
    </w:pPr>
    <w:rPr>
      <w:sz w:val="22"/>
    </w:rPr>
  </w:style>
  <w:style w:type="paragraph" w:customStyle="1" w:styleId="HS-Heading6PACKT">
    <w:name w:val="HS - Heading_6 [PACKT]"/>
    <w:basedOn w:val="HS-Heading1PACKT"/>
    <w:next w:val="P0-NormalPACKT"/>
    <w:rsid w:val="002E1398"/>
    <w:pPr>
      <w:spacing w:before="120"/>
      <w:outlineLvl w:val="5"/>
    </w:pPr>
    <w:rPr>
      <w:sz w:val="22"/>
    </w:rPr>
  </w:style>
  <w:style w:type="paragraph" w:customStyle="1" w:styleId="HS-MainHeadingPACKT">
    <w:name w:val="HS - MainHeading [PACKT]"/>
    <w:basedOn w:val="HS-ChapterTitlePACKT"/>
    <w:rsid w:val="002E1398"/>
    <w:pPr>
      <w:jc w:val="right"/>
    </w:pPr>
  </w:style>
  <w:style w:type="paragraph" w:customStyle="1" w:styleId="L1-BulletListPACKT">
    <w:name w:val="L1 - BulletList [PACKT]"/>
    <w:basedOn w:val="P0-NormalPACKT"/>
    <w:autoRedefine/>
    <w:locked/>
    <w:rsid w:val="002E1398"/>
    <w:pPr>
      <w:numPr>
        <w:numId w:val="1"/>
      </w:numPr>
      <w:tabs>
        <w:tab w:val="left" w:pos="360"/>
      </w:tabs>
      <w:suppressAutoHyphens/>
      <w:contextualSpacing/>
    </w:pPr>
  </w:style>
  <w:style w:type="paragraph" w:customStyle="1" w:styleId="L1-AlphabeticListPACKT">
    <w:name w:val="L1 - AlphabeticList [PACKT]"/>
    <w:basedOn w:val="L1-BulletListPACKT"/>
    <w:rsid w:val="002E1398"/>
    <w:pPr>
      <w:numPr>
        <w:numId w:val="13"/>
      </w:numPr>
    </w:pPr>
  </w:style>
  <w:style w:type="paragraph" w:customStyle="1" w:styleId="L1-NumberedListPACKT">
    <w:name w:val="L1 - NumberedList [PACKT]"/>
    <w:basedOn w:val="L1-BulletListPACKT"/>
    <w:uiPriority w:val="99"/>
    <w:locked/>
    <w:rsid w:val="002E1398"/>
    <w:pPr>
      <w:numPr>
        <w:numId w:val="2"/>
      </w:numPr>
      <w:ind w:left="1080" w:hanging="360"/>
    </w:pPr>
  </w:style>
  <w:style w:type="paragraph" w:customStyle="1" w:styleId="L1-RomanListPACKT">
    <w:name w:val="L1 - RomanList [PACKT]"/>
    <w:basedOn w:val="L1-BulletListPACKT"/>
    <w:rsid w:val="002E1398"/>
    <w:pPr>
      <w:numPr>
        <w:numId w:val="14"/>
      </w:numPr>
      <w:ind w:hanging="216"/>
    </w:pPr>
  </w:style>
  <w:style w:type="paragraph" w:customStyle="1" w:styleId="L2-BulletListPACKT">
    <w:name w:val="L2 - BulletList [PACKT]"/>
    <w:basedOn w:val="L1-BulletListPACKT"/>
    <w:locked/>
    <w:rsid w:val="002E1398"/>
    <w:pPr>
      <w:ind w:left="1800"/>
    </w:pPr>
  </w:style>
  <w:style w:type="paragraph" w:customStyle="1" w:styleId="L2-AlphabeticListPACKT">
    <w:name w:val="L2 - AlphabeticList [PACKT]"/>
    <w:basedOn w:val="L2-BulletListPACKT"/>
    <w:qFormat/>
    <w:rsid w:val="002E1398"/>
    <w:pPr>
      <w:numPr>
        <w:numId w:val="15"/>
      </w:numPr>
      <w:ind w:left="1800"/>
    </w:pPr>
    <w:rPr>
      <w:bCs/>
    </w:rPr>
  </w:style>
  <w:style w:type="paragraph" w:customStyle="1" w:styleId="L2-NumberedListPACKT">
    <w:name w:val="L2 - NumberedList [PACKT]"/>
    <w:basedOn w:val="L2-BulletListPACKT"/>
    <w:uiPriority w:val="99"/>
    <w:locked/>
    <w:rsid w:val="002E1398"/>
    <w:pPr>
      <w:numPr>
        <w:numId w:val="20"/>
      </w:numPr>
      <w:ind w:left="1800"/>
    </w:pPr>
  </w:style>
  <w:style w:type="paragraph" w:customStyle="1" w:styleId="L2-RomanListPACKT">
    <w:name w:val="L2 - RomanList [PACKT]"/>
    <w:basedOn w:val="L2-BulletListPACKT"/>
    <w:qFormat/>
    <w:rsid w:val="002E1398"/>
    <w:pPr>
      <w:numPr>
        <w:numId w:val="21"/>
      </w:numPr>
      <w:ind w:left="1807" w:hanging="331"/>
    </w:pPr>
  </w:style>
  <w:style w:type="paragraph" w:customStyle="1" w:styleId="L3-BulletListPACKT">
    <w:name w:val="L3 - BulletList [PACKT]"/>
    <w:basedOn w:val="L2-BulletListPACKT"/>
    <w:rsid w:val="002E1398"/>
    <w:pPr>
      <w:ind w:left="2520"/>
    </w:pPr>
  </w:style>
  <w:style w:type="paragraph" w:customStyle="1" w:styleId="L3-AlphabeticListPACKT">
    <w:name w:val="L3 - AlphabeticList [PACKT]"/>
    <w:basedOn w:val="L3-BulletListPACKT"/>
    <w:rsid w:val="002E1398"/>
    <w:pPr>
      <w:numPr>
        <w:numId w:val="16"/>
      </w:numPr>
    </w:pPr>
  </w:style>
  <w:style w:type="paragraph" w:customStyle="1" w:styleId="L3-NumberedListPACKT">
    <w:name w:val="L3 - NumberedList [PACKT]"/>
    <w:basedOn w:val="L3-BulletListPACKT"/>
    <w:rsid w:val="002E1398"/>
    <w:pPr>
      <w:numPr>
        <w:numId w:val="17"/>
      </w:numPr>
    </w:pPr>
  </w:style>
  <w:style w:type="paragraph" w:customStyle="1" w:styleId="L3-RomanListPACKT">
    <w:name w:val="L3 - RomanList [PACKT]"/>
    <w:basedOn w:val="L3-BulletListPACKT"/>
    <w:rsid w:val="002E1398"/>
    <w:pPr>
      <w:numPr>
        <w:numId w:val="18"/>
      </w:numPr>
      <w:ind w:hanging="216"/>
    </w:pPr>
  </w:style>
  <w:style w:type="paragraph" w:customStyle="1" w:styleId="P0-CenterPACKT">
    <w:name w:val="P0 - Center [PACKT]"/>
    <w:basedOn w:val="P0-NormalPACKT"/>
    <w:rsid w:val="002E1398"/>
    <w:pPr>
      <w:jc w:val="center"/>
    </w:pPr>
  </w:style>
  <w:style w:type="paragraph" w:customStyle="1" w:styleId="P1-NormalPACKT">
    <w:name w:val="P1 - Normal [PACKT]"/>
    <w:basedOn w:val="L1-BulletListPACKT"/>
    <w:rsid w:val="002E1398"/>
    <w:pPr>
      <w:numPr>
        <w:numId w:val="0"/>
      </w:numPr>
      <w:tabs>
        <w:tab w:val="left" w:pos="720"/>
      </w:tabs>
      <w:autoSpaceDE w:val="0"/>
      <w:autoSpaceDN w:val="0"/>
      <w:adjustRightInd w:val="0"/>
      <w:ind w:left="1080"/>
      <w:contextualSpacing w:val="0"/>
      <w:textAlignment w:val="center"/>
    </w:pPr>
    <w:rPr>
      <w:rFonts w:cs="Book Antiqua"/>
      <w:color w:val="000000"/>
      <w:szCs w:val="21"/>
    </w:rPr>
  </w:style>
  <w:style w:type="paragraph" w:customStyle="1" w:styleId="P1-CenterPACKT">
    <w:name w:val="P1 - Center [PACKT]"/>
    <w:basedOn w:val="P1-NormalPACKT"/>
    <w:rsid w:val="002E1398"/>
    <w:pPr>
      <w:jc w:val="center"/>
    </w:pPr>
  </w:style>
  <w:style w:type="paragraph" w:customStyle="1" w:styleId="P2-NormalPACKT">
    <w:name w:val="P2 - Normal [PACKT]"/>
    <w:basedOn w:val="P1-NormalPACKT"/>
    <w:rsid w:val="002E1398"/>
    <w:pPr>
      <w:ind w:left="1800"/>
    </w:pPr>
  </w:style>
  <w:style w:type="paragraph" w:customStyle="1" w:styleId="P2-CenterPACKT">
    <w:name w:val="P2 - Center [PACKT]"/>
    <w:basedOn w:val="P2-NormalPACKT"/>
    <w:rsid w:val="002E1398"/>
    <w:pPr>
      <w:jc w:val="center"/>
    </w:pPr>
  </w:style>
  <w:style w:type="paragraph" w:customStyle="1" w:styleId="P3-NormalPACKT">
    <w:name w:val="P3 - Normal [PACKT]"/>
    <w:basedOn w:val="P2-NormalPACKT"/>
    <w:rsid w:val="002E1398"/>
    <w:pPr>
      <w:ind w:left="2520"/>
    </w:pPr>
  </w:style>
  <w:style w:type="paragraph" w:customStyle="1" w:styleId="P3-CenterPACKT">
    <w:name w:val="P3 - Center [PACKT]"/>
    <w:basedOn w:val="P3-NormalPACKT"/>
    <w:rsid w:val="002E1398"/>
    <w:pPr>
      <w:jc w:val="center"/>
    </w:pPr>
  </w:style>
  <w:style w:type="paragraph" w:customStyle="1" w:styleId="PF-LayoutInformationPACKT">
    <w:name w:val="PF - LayoutInformation [PACKT]"/>
    <w:basedOn w:val="P0-NormalPACKT"/>
    <w:next w:val="P0-NormalPACKT"/>
    <w:rsid w:val="002E1398"/>
    <w:rPr>
      <w:rFonts w:ascii="Arial" w:hAnsi="Arial"/>
      <w:b/>
      <w:color w:val="FF0000"/>
      <w:sz w:val="28"/>
      <w:szCs w:val="28"/>
    </w:rPr>
  </w:style>
  <w:style w:type="character" w:customStyle="1" w:styleId="PF-SpecialCharPACKT">
    <w:name w:val="PF - SpecialChar [PACKT]"/>
    <w:basedOn w:val="DefaultParagraphFont"/>
    <w:uiPriority w:val="1"/>
    <w:rsid w:val="002E1398"/>
    <w:rPr>
      <w:b/>
      <w:color w:val="C00000"/>
      <w:bdr w:val="single" w:sz="2" w:space="0" w:color="C00000"/>
      <w:shd w:val="clear" w:color="auto" w:fill="FFAFAF"/>
    </w:rPr>
  </w:style>
  <w:style w:type="paragraph" w:customStyle="1" w:styleId="QS-QuotePACKT">
    <w:name w:val="QS - Quote [PACKT]"/>
    <w:basedOn w:val="P0-NormalPACKT"/>
    <w:rsid w:val="002E1398"/>
    <w:pPr>
      <w:shd w:val="clear" w:color="auto" w:fill="FFFF00"/>
      <w:spacing w:before="240" w:after="240"/>
      <w:ind w:left="360" w:right="360"/>
    </w:pPr>
    <w:rPr>
      <w:i/>
    </w:rPr>
  </w:style>
  <w:style w:type="paragraph" w:customStyle="1" w:styleId="QS-CitePACKT">
    <w:name w:val="QS - Cite [PACKT]"/>
    <w:basedOn w:val="QS-QuotePACKT"/>
    <w:next w:val="P0-NormalPACKT"/>
    <w:rsid w:val="002E1398"/>
    <w:pPr>
      <w:jc w:val="right"/>
    </w:pPr>
  </w:style>
  <w:style w:type="paragraph" w:customStyle="1" w:styleId="TS-TableBulletListPACKT">
    <w:name w:val="TS - Table BulletList [PACKT]"/>
    <w:basedOn w:val="L1-BulletListPACKT"/>
    <w:qFormat/>
    <w:rsid w:val="002E1398"/>
    <w:pPr>
      <w:spacing w:before="60" w:after="60"/>
      <w:ind w:left="432" w:right="72"/>
    </w:pPr>
    <w:rPr>
      <w:sz w:val="20"/>
      <w:lang w:eastAsia="ar-SA"/>
    </w:rPr>
  </w:style>
  <w:style w:type="paragraph" w:customStyle="1" w:styleId="TS-TableNormalPACKT">
    <w:name w:val="TS - Table Normal [PACKT]"/>
    <w:basedOn w:val="Normal"/>
    <w:rsid w:val="002E1398"/>
    <w:pPr>
      <w:spacing w:before="60" w:after="60"/>
      <w:ind w:left="72" w:right="72"/>
    </w:pPr>
    <w:rPr>
      <w:rFonts w:cs="Arial"/>
      <w:bCs/>
      <w:sz w:val="20"/>
    </w:rPr>
  </w:style>
  <w:style w:type="paragraph" w:customStyle="1" w:styleId="TS-TableCenterPACKT">
    <w:name w:val="TS - Table Center [PACKT]"/>
    <w:basedOn w:val="TS-TableNormalPACKT"/>
    <w:rsid w:val="002E1398"/>
    <w:pPr>
      <w:jc w:val="center"/>
    </w:pPr>
  </w:style>
  <w:style w:type="paragraph" w:customStyle="1" w:styleId="TS-TableCodePACKT">
    <w:name w:val="TS - Table Code [PACKT]"/>
    <w:basedOn w:val="BS-InfoBoxCodePACKT"/>
    <w:qFormat/>
    <w:rsid w:val="002E1398"/>
    <w:pPr>
      <w:pBdr>
        <w:top w:val="none" w:sz="0" w:space="0" w:color="auto"/>
        <w:left w:val="none" w:sz="0" w:space="0" w:color="auto"/>
        <w:bottom w:val="none" w:sz="0" w:space="0" w:color="auto"/>
        <w:right w:val="none" w:sz="0" w:space="0" w:color="auto"/>
      </w:pBdr>
      <w:spacing w:before="120" w:after="120"/>
      <w:ind w:left="216" w:right="72"/>
    </w:pPr>
  </w:style>
  <w:style w:type="paragraph" w:customStyle="1" w:styleId="TS-TableConsolePACKT">
    <w:name w:val="TS - Table Console [PACKT]"/>
    <w:basedOn w:val="BS-InfoBoxConsolePACKT"/>
    <w:qFormat/>
    <w:rsid w:val="002E1398"/>
    <w:pPr>
      <w:pBdr>
        <w:top w:val="none" w:sz="0" w:space="0" w:color="auto"/>
        <w:left w:val="none" w:sz="0" w:space="0" w:color="auto"/>
        <w:bottom w:val="none" w:sz="0" w:space="0" w:color="auto"/>
        <w:right w:val="none" w:sz="0" w:space="0" w:color="auto"/>
      </w:pBdr>
      <w:spacing w:before="120" w:after="120"/>
      <w:ind w:left="72" w:right="72"/>
    </w:pPr>
  </w:style>
  <w:style w:type="paragraph" w:customStyle="1" w:styleId="TS-TableFigurePACKT">
    <w:name w:val="TS - Table Figure [PACKT]"/>
    <w:basedOn w:val="TS-TableNormalPACKT"/>
    <w:next w:val="Normal"/>
    <w:qFormat/>
    <w:rsid w:val="002E1398"/>
    <w:pPr>
      <w:spacing w:before="120" w:after="120"/>
      <w:jc w:val="center"/>
    </w:pPr>
    <w:rPr>
      <w:sz w:val="16"/>
    </w:rPr>
  </w:style>
  <w:style w:type="paragraph" w:customStyle="1" w:styleId="TS-TableFigureCaptionPACKT">
    <w:name w:val="TS - Table FigureCaption [PACKT]"/>
    <w:basedOn w:val="TS-TableFigurePACKT"/>
    <w:next w:val="TS-TableNormalPACKT"/>
    <w:rsid w:val="002E1398"/>
  </w:style>
  <w:style w:type="paragraph" w:customStyle="1" w:styleId="TS-TableNumberedListPACKT">
    <w:name w:val="TS - Table NumberedList [PACKT]"/>
    <w:basedOn w:val="TS-TableBulletListPACKT"/>
    <w:rsid w:val="002E1398"/>
    <w:pPr>
      <w:numPr>
        <w:numId w:val="19"/>
      </w:numPr>
    </w:pPr>
  </w:style>
  <w:style w:type="paragraph" w:customStyle="1" w:styleId="TS-TableSHCodePACKT">
    <w:name w:val="TS - Table SHCode [PACKT]"/>
    <w:basedOn w:val="TS-TableNormalPACKT"/>
    <w:rsid w:val="002E1398"/>
    <w:pPr>
      <w:pBdr>
        <w:top w:val="single" w:sz="4" w:space="4" w:color="FAFAFA"/>
        <w:left w:val="single" w:sz="4" w:space="8" w:color="FAFAFA"/>
        <w:bottom w:val="single" w:sz="4" w:space="4" w:color="FAFAFA"/>
        <w:right w:val="single" w:sz="4" w:space="8" w:color="FAFAFA"/>
      </w:pBdr>
      <w:shd w:val="clear" w:color="auto" w:fill="FAFAFA"/>
      <w:spacing w:before="120" w:after="120"/>
      <w:ind w:left="230" w:right="230"/>
      <w:contextualSpacing/>
    </w:pPr>
    <w:rPr>
      <w:rFonts w:ascii="Consolas" w:hAnsi="Consolas"/>
      <w:color w:val="383A42"/>
      <w:sz w:val="18"/>
      <w:lang w:val="en-IN"/>
    </w:rPr>
  </w:style>
  <w:style w:type="paragraph" w:customStyle="1" w:styleId="TS-TableSHConPACKT">
    <w:name w:val="TS - Table SHCon [PACKT]"/>
    <w:basedOn w:val="TS-TableSHCodePACKT"/>
    <w:rsid w:val="002E1398"/>
    <w:pPr>
      <w:pBdr>
        <w:top w:val="single" w:sz="4" w:space="4" w:color="282A36"/>
        <w:left w:val="single" w:sz="4" w:space="8" w:color="282A36"/>
        <w:bottom w:val="single" w:sz="4" w:space="4" w:color="282A36"/>
        <w:right w:val="single" w:sz="4" w:space="8" w:color="282A36"/>
      </w:pBdr>
      <w:shd w:val="clear" w:color="auto" w:fill="282A36"/>
    </w:pPr>
    <w:rPr>
      <w:color w:val="F8F8F2"/>
    </w:rPr>
  </w:style>
  <w:style w:type="character" w:customStyle="1" w:styleId="EQ-RulerPACKT">
    <w:name w:val="EQ - Ruler [PACKT]"/>
    <w:basedOn w:val="DefaultParagraphFont"/>
    <w:uiPriority w:val="1"/>
    <w:rsid w:val="002E1398"/>
    <w:rPr>
      <w:rFonts w:ascii="Book Antiqua" w:hAnsi="Book Antiqua"/>
      <w:position w:val="490"/>
      <w:sz w:val="10"/>
    </w:rPr>
  </w:style>
  <w:style w:type="paragraph" w:customStyle="1" w:styleId="EQ-NormalPACKT">
    <w:name w:val="EQ - Normal [PACKT]"/>
    <w:rsid w:val="002E1398"/>
    <w:pPr>
      <w:spacing w:after="0"/>
    </w:pPr>
    <w:rPr>
      <w:rFonts w:ascii="Book Antiqua" w:eastAsia="Times New Roman" w:hAnsi="Book Antiqua" w:cs="Times New Roman"/>
      <w:sz w:val="19"/>
      <w:szCs w:val="24"/>
      <w:lang w:val="en-US"/>
    </w:rPr>
  </w:style>
  <w:style w:type="paragraph" w:customStyle="1" w:styleId="EQ-SmallPACKT">
    <w:name w:val="EQ - Small [PACKT]"/>
    <w:rsid w:val="002E1398"/>
    <w:pPr>
      <w:spacing w:after="0"/>
    </w:pPr>
    <w:rPr>
      <w:rFonts w:ascii="Book Antiqua" w:eastAsia="Times New Roman" w:hAnsi="Book Antiqua" w:cs="Times New Roman"/>
      <w:sz w:val="18"/>
      <w:szCs w:val="24"/>
      <w:lang w:val="en-US"/>
    </w:rPr>
  </w:style>
  <w:style w:type="character" w:customStyle="1" w:styleId="INDDEqRulerPACKT">
    <w:name w:val="INDD EqRuler [PACKT]"/>
    <w:basedOn w:val="DefaultParagraphFont"/>
    <w:uiPriority w:val="1"/>
    <w:rsid w:val="002E1398"/>
    <w:rPr>
      <w:rFonts w:ascii="Book Antiqua" w:hAnsi="Book Antiqua"/>
      <w:position w:val="490"/>
      <w:sz w:val="10"/>
    </w:rPr>
  </w:style>
  <w:style w:type="paragraph" w:customStyle="1" w:styleId="HS-PartNumberPACKT">
    <w:name w:val="HS - PartNumber [PACKT]"/>
    <w:basedOn w:val="HS-ChapterTitlePACKT"/>
    <w:next w:val="HS-PartTitlePACKT"/>
    <w:rsid w:val="002E1398"/>
    <w:pPr>
      <w:tabs>
        <w:tab w:val="left" w:pos="0"/>
        <w:tab w:val="center" w:pos="3960"/>
        <w:tab w:val="right" w:pos="7920"/>
      </w:tabs>
      <w:jc w:val="center"/>
    </w:pPr>
    <w:rPr>
      <w:sz w:val="96"/>
      <w:szCs w:val="96"/>
      <w:lang w:val="en-US"/>
    </w:rPr>
  </w:style>
  <w:style w:type="paragraph" w:customStyle="1" w:styleId="HS-PartTitlePACKT">
    <w:name w:val="HS - PartTitle [PACKT]"/>
    <w:basedOn w:val="HS-PartNumberPACKT"/>
    <w:next w:val="P0-NormalPACKT"/>
    <w:rsid w:val="002E1398"/>
    <w:rPr>
      <w:sz w:val="72"/>
    </w:rPr>
  </w:style>
  <w:style w:type="character" w:customStyle="1" w:styleId="hljs-con-punctuation">
    <w:name w:val="hljs-con-punctuation"/>
    <w:basedOn w:val="DefaultParagraphFont"/>
    <w:uiPriority w:val="1"/>
    <w:rsid w:val="002E1398"/>
    <w:rPr>
      <w:color w:val="F8F8F2"/>
      <w:shd w:val="clear" w:color="auto" w:fill="282A36"/>
    </w:rPr>
  </w:style>
  <w:style w:type="character" w:customStyle="1" w:styleId="hljs-con-punctuation-slc">
    <w:name w:val="hljs-con-punctuation-slc"/>
    <w:basedOn w:val="DefaultParagraphFont"/>
    <w:uiPriority w:val="1"/>
    <w:rsid w:val="002E1398"/>
    <w:rPr>
      <w:b/>
      <w:bCs/>
      <w:color w:val="F8F8F2"/>
      <w:shd w:val="clear" w:color="auto" w:fill="44475A"/>
    </w:rPr>
  </w:style>
  <w:style w:type="character" w:customStyle="1" w:styleId="hljs-punctuation">
    <w:name w:val="hljs-punctuation"/>
    <w:basedOn w:val="DefaultParagraphFont"/>
    <w:uiPriority w:val="1"/>
    <w:rsid w:val="002E1398"/>
  </w:style>
  <w:style w:type="character" w:customStyle="1" w:styleId="hljs-punctuation-slc">
    <w:name w:val="hljs-punctuation-slc"/>
    <w:basedOn w:val="hljs-punctuation"/>
    <w:uiPriority w:val="1"/>
    <w:rsid w:val="002E1398"/>
    <w:rPr>
      <w:b/>
      <w:bCs/>
      <w:sz w:val="20"/>
      <w:shd w:val="clear" w:color="auto" w:fill="D4D4D4"/>
    </w:rPr>
  </w:style>
  <w:style w:type="character" w:customStyle="1" w:styleId="hljs-con-property">
    <w:name w:val="hljs-con-property"/>
    <w:basedOn w:val="DefaultParagraphFont"/>
    <w:uiPriority w:val="1"/>
    <w:rsid w:val="002E1398"/>
    <w:rPr>
      <w:color w:val="F8F8F2"/>
      <w:shd w:val="clear" w:color="auto" w:fill="282A36"/>
    </w:rPr>
  </w:style>
  <w:style w:type="character" w:customStyle="1" w:styleId="hljs-con-property-slc">
    <w:name w:val="hljs-con-property-slc"/>
    <w:basedOn w:val="DefaultParagraphFont"/>
    <w:uiPriority w:val="1"/>
    <w:rsid w:val="002E1398"/>
    <w:rPr>
      <w:b/>
      <w:bCs/>
      <w:color w:val="F8F8F2"/>
      <w:shd w:val="clear" w:color="auto" w:fill="44475A"/>
    </w:rPr>
  </w:style>
  <w:style w:type="character" w:customStyle="1" w:styleId="hljs-property">
    <w:name w:val="hljs-property"/>
    <w:basedOn w:val="DefaultParagraphFont"/>
    <w:uiPriority w:val="1"/>
    <w:rsid w:val="002E1398"/>
  </w:style>
  <w:style w:type="character" w:customStyle="1" w:styleId="hljs-property-slc">
    <w:name w:val="hljs-property-slc"/>
    <w:basedOn w:val="hljs-property"/>
    <w:uiPriority w:val="1"/>
    <w:rsid w:val="002E1398"/>
    <w:rPr>
      <w:b/>
      <w:bCs/>
      <w:sz w:val="20"/>
      <w:shd w:val="clear" w:color="auto" w:fill="D4D4D4"/>
    </w:rPr>
  </w:style>
  <w:style w:type="character" w:customStyle="1" w:styleId="hljs-char">
    <w:name w:val="hljs-char"/>
    <w:basedOn w:val="DefaultParagraphFont"/>
    <w:uiPriority w:val="1"/>
    <w:rsid w:val="002E1398"/>
  </w:style>
  <w:style w:type="character" w:customStyle="1" w:styleId="hljs-char-slc">
    <w:name w:val="hljs-char-slc"/>
    <w:basedOn w:val="hljs-char"/>
    <w:uiPriority w:val="1"/>
    <w:rsid w:val="002E1398"/>
    <w:rPr>
      <w:b/>
      <w:bCs/>
      <w:sz w:val="20"/>
      <w:shd w:val="clear" w:color="auto" w:fill="D4D4D4"/>
    </w:rPr>
  </w:style>
  <w:style w:type="character" w:customStyle="1" w:styleId="hljs-con-char">
    <w:name w:val="hljs-con-char"/>
    <w:basedOn w:val="DefaultParagraphFont"/>
    <w:uiPriority w:val="1"/>
    <w:rsid w:val="002E1398"/>
    <w:rPr>
      <w:color w:val="F8F8F2"/>
      <w:shd w:val="clear" w:color="auto" w:fill="282A36"/>
    </w:rPr>
  </w:style>
  <w:style w:type="character" w:customStyle="1" w:styleId="hljs-con-char-slc">
    <w:name w:val="hljs-con-char-slc"/>
    <w:basedOn w:val="DefaultParagraphFont"/>
    <w:uiPriority w:val="1"/>
    <w:rsid w:val="002E1398"/>
    <w:rPr>
      <w:b/>
      <w:bCs/>
      <w:color w:val="F8F8F2"/>
      <w:shd w:val="clear" w:color="auto" w:fill="44475A"/>
    </w:rPr>
  </w:style>
  <w:style w:type="character" w:customStyle="1" w:styleId="hljs-con-escape">
    <w:name w:val="hljs-con-escape"/>
    <w:basedOn w:val="DefaultParagraphFont"/>
    <w:uiPriority w:val="1"/>
    <w:rsid w:val="002E1398"/>
    <w:rPr>
      <w:color w:val="F8F8F2"/>
      <w:shd w:val="clear" w:color="auto" w:fill="282A36"/>
    </w:rPr>
  </w:style>
  <w:style w:type="character" w:customStyle="1" w:styleId="hljs-con-escape-slc">
    <w:name w:val="hljs-con-escape-slc"/>
    <w:basedOn w:val="DefaultParagraphFont"/>
    <w:uiPriority w:val="1"/>
    <w:rsid w:val="002E1398"/>
    <w:rPr>
      <w:b/>
      <w:bCs/>
      <w:color w:val="F8F8F2"/>
      <w:shd w:val="clear" w:color="auto" w:fill="44475A"/>
    </w:rPr>
  </w:style>
  <w:style w:type="character" w:customStyle="1" w:styleId="hljs-escape">
    <w:name w:val="hljs-escape"/>
    <w:basedOn w:val="DefaultParagraphFont"/>
    <w:uiPriority w:val="1"/>
    <w:rsid w:val="002E1398"/>
  </w:style>
  <w:style w:type="character" w:customStyle="1" w:styleId="hljs-escape-slc">
    <w:name w:val="hljs-escape-slc"/>
    <w:basedOn w:val="hljs-escape"/>
    <w:uiPriority w:val="1"/>
    <w:rsid w:val="002E1398"/>
    <w:rPr>
      <w:b/>
      <w:bCs/>
      <w:sz w:val="20"/>
      <w:shd w:val="clear" w:color="auto" w:fill="D4D4D4"/>
    </w:rPr>
  </w:style>
  <w:style w:type="character" w:customStyle="1" w:styleId="hljs-con-language">
    <w:name w:val="hljs-con-language"/>
    <w:basedOn w:val="DefaultParagraphFont"/>
    <w:uiPriority w:val="1"/>
    <w:rsid w:val="002E1398"/>
    <w:rPr>
      <w:color w:val="F8F8F2"/>
      <w:shd w:val="clear" w:color="auto" w:fill="282A36"/>
    </w:rPr>
  </w:style>
  <w:style w:type="character" w:customStyle="1" w:styleId="hljs-con-language-slc">
    <w:name w:val="hljs-con-language-slc"/>
    <w:basedOn w:val="DefaultParagraphFont"/>
    <w:uiPriority w:val="1"/>
    <w:rsid w:val="002E1398"/>
    <w:rPr>
      <w:b/>
      <w:bCs/>
      <w:color w:val="F8F8F2"/>
      <w:shd w:val="clear" w:color="auto" w:fill="44475A"/>
    </w:rPr>
  </w:style>
  <w:style w:type="character" w:customStyle="1" w:styleId="hljs-language">
    <w:name w:val="hljs-language"/>
    <w:basedOn w:val="DefaultParagraphFont"/>
    <w:uiPriority w:val="1"/>
    <w:rsid w:val="002E1398"/>
  </w:style>
  <w:style w:type="character" w:customStyle="1" w:styleId="hljs-language-slc">
    <w:name w:val="hljs-language-slc"/>
    <w:basedOn w:val="hljs-language"/>
    <w:uiPriority w:val="1"/>
    <w:rsid w:val="002E1398"/>
    <w:rPr>
      <w:b/>
      <w:bCs/>
      <w:sz w:val="20"/>
      <w:shd w:val="clear" w:color="auto" w:fill="D4D4D4"/>
    </w:rPr>
  </w:style>
  <w:style w:type="character" w:customStyle="1" w:styleId="hljs-con-constant">
    <w:name w:val="hljs-con-constant"/>
    <w:basedOn w:val="DefaultParagraphFont"/>
    <w:uiPriority w:val="1"/>
    <w:rsid w:val="002E1398"/>
    <w:rPr>
      <w:color w:val="F8F8F2"/>
      <w:shd w:val="clear" w:color="auto" w:fill="282A36"/>
    </w:rPr>
  </w:style>
  <w:style w:type="character" w:customStyle="1" w:styleId="hljs-con-constant-slc">
    <w:name w:val="hljs-con-constant-slc"/>
    <w:basedOn w:val="DefaultParagraphFont"/>
    <w:uiPriority w:val="1"/>
    <w:rsid w:val="002E1398"/>
    <w:rPr>
      <w:b/>
      <w:bCs/>
      <w:color w:val="F8F8F2"/>
      <w:shd w:val="clear" w:color="auto" w:fill="44475A"/>
    </w:rPr>
  </w:style>
  <w:style w:type="character" w:customStyle="1" w:styleId="hljs-constant">
    <w:name w:val="hljs-constant"/>
    <w:basedOn w:val="DefaultParagraphFont"/>
    <w:uiPriority w:val="1"/>
    <w:rsid w:val="002E1398"/>
  </w:style>
  <w:style w:type="character" w:customStyle="1" w:styleId="hljs-constant-slc">
    <w:name w:val="hljs-constant-slc"/>
    <w:basedOn w:val="hljs-constant"/>
    <w:uiPriority w:val="1"/>
    <w:rsid w:val="002E1398"/>
    <w:rPr>
      <w:b/>
      <w:bCs/>
      <w:sz w:val="20"/>
      <w:shd w:val="clear" w:color="auto" w:fill="D4D4D4"/>
    </w:rPr>
  </w:style>
  <w:style w:type="character" w:customStyle="1" w:styleId="hljs-con-inherited">
    <w:name w:val="hljs-con-inherited"/>
    <w:basedOn w:val="DefaultParagraphFont"/>
    <w:uiPriority w:val="1"/>
    <w:rsid w:val="002E1398"/>
    <w:rPr>
      <w:color w:val="F8F8F2"/>
      <w:shd w:val="clear" w:color="auto" w:fill="282A36"/>
    </w:rPr>
  </w:style>
  <w:style w:type="character" w:customStyle="1" w:styleId="hljs-con-inherited-slc">
    <w:name w:val="hljs-con-inherited-slc"/>
    <w:basedOn w:val="DefaultParagraphFont"/>
    <w:uiPriority w:val="1"/>
    <w:rsid w:val="002E1398"/>
    <w:rPr>
      <w:b/>
      <w:bCs/>
      <w:color w:val="F8F8F2"/>
      <w:shd w:val="clear" w:color="auto" w:fill="44475A"/>
    </w:rPr>
  </w:style>
  <w:style w:type="character" w:customStyle="1" w:styleId="hljs-inherited">
    <w:name w:val="hljs-inherited"/>
    <w:basedOn w:val="DefaultParagraphFont"/>
    <w:uiPriority w:val="1"/>
    <w:rsid w:val="002E1398"/>
  </w:style>
  <w:style w:type="character" w:customStyle="1" w:styleId="hljs-inherited-slc">
    <w:name w:val="hljs-inherited-slc"/>
    <w:basedOn w:val="hljs-inherited"/>
    <w:uiPriority w:val="1"/>
    <w:rsid w:val="002E1398"/>
    <w:rPr>
      <w:b/>
      <w:bCs/>
      <w:sz w:val="20"/>
      <w:shd w:val="clear" w:color="auto" w:fill="D4D4D4"/>
    </w:rPr>
  </w:style>
  <w:style w:type="character" w:customStyle="1" w:styleId="hljs-con-invoke">
    <w:name w:val="hljs-con-invoke"/>
    <w:basedOn w:val="DefaultParagraphFont"/>
    <w:uiPriority w:val="1"/>
    <w:rsid w:val="002E1398"/>
    <w:rPr>
      <w:color w:val="F8F8F2"/>
      <w:shd w:val="clear" w:color="auto" w:fill="282A36"/>
    </w:rPr>
  </w:style>
  <w:style w:type="character" w:customStyle="1" w:styleId="hljs-con-invoke-slc">
    <w:name w:val="hljs-con-invoke-slc"/>
    <w:basedOn w:val="DefaultParagraphFont"/>
    <w:uiPriority w:val="1"/>
    <w:rsid w:val="002E1398"/>
    <w:rPr>
      <w:b/>
      <w:bCs/>
      <w:color w:val="F8F8F2"/>
      <w:shd w:val="clear" w:color="auto" w:fill="44475A"/>
    </w:rPr>
  </w:style>
  <w:style w:type="character" w:customStyle="1" w:styleId="hljs-invoke">
    <w:name w:val="hljs-invoke"/>
    <w:basedOn w:val="DefaultParagraphFont"/>
    <w:uiPriority w:val="1"/>
    <w:rsid w:val="002E1398"/>
  </w:style>
  <w:style w:type="character" w:customStyle="1" w:styleId="hljs-invoke-slc">
    <w:name w:val="hljs-invoke-slc"/>
    <w:basedOn w:val="hljs-invoke"/>
    <w:uiPriority w:val="1"/>
    <w:rsid w:val="002E1398"/>
    <w:rPr>
      <w:b/>
      <w:bCs/>
      <w:sz w:val="20"/>
      <w:shd w:val="clear" w:color="auto" w:fill="D4D4D4"/>
    </w:rPr>
  </w:style>
  <w:style w:type="character" w:customStyle="1" w:styleId="hljs-con-prompt">
    <w:name w:val="hljs-con-prompt"/>
    <w:basedOn w:val="DefaultParagraphFont"/>
    <w:uiPriority w:val="1"/>
    <w:rsid w:val="002E1398"/>
    <w:rPr>
      <w:color w:val="F8F8F2"/>
      <w:shd w:val="clear" w:color="auto" w:fill="282A36"/>
    </w:rPr>
  </w:style>
  <w:style w:type="character" w:customStyle="1" w:styleId="hljs-con-prompt-slc">
    <w:name w:val="hljs-con-prompt-slc"/>
    <w:basedOn w:val="DefaultParagraphFont"/>
    <w:uiPriority w:val="1"/>
    <w:rsid w:val="002E1398"/>
    <w:rPr>
      <w:b/>
      <w:bCs/>
      <w:color w:val="F8F8F2"/>
      <w:shd w:val="clear" w:color="auto" w:fill="44475A"/>
    </w:rPr>
  </w:style>
  <w:style w:type="character" w:customStyle="1" w:styleId="hljs-prompt">
    <w:name w:val="hljs-prompt"/>
    <w:basedOn w:val="DefaultParagraphFont"/>
    <w:uiPriority w:val="1"/>
    <w:rsid w:val="002E1398"/>
  </w:style>
  <w:style w:type="character" w:customStyle="1" w:styleId="hljs-prompt-slc">
    <w:name w:val="hljs-prompt-slc"/>
    <w:basedOn w:val="hljs-prompt"/>
    <w:uiPriority w:val="1"/>
    <w:rsid w:val="002E1398"/>
    <w:rPr>
      <w:b/>
      <w:bCs/>
      <w:sz w:val="20"/>
      <w:shd w:val="clear" w:color="auto" w:fill="D4D4D4"/>
    </w:rPr>
  </w:style>
  <w:style w:type="character" w:styleId="UnresolvedMention">
    <w:name w:val="Unresolved Mention"/>
    <w:basedOn w:val="DefaultParagraphFont"/>
    <w:uiPriority w:val="99"/>
    <w:semiHidden/>
    <w:unhideWhenUsed/>
    <w:rsid w:val="000239D2"/>
    <w:rPr>
      <w:color w:val="605E5C"/>
      <w:shd w:val="clear" w:color="auto" w:fill="E1DFDD"/>
    </w:rPr>
  </w:style>
  <w:style w:type="character" w:customStyle="1" w:styleId="ui-provider">
    <w:name w:val="ui-provider"/>
    <w:basedOn w:val="DefaultParagraphFont"/>
    <w:rsid w:val="009918ED"/>
  </w:style>
  <w:style w:type="character" w:styleId="Mention">
    <w:name w:val="Mention"/>
    <w:basedOn w:val="DefaultParagraphFont"/>
    <w:uiPriority w:val="99"/>
    <w:unhideWhenUsed/>
    <w:rsid w:val="00F166FC"/>
    <w:rPr>
      <w:color w:val="2B579A"/>
      <w:shd w:val="clear" w:color="auto" w:fill="E1DFDD"/>
    </w:rPr>
  </w:style>
  <w:style w:type="character" w:styleId="FollowedHyperlink">
    <w:name w:val="FollowedHyperlink"/>
    <w:basedOn w:val="DefaultParagraphFont"/>
    <w:uiPriority w:val="99"/>
    <w:semiHidden/>
    <w:unhideWhenUsed/>
    <w:rsid w:val="002E1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6211">
      <w:bodyDiv w:val="1"/>
      <w:marLeft w:val="0"/>
      <w:marRight w:val="0"/>
      <w:marTop w:val="0"/>
      <w:marBottom w:val="0"/>
      <w:divBdr>
        <w:top w:val="none" w:sz="0" w:space="0" w:color="auto"/>
        <w:left w:val="none" w:sz="0" w:space="0" w:color="auto"/>
        <w:bottom w:val="none" w:sz="0" w:space="0" w:color="auto"/>
        <w:right w:val="none" w:sz="0" w:space="0" w:color="auto"/>
      </w:divBdr>
      <w:divsChild>
        <w:div w:id="102385342">
          <w:marLeft w:val="0"/>
          <w:marRight w:val="0"/>
          <w:marTop w:val="0"/>
          <w:marBottom w:val="0"/>
          <w:divBdr>
            <w:top w:val="none" w:sz="0" w:space="0" w:color="auto"/>
            <w:left w:val="none" w:sz="0" w:space="0" w:color="auto"/>
            <w:bottom w:val="none" w:sz="0" w:space="0" w:color="auto"/>
            <w:right w:val="none" w:sz="0" w:space="0" w:color="auto"/>
          </w:divBdr>
          <w:divsChild>
            <w:div w:id="1166433790">
              <w:marLeft w:val="0"/>
              <w:marRight w:val="0"/>
              <w:marTop w:val="0"/>
              <w:marBottom w:val="0"/>
              <w:divBdr>
                <w:top w:val="none" w:sz="0" w:space="0" w:color="auto"/>
                <w:left w:val="none" w:sz="0" w:space="0" w:color="auto"/>
                <w:bottom w:val="none" w:sz="0" w:space="0" w:color="auto"/>
                <w:right w:val="none" w:sz="0" w:space="0" w:color="auto"/>
              </w:divBdr>
              <w:divsChild>
                <w:div w:id="833304031">
                  <w:marLeft w:val="0"/>
                  <w:marRight w:val="0"/>
                  <w:marTop w:val="0"/>
                  <w:marBottom w:val="0"/>
                  <w:divBdr>
                    <w:top w:val="none" w:sz="0" w:space="0" w:color="auto"/>
                    <w:left w:val="none" w:sz="0" w:space="0" w:color="auto"/>
                    <w:bottom w:val="none" w:sz="0" w:space="0" w:color="auto"/>
                    <w:right w:val="none" w:sz="0" w:space="0" w:color="auto"/>
                  </w:divBdr>
                  <w:divsChild>
                    <w:div w:id="15441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3621">
          <w:marLeft w:val="0"/>
          <w:marRight w:val="0"/>
          <w:marTop w:val="0"/>
          <w:marBottom w:val="0"/>
          <w:divBdr>
            <w:top w:val="none" w:sz="0" w:space="0" w:color="auto"/>
            <w:left w:val="none" w:sz="0" w:space="0" w:color="auto"/>
            <w:bottom w:val="none" w:sz="0" w:space="0" w:color="auto"/>
            <w:right w:val="none" w:sz="0" w:space="0" w:color="auto"/>
          </w:divBdr>
          <w:divsChild>
            <w:div w:id="107285429">
              <w:marLeft w:val="0"/>
              <w:marRight w:val="0"/>
              <w:marTop w:val="75"/>
              <w:marBottom w:val="0"/>
              <w:divBdr>
                <w:top w:val="none" w:sz="0" w:space="0" w:color="auto"/>
                <w:left w:val="none" w:sz="0" w:space="0" w:color="auto"/>
                <w:bottom w:val="none" w:sz="0" w:space="0" w:color="auto"/>
                <w:right w:val="none" w:sz="0" w:space="0" w:color="auto"/>
              </w:divBdr>
              <w:divsChild>
                <w:div w:id="1347290820">
                  <w:marLeft w:val="0"/>
                  <w:marRight w:val="0"/>
                  <w:marTop w:val="0"/>
                  <w:marBottom w:val="0"/>
                  <w:divBdr>
                    <w:top w:val="none" w:sz="0" w:space="0" w:color="auto"/>
                    <w:left w:val="none" w:sz="0" w:space="0" w:color="auto"/>
                    <w:bottom w:val="none" w:sz="0" w:space="0" w:color="auto"/>
                    <w:right w:val="none" w:sz="0" w:space="0" w:color="auto"/>
                  </w:divBdr>
                  <w:divsChild>
                    <w:div w:id="19703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910">
              <w:marLeft w:val="0"/>
              <w:marRight w:val="0"/>
              <w:marTop w:val="0"/>
              <w:marBottom w:val="0"/>
              <w:divBdr>
                <w:top w:val="none" w:sz="0" w:space="0" w:color="auto"/>
                <w:left w:val="none" w:sz="0" w:space="0" w:color="auto"/>
                <w:bottom w:val="none" w:sz="0" w:space="0" w:color="auto"/>
                <w:right w:val="none" w:sz="0" w:space="0" w:color="auto"/>
              </w:divBdr>
              <w:divsChild>
                <w:div w:id="1113748068">
                  <w:marLeft w:val="0"/>
                  <w:marRight w:val="0"/>
                  <w:marTop w:val="0"/>
                  <w:marBottom w:val="0"/>
                  <w:divBdr>
                    <w:top w:val="none" w:sz="0" w:space="0" w:color="auto"/>
                    <w:left w:val="none" w:sz="0" w:space="0" w:color="auto"/>
                    <w:bottom w:val="none" w:sz="0" w:space="0" w:color="auto"/>
                    <w:right w:val="none" w:sz="0" w:space="0" w:color="auto"/>
                  </w:divBdr>
                  <w:divsChild>
                    <w:div w:id="1091468972">
                      <w:marLeft w:val="0"/>
                      <w:marRight w:val="0"/>
                      <w:marTop w:val="0"/>
                      <w:marBottom w:val="0"/>
                      <w:divBdr>
                        <w:top w:val="none" w:sz="0" w:space="0" w:color="auto"/>
                        <w:left w:val="none" w:sz="0" w:space="0" w:color="auto"/>
                        <w:bottom w:val="none" w:sz="0" w:space="0" w:color="auto"/>
                        <w:right w:val="none" w:sz="0" w:space="0" w:color="auto"/>
                      </w:divBdr>
                      <w:divsChild>
                        <w:div w:id="1781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0621">
          <w:marLeft w:val="0"/>
          <w:marRight w:val="0"/>
          <w:marTop w:val="0"/>
          <w:marBottom w:val="0"/>
          <w:divBdr>
            <w:top w:val="none" w:sz="0" w:space="0" w:color="auto"/>
            <w:left w:val="none" w:sz="0" w:space="0" w:color="auto"/>
            <w:bottom w:val="none" w:sz="0" w:space="0" w:color="auto"/>
            <w:right w:val="none" w:sz="0" w:space="0" w:color="auto"/>
          </w:divBdr>
          <w:divsChild>
            <w:div w:id="968823901">
              <w:marLeft w:val="0"/>
              <w:marRight w:val="0"/>
              <w:marTop w:val="0"/>
              <w:marBottom w:val="0"/>
              <w:divBdr>
                <w:top w:val="none" w:sz="0" w:space="0" w:color="auto"/>
                <w:left w:val="none" w:sz="0" w:space="0" w:color="auto"/>
                <w:bottom w:val="none" w:sz="0" w:space="0" w:color="auto"/>
                <w:right w:val="none" w:sz="0" w:space="0" w:color="auto"/>
              </w:divBdr>
              <w:divsChild>
                <w:div w:id="178466737">
                  <w:marLeft w:val="0"/>
                  <w:marRight w:val="0"/>
                  <w:marTop w:val="0"/>
                  <w:marBottom w:val="0"/>
                  <w:divBdr>
                    <w:top w:val="none" w:sz="0" w:space="0" w:color="auto"/>
                    <w:left w:val="none" w:sz="0" w:space="0" w:color="auto"/>
                    <w:bottom w:val="none" w:sz="0" w:space="0" w:color="auto"/>
                    <w:right w:val="none" w:sz="0" w:space="0" w:color="auto"/>
                  </w:divBdr>
                  <w:divsChild>
                    <w:div w:id="336425191">
                      <w:marLeft w:val="0"/>
                      <w:marRight w:val="0"/>
                      <w:marTop w:val="0"/>
                      <w:marBottom w:val="0"/>
                      <w:divBdr>
                        <w:top w:val="none" w:sz="0" w:space="0" w:color="auto"/>
                        <w:left w:val="none" w:sz="0" w:space="0" w:color="auto"/>
                        <w:bottom w:val="none" w:sz="0" w:space="0" w:color="auto"/>
                        <w:right w:val="none" w:sz="0" w:space="0" w:color="auto"/>
                      </w:divBdr>
                      <w:divsChild>
                        <w:div w:id="18141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6709">
              <w:marLeft w:val="0"/>
              <w:marRight w:val="0"/>
              <w:marTop w:val="75"/>
              <w:marBottom w:val="0"/>
              <w:divBdr>
                <w:top w:val="none" w:sz="0" w:space="0" w:color="auto"/>
                <w:left w:val="none" w:sz="0" w:space="0" w:color="auto"/>
                <w:bottom w:val="none" w:sz="0" w:space="0" w:color="auto"/>
                <w:right w:val="none" w:sz="0" w:space="0" w:color="auto"/>
              </w:divBdr>
              <w:divsChild>
                <w:div w:id="1371497319">
                  <w:marLeft w:val="0"/>
                  <w:marRight w:val="0"/>
                  <w:marTop w:val="0"/>
                  <w:marBottom w:val="0"/>
                  <w:divBdr>
                    <w:top w:val="none" w:sz="0" w:space="0" w:color="auto"/>
                    <w:left w:val="none" w:sz="0" w:space="0" w:color="auto"/>
                    <w:bottom w:val="none" w:sz="0" w:space="0" w:color="auto"/>
                    <w:right w:val="none" w:sz="0" w:space="0" w:color="auto"/>
                  </w:divBdr>
                  <w:divsChild>
                    <w:div w:id="13077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87421">
          <w:marLeft w:val="0"/>
          <w:marRight w:val="0"/>
          <w:marTop w:val="0"/>
          <w:marBottom w:val="0"/>
          <w:divBdr>
            <w:top w:val="none" w:sz="0" w:space="0" w:color="auto"/>
            <w:left w:val="none" w:sz="0" w:space="0" w:color="auto"/>
            <w:bottom w:val="none" w:sz="0" w:space="0" w:color="auto"/>
            <w:right w:val="none" w:sz="0" w:space="0" w:color="auto"/>
          </w:divBdr>
          <w:divsChild>
            <w:div w:id="377321468">
              <w:marLeft w:val="0"/>
              <w:marRight w:val="0"/>
              <w:marTop w:val="0"/>
              <w:marBottom w:val="0"/>
              <w:divBdr>
                <w:top w:val="none" w:sz="0" w:space="0" w:color="auto"/>
                <w:left w:val="none" w:sz="0" w:space="0" w:color="auto"/>
                <w:bottom w:val="none" w:sz="0" w:space="0" w:color="auto"/>
                <w:right w:val="none" w:sz="0" w:space="0" w:color="auto"/>
              </w:divBdr>
              <w:divsChild>
                <w:div w:id="900024472">
                  <w:marLeft w:val="0"/>
                  <w:marRight w:val="0"/>
                  <w:marTop w:val="0"/>
                  <w:marBottom w:val="0"/>
                  <w:divBdr>
                    <w:top w:val="none" w:sz="0" w:space="0" w:color="auto"/>
                    <w:left w:val="none" w:sz="0" w:space="0" w:color="auto"/>
                    <w:bottom w:val="none" w:sz="0" w:space="0" w:color="auto"/>
                    <w:right w:val="none" w:sz="0" w:space="0" w:color="auto"/>
                  </w:divBdr>
                  <w:divsChild>
                    <w:div w:id="2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5012">
          <w:marLeft w:val="0"/>
          <w:marRight w:val="0"/>
          <w:marTop w:val="0"/>
          <w:marBottom w:val="0"/>
          <w:divBdr>
            <w:top w:val="none" w:sz="0" w:space="0" w:color="auto"/>
            <w:left w:val="none" w:sz="0" w:space="0" w:color="auto"/>
            <w:bottom w:val="none" w:sz="0" w:space="0" w:color="auto"/>
            <w:right w:val="none" w:sz="0" w:space="0" w:color="auto"/>
          </w:divBdr>
          <w:divsChild>
            <w:div w:id="1040789806">
              <w:marLeft w:val="0"/>
              <w:marRight w:val="0"/>
              <w:marTop w:val="0"/>
              <w:marBottom w:val="0"/>
              <w:divBdr>
                <w:top w:val="none" w:sz="0" w:space="0" w:color="auto"/>
                <w:left w:val="none" w:sz="0" w:space="0" w:color="auto"/>
                <w:bottom w:val="none" w:sz="0" w:space="0" w:color="auto"/>
                <w:right w:val="none" w:sz="0" w:space="0" w:color="auto"/>
              </w:divBdr>
              <w:divsChild>
                <w:div w:id="1519812201">
                  <w:marLeft w:val="0"/>
                  <w:marRight w:val="0"/>
                  <w:marTop w:val="0"/>
                  <w:marBottom w:val="0"/>
                  <w:divBdr>
                    <w:top w:val="none" w:sz="0" w:space="0" w:color="auto"/>
                    <w:left w:val="none" w:sz="0" w:space="0" w:color="auto"/>
                    <w:bottom w:val="none" w:sz="0" w:space="0" w:color="auto"/>
                    <w:right w:val="none" w:sz="0" w:space="0" w:color="auto"/>
                  </w:divBdr>
                  <w:divsChild>
                    <w:div w:id="134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3525">
          <w:marLeft w:val="0"/>
          <w:marRight w:val="0"/>
          <w:marTop w:val="0"/>
          <w:marBottom w:val="0"/>
          <w:divBdr>
            <w:top w:val="none" w:sz="0" w:space="0" w:color="auto"/>
            <w:left w:val="none" w:sz="0" w:space="0" w:color="auto"/>
            <w:bottom w:val="none" w:sz="0" w:space="0" w:color="auto"/>
            <w:right w:val="none" w:sz="0" w:space="0" w:color="auto"/>
          </w:divBdr>
          <w:divsChild>
            <w:div w:id="755174883">
              <w:marLeft w:val="0"/>
              <w:marRight w:val="0"/>
              <w:marTop w:val="0"/>
              <w:marBottom w:val="0"/>
              <w:divBdr>
                <w:top w:val="none" w:sz="0" w:space="0" w:color="auto"/>
                <w:left w:val="none" w:sz="0" w:space="0" w:color="auto"/>
                <w:bottom w:val="none" w:sz="0" w:space="0" w:color="auto"/>
                <w:right w:val="none" w:sz="0" w:space="0" w:color="auto"/>
              </w:divBdr>
              <w:divsChild>
                <w:div w:id="1521047583">
                  <w:marLeft w:val="0"/>
                  <w:marRight w:val="0"/>
                  <w:marTop w:val="0"/>
                  <w:marBottom w:val="0"/>
                  <w:divBdr>
                    <w:top w:val="none" w:sz="0" w:space="0" w:color="auto"/>
                    <w:left w:val="none" w:sz="0" w:space="0" w:color="auto"/>
                    <w:bottom w:val="none" w:sz="0" w:space="0" w:color="auto"/>
                    <w:right w:val="none" w:sz="0" w:space="0" w:color="auto"/>
                  </w:divBdr>
                  <w:divsChild>
                    <w:div w:id="2010017545">
                      <w:marLeft w:val="0"/>
                      <w:marRight w:val="0"/>
                      <w:marTop w:val="0"/>
                      <w:marBottom w:val="0"/>
                      <w:divBdr>
                        <w:top w:val="none" w:sz="0" w:space="0" w:color="auto"/>
                        <w:left w:val="none" w:sz="0" w:space="0" w:color="auto"/>
                        <w:bottom w:val="none" w:sz="0" w:space="0" w:color="auto"/>
                        <w:right w:val="none" w:sz="0" w:space="0" w:color="auto"/>
                      </w:divBdr>
                      <w:divsChild>
                        <w:div w:id="18922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1570">
          <w:marLeft w:val="0"/>
          <w:marRight w:val="0"/>
          <w:marTop w:val="0"/>
          <w:marBottom w:val="0"/>
          <w:divBdr>
            <w:top w:val="none" w:sz="0" w:space="0" w:color="auto"/>
            <w:left w:val="none" w:sz="0" w:space="0" w:color="auto"/>
            <w:bottom w:val="none" w:sz="0" w:space="0" w:color="auto"/>
            <w:right w:val="none" w:sz="0" w:space="0" w:color="auto"/>
          </w:divBdr>
          <w:divsChild>
            <w:div w:id="145123894">
              <w:marLeft w:val="0"/>
              <w:marRight w:val="0"/>
              <w:marTop w:val="75"/>
              <w:marBottom w:val="0"/>
              <w:divBdr>
                <w:top w:val="none" w:sz="0" w:space="0" w:color="auto"/>
                <w:left w:val="none" w:sz="0" w:space="0" w:color="auto"/>
                <w:bottom w:val="none" w:sz="0" w:space="0" w:color="auto"/>
                <w:right w:val="none" w:sz="0" w:space="0" w:color="auto"/>
              </w:divBdr>
              <w:divsChild>
                <w:div w:id="523906775">
                  <w:marLeft w:val="0"/>
                  <w:marRight w:val="0"/>
                  <w:marTop w:val="0"/>
                  <w:marBottom w:val="0"/>
                  <w:divBdr>
                    <w:top w:val="none" w:sz="0" w:space="0" w:color="auto"/>
                    <w:left w:val="none" w:sz="0" w:space="0" w:color="auto"/>
                    <w:bottom w:val="none" w:sz="0" w:space="0" w:color="auto"/>
                    <w:right w:val="none" w:sz="0" w:space="0" w:color="auto"/>
                  </w:divBdr>
                  <w:divsChild>
                    <w:div w:id="1324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2221">
              <w:marLeft w:val="0"/>
              <w:marRight w:val="0"/>
              <w:marTop w:val="0"/>
              <w:marBottom w:val="0"/>
              <w:divBdr>
                <w:top w:val="none" w:sz="0" w:space="0" w:color="auto"/>
                <w:left w:val="none" w:sz="0" w:space="0" w:color="auto"/>
                <w:bottom w:val="none" w:sz="0" w:space="0" w:color="auto"/>
                <w:right w:val="none" w:sz="0" w:space="0" w:color="auto"/>
              </w:divBdr>
              <w:divsChild>
                <w:div w:id="1232931310">
                  <w:marLeft w:val="0"/>
                  <w:marRight w:val="0"/>
                  <w:marTop w:val="0"/>
                  <w:marBottom w:val="0"/>
                  <w:divBdr>
                    <w:top w:val="none" w:sz="0" w:space="0" w:color="auto"/>
                    <w:left w:val="none" w:sz="0" w:space="0" w:color="auto"/>
                    <w:bottom w:val="none" w:sz="0" w:space="0" w:color="auto"/>
                    <w:right w:val="none" w:sz="0" w:space="0" w:color="auto"/>
                  </w:divBdr>
                  <w:divsChild>
                    <w:div w:id="1224833301">
                      <w:marLeft w:val="0"/>
                      <w:marRight w:val="0"/>
                      <w:marTop w:val="0"/>
                      <w:marBottom w:val="0"/>
                      <w:divBdr>
                        <w:top w:val="none" w:sz="0" w:space="0" w:color="auto"/>
                        <w:left w:val="none" w:sz="0" w:space="0" w:color="auto"/>
                        <w:bottom w:val="none" w:sz="0" w:space="0" w:color="auto"/>
                        <w:right w:val="none" w:sz="0" w:space="0" w:color="auto"/>
                      </w:divBdr>
                      <w:divsChild>
                        <w:div w:id="3181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4036">
          <w:marLeft w:val="0"/>
          <w:marRight w:val="0"/>
          <w:marTop w:val="0"/>
          <w:marBottom w:val="0"/>
          <w:divBdr>
            <w:top w:val="none" w:sz="0" w:space="0" w:color="auto"/>
            <w:left w:val="none" w:sz="0" w:space="0" w:color="auto"/>
            <w:bottom w:val="none" w:sz="0" w:space="0" w:color="auto"/>
            <w:right w:val="none" w:sz="0" w:space="0" w:color="auto"/>
          </w:divBdr>
          <w:divsChild>
            <w:div w:id="684208134">
              <w:marLeft w:val="0"/>
              <w:marRight w:val="0"/>
              <w:marTop w:val="75"/>
              <w:marBottom w:val="0"/>
              <w:divBdr>
                <w:top w:val="none" w:sz="0" w:space="0" w:color="auto"/>
                <w:left w:val="none" w:sz="0" w:space="0" w:color="auto"/>
                <w:bottom w:val="none" w:sz="0" w:space="0" w:color="auto"/>
                <w:right w:val="none" w:sz="0" w:space="0" w:color="auto"/>
              </w:divBdr>
              <w:divsChild>
                <w:div w:id="323510947">
                  <w:marLeft w:val="0"/>
                  <w:marRight w:val="0"/>
                  <w:marTop w:val="0"/>
                  <w:marBottom w:val="0"/>
                  <w:divBdr>
                    <w:top w:val="none" w:sz="0" w:space="0" w:color="auto"/>
                    <w:left w:val="none" w:sz="0" w:space="0" w:color="auto"/>
                    <w:bottom w:val="none" w:sz="0" w:space="0" w:color="auto"/>
                    <w:right w:val="none" w:sz="0" w:space="0" w:color="auto"/>
                  </w:divBdr>
                  <w:divsChild>
                    <w:div w:id="1073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0771">
              <w:marLeft w:val="0"/>
              <w:marRight w:val="0"/>
              <w:marTop w:val="0"/>
              <w:marBottom w:val="0"/>
              <w:divBdr>
                <w:top w:val="none" w:sz="0" w:space="0" w:color="auto"/>
                <w:left w:val="none" w:sz="0" w:space="0" w:color="auto"/>
                <w:bottom w:val="none" w:sz="0" w:space="0" w:color="auto"/>
                <w:right w:val="none" w:sz="0" w:space="0" w:color="auto"/>
              </w:divBdr>
              <w:divsChild>
                <w:div w:id="1342974745">
                  <w:marLeft w:val="0"/>
                  <w:marRight w:val="0"/>
                  <w:marTop w:val="0"/>
                  <w:marBottom w:val="0"/>
                  <w:divBdr>
                    <w:top w:val="none" w:sz="0" w:space="0" w:color="auto"/>
                    <w:left w:val="none" w:sz="0" w:space="0" w:color="auto"/>
                    <w:bottom w:val="none" w:sz="0" w:space="0" w:color="auto"/>
                    <w:right w:val="none" w:sz="0" w:space="0" w:color="auto"/>
                  </w:divBdr>
                  <w:divsChild>
                    <w:div w:id="423384165">
                      <w:marLeft w:val="0"/>
                      <w:marRight w:val="0"/>
                      <w:marTop w:val="0"/>
                      <w:marBottom w:val="0"/>
                      <w:divBdr>
                        <w:top w:val="none" w:sz="0" w:space="0" w:color="auto"/>
                        <w:left w:val="none" w:sz="0" w:space="0" w:color="auto"/>
                        <w:bottom w:val="none" w:sz="0" w:space="0" w:color="auto"/>
                        <w:right w:val="none" w:sz="0" w:space="0" w:color="auto"/>
                      </w:divBdr>
                      <w:divsChild>
                        <w:div w:id="10686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5793">
          <w:marLeft w:val="0"/>
          <w:marRight w:val="0"/>
          <w:marTop w:val="0"/>
          <w:marBottom w:val="0"/>
          <w:divBdr>
            <w:top w:val="none" w:sz="0" w:space="0" w:color="auto"/>
            <w:left w:val="none" w:sz="0" w:space="0" w:color="auto"/>
            <w:bottom w:val="none" w:sz="0" w:space="0" w:color="auto"/>
            <w:right w:val="none" w:sz="0" w:space="0" w:color="auto"/>
          </w:divBdr>
          <w:divsChild>
            <w:div w:id="794980947">
              <w:marLeft w:val="0"/>
              <w:marRight w:val="0"/>
              <w:marTop w:val="0"/>
              <w:marBottom w:val="0"/>
              <w:divBdr>
                <w:top w:val="none" w:sz="0" w:space="0" w:color="auto"/>
                <w:left w:val="none" w:sz="0" w:space="0" w:color="auto"/>
                <w:bottom w:val="none" w:sz="0" w:space="0" w:color="auto"/>
                <w:right w:val="none" w:sz="0" w:space="0" w:color="auto"/>
              </w:divBdr>
              <w:divsChild>
                <w:div w:id="423187676">
                  <w:marLeft w:val="0"/>
                  <w:marRight w:val="0"/>
                  <w:marTop w:val="0"/>
                  <w:marBottom w:val="0"/>
                  <w:divBdr>
                    <w:top w:val="none" w:sz="0" w:space="0" w:color="auto"/>
                    <w:left w:val="none" w:sz="0" w:space="0" w:color="auto"/>
                    <w:bottom w:val="none" w:sz="0" w:space="0" w:color="auto"/>
                    <w:right w:val="none" w:sz="0" w:space="0" w:color="auto"/>
                  </w:divBdr>
                  <w:divsChild>
                    <w:div w:id="18027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2917">
      <w:bodyDiv w:val="1"/>
      <w:marLeft w:val="0"/>
      <w:marRight w:val="0"/>
      <w:marTop w:val="0"/>
      <w:marBottom w:val="0"/>
      <w:divBdr>
        <w:top w:val="none" w:sz="0" w:space="0" w:color="auto"/>
        <w:left w:val="none" w:sz="0" w:space="0" w:color="auto"/>
        <w:bottom w:val="none" w:sz="0" w:space="0" w:color="auto"/>
        <w:right w:val="none" w:sz="0" w:space="0" w:color="auto"/>
      </w:divBdr>
    </w:div>
    <w:div w:id="609238321">
      <w:bodyDiv w:val="1"/>
      <w:marLeft w:val="0"/>
      <w:marRight w:val="0"/>
      <w:marTop w:val="0"/>
      <w:marBottom w:val="0"/>
      <w:divBdr>
        <w:top w:val="none" w:sz="0" w:space="0" w:color="auto"/>
        <w:left w:val="none" w:sz="0" w:space="0" w:color="auto"/>
        <w:bottom w:val="none" w:sz="0" w:space="0" w:color="auto"/>
        <w:right w:val="none" w:sz="0" w:space="0" w:color="auto"/>
      </w:divBdr>
    </w:div>
    <w:div w:id="1044675834">
      <w:bodyDiv w:val="1"/>
      <w:marLeft w:val="0"/>
      <w:marRight w:val="0"/>
      <w:marTop w:val="0"/>
      <w:marBottom w:val="0"/>
      <w:divBdr>
        <w:top w:val="none" w:sz="0" w:space="0" w:color="auto"/>
        <w:left w:val="none" w:sz="0" w:space="0" w:color="auto"/>
        <w:bottom w:val="none" w:sz="0" w:space="0" w:color="auto"/>
        <w:right w:val="none" w:sz="0" w:space="0" w:color="auto"/>
      </w:divBdr>
    </w:div>
    <w:div w:id="1278217907">
      <w:bodyDiv w:val="1"/>
      <w:marLeft w:val="0"/>
      <w:marRight w:val="0"/>
      <w:marTop w:val="0"/>
      <w:marBottom w:val="0"/>
      <w:divBdr>
        <w:top w:val="none" w:sz="0" w:space="0" w:color="auto"/>
        <w:left w:val="none" w:sz="0" w:space="0" w:color="auto"/>
        <w:bottom w:val="none" w:sz="0" w:space="0" w:color="auto"/>
        <w:right w:val="none" w:sz="0" w:space="0" w:color="auto"/>
      </w:divBdr>
    </w:div>
    <w:div w:id="14466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forms.office.com/pages/responsepage.aspx?id=Dmauk5VIE0SnXsWk3kKcDgGChSA9CgBIjStDVdNraGFUNVJEWDA5VkY3WDdKQUtHSEpST1VTRTRYVC4u&amp;utm_source=all+updates&amp;utm_campaign=c6c3758e23-EMAIL_CAMPAIGN_2023_04_04_04_59&amp;utm_medium=email&amp;utm_term=0_-c6c3758e23-%5bLIST_EMAIL_ID%5d&amp;mc_cid=c6c3758e23&amp;mc_eid=UNIQID" TargetMode="External"/><Relationship Id="rId1" Type="http://schemas.openxmlformats.org/officeDocument/2006/relationships/hyperlink" Target="https://forms.office.com/pages/responsepage.aspx?id=Dmauk5VIE0SnXsWk3kKcDgGChSA9CgBIjStDVdNraGFUNVJEWDA5VkY3WDdKQUtHSEpST1VTRTRYVC4u&amp;utm_source=all+updates&amp;utm_campaign=c6c3758e23-EMAIL_CAMPAIGN_2023_04_04_04_59&amp;utm_medium=email&amp;utm_term=0_-c6c3758e23-%5bLIST_EMAIL_ID%5d&amp;mc_cid=c6c3758e23&amp;mc_eid=UNIQID"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forms.office.com/pages/responsepage.aspx?id=Dmauk5VIE0SnXsWk3kKcDgGChSA9CgBIjStDVdNraGFUNVJEWDA5VkY3WDdKQUtHSEpST1VTRTRYVC4u&amp;utm_source=all+updates&amp;utm_campaign=c6c3758e23-EMAIL_CAMPAIGN_2023_04_04_04_59&amp;utm_medium=email&amp;utm_term=0_-c6c3758e23-%5bLIST_EMAIL_ID%5d&amp;mc_cid=c6c3758e23&amp;mc_eid=UNIQID&amp;wdLOR=c222C196C-A28E-40E0-9AF3-CD9B5359A7C5" TargetMode="External"/><Relationship Id="rId5" Type="http://schemas.openxmlformats.org/officeDocument/2006/relationships/comments" Target="comments.xml"/><Relationship Id="rId15" Type="http://schemas.microsoft.com/office/2019/05/relationships/documenttasks" Target="documenttasks/documenttasks1.xml"/><Relationship Id="rId10" Type="http://schemas.openxmlformats.org/officeDocument/2006/relationships/hyperlink" Target="https://github.com/Denis2054/Transformers-for-NLP-2nd-Edition" TargetMode="External"/><Relationship Id="rId4" Type="http://schemas.openxmlformats.org/officeDocument/2006/relationships/webSettings" Target="webSettings.xml"/><Relationship Id="rId9" Type="http://schemas.openxmlformats.org/officeDocument/2006/relationships/hyperlink" Target="https://www.packtpub.com/product/transformers-for-natural-language-processing-second-edition/978180324733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ansonawane\AppData\Roaming\Microsoft\Templates\PEN_Normal_Template.dotm" TargetMode="External"/></Relationships>
</file>

<file path=word/documenttasks/documenttasks1.xml><?xml version="1.0" encoding="utf-8"?>
<t:Tasks xmlns:t="http://schemas.microsoft.com/office/tasks/2019/documenttasks" xmlns:oel="http://schemas.microsoft.com/office/2019/extlst">
  <t:Task id="{563096C2-CD1E-42E6-8520-477A71B27A4D}">
    <t:Anchor>
      <t:Comment id="669498809"/>
    </t:Anchor>
    <t:History>
      <t:Event id="{7D8E350A-27A4-4FC7-AC6B-70012BB02AAD}" time="2023-04-17T07:14:41.571Z">
        <t:Attribution userId="S::amitr@packt.com::4911e79a-4f61-412a-b9dd-dc971b81904b" userProvider="AD" userName="Amit Ramadas"/>
        <t:Anchor>
          <t:Comment id="669498809"/>
        </t:Anchor>
        <t:Create/>
      </t:Event>
      <t:Event id="{ECAD12A3-F60C-47D7-BF6A-65F87D21A33C}" time="2023-04-17T07:14:41.571Z">
        <t:Attribution userId="S::amitr@packt.com::4911e79a-4f61-412a-b9dd-dc971b81904b" userProvider="AD" userName="Amit Ramadas"/>
        <t:Anchor>
          <t:Comment id="669498809"/>
        </t:Anchor>
        <t:Assign userId="S::mrinmayeek@packt.com::20858201-0a3d-4800-8d2b-4355d36b6861" userProvider="AD" userName="Mrinmayee Kawalkar"/>
      </t:Event>
      <t:Event id="{59D1CCA6-E32E-4804-9BA8-F39A78EEC001}" time="2023-04-17T07:14:41.571Z">
        <t:Attribution userId="S::amitr@packt.com::4911e79a-4f61-412a-b9dd-dc971b81904b" userProvider="AD" userName="Amit Ramadas"/>
        <t:Anchor>
          <t:Comment id="669498809"/>
        </t:Anchor>
        <t:SetTitle title="@Mrinmayee Kawalkar - please make this a clickable button and use this URL: https://forms.office.com/pages/responsepage.aspx?id=Dmauk5VIE0SnXsWk3kKcDgGChSA9CgBIjStDVdNraGFUNVJEWDA5VkY3WDdKQUtHSEpST1VTRTRYVC4u&amp;utm_source=all+updates&amp;utm_campaign…"/>
      </t:Event>
    </t:History>
  </t:Task>
  <t:Task id="{388C4383-F70A-4FAB-AC8D-25F86E81AD66}">
    <t:Anchor>
      <t:Comment id="669498880"/>
    </t:Anchor>
    <t:History>
      <t:Event id="{E87261FC-D4F7-478A-895D-6073D8E1B697}" time="2023-04-17T07:15:52.898Z">
        <t:Attribution userId="S::amitr@packt.com::4911e79a-4f61-412a-b9dd-dc971b81904b" userProvider="AD" userName="Amit Ramadas"/>
        <t:Anchor>
          <t:Comment id="669498880"/>
        </t:Anchor>
        <t:Create/>
      </t:Event>
      <t:Event id="{A1BFFF07-CD80-4636-9131-A7E79A63A74D}" time="2023-04-17T07:15:52.898Z">
        <t:Attribution userId="S::amitr@packt.com::4911e79a-4f61-412a-b9dd-dc971b81904b" userProvider="AD" userName="Amit Ramadas"/>
        <t:Anchor>
          <t:Comment id="669498880"/>
        </t:Anchor>
        <t:Assign userId="S::mrinmayeek@packt.com::20858201-0a3d-4800-8d2b-4355d36b6861" userProvider="AD" userName="Mrinmayee Kawalkar"/>
      </t:Event>
      <t:Event id="{1A229C20-471E-464E-89E4-94EC5ABBFA1F}" time="2023-04-17T07:15:52.898Z">
        <t:Attribution userId="S::amitr@packt.com::4911e79a-4f61-412a-b9dd-dc971b81904b" userProvider="AD" userName="Amit Ramadas"/>
        <t:Anchor>
          <t:Comment id="669498880"/>
        </t:Anchor>
        <t:SetTitle title="@Mrinmayee Kawalkar - please make this a clickable button and use this URL: https://forms.office.com/pages/responsepage.aspx?id=Dmauk5VIE0SnXsWk3kKcDgGChSA9CgBIjStDVdNraGFUNVJEWDA5VkY3WDdKQUtHSEpST1VTRTRYVC4u&amp;utm_source=all+updates&amp;utm_campaig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PEN_Normal_Template.dotm</Template>
  <TotalTime>11</TotalTime>
  <Pages>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Dallow</dc:creator>
  <cp:keywords/>
  <dc:description/>
  <cp:lastModifiedBy>Karan Sonawane</cp:lastModifiedBy>
  <cp:revision>60</cp:revision>
  <dcterms:created xsi:type="dcterms:W3CDTF">2023-04-15T02:15:00Z</dcterms:created>
  <dcterms:modified xsi:type="dcterms:W3CDTF">2023-04-18T11:08:00Z</dcterms:modified>
</cp:coreProperties>
</file>